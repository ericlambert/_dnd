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16E7DA" w14:textId="04EC057C" w:rsidR="004F65CD" w:rsidRDefault="004F65CD" w:rsidP="00D650D3">
      <w:pPr>
        <w:jc w:val="center"/>
        <w:outlineLvl w:val="0"/>
        <w:rPr>
          <w:rStyle w:val="myNormal"/>
          <w:rFonts w:ascii="Lucida Blackletter" w:hAnsi="Lucida Blackletter"/>
          <w:sz w:val="44"/>
        </w:rPr>
      </w:pPr>
      <w:bookmarkStart w:id="0" w:name="OLE_LINK25"/>
      <w:bookmarkStart w:id="1" w:name="OLE_LINK26"/>
      <w:bookmarkStart w:id="2" w:name="OLE_LINK18"/>
      <w:bookmarkStart w:id="3" w:name="OLE_LINK19"/>
      <w:r>
        <w:rPr>
          <w:rStyle w:val="myNormal"/>
          <w:rFonts w:ascii="Lucida Blackletter" w:hAnsi="Lucida Blackletter"/>
          <w:sz w:val="44"/>
        </w:rPr>
        <w:t>Factions</w:t>
      </w:r>
    </w:p>
    <w:p w14:paraId="26C97907" w14:textId="77777777" w:rsidR="004F65CD" w:rsidRPr="00CC6AAE" w:rsidRDefault="004F65CD" w:rsidP="004F65CD">
      <w:pPr>
        <w:rPr>
          <w:rStyle w:val="myNormal"/>
        </w:rPr>
      </w:pPr>
    </w:p>
    <w:p w14:paraId="5E7205A9" w14:textId="77777777" w:rsidR="00272528" w:rsidRDefault="004F65CD" w:rsidP="004F65CD">
      <w:pPr>
        <w:rPr>
          <w:rStyle w:val="myNormal"/>
        </w:rPr>
      </w:pPr>
      <w:r>
        <w:rPr>
          <w:rStyle w:val="myNormal"/>
        </w:rPr>
        <w:t xml:space="preserve">Factions are groups of people who share similar political beliefs and </w:t>
      </w:r>
      <w:r w:rsidR="00370929">
        <w:rPr>
          <w:rStyle w:val="myNormal"/>
        </w:rPr>
        <w:t>aspirations. Members of a faction take action to support these beliefs.</w:t>
      </w:r>
    </w:p>
    <w:p w14:paraId="35293AD4" w14:textId="77777777" w:rsidR="00272528" w:rsidRDefault="00272528" w:rsidP="004F65CD">
      <w:pPr>
        <w:rPr>
          <w:rStyle w:val="myNormal"/>
        </w:rPr>
      </w:pPr>
    </w:p>
    <w:p w14:paraId="73DC029D" w14:textId="77777777" w:rsidR="00143768" w:rsidRDefault="00272528" w:rsidP="004F65CD">
      <w:pPr>
        <w:rPr>
          <w:rStyle w:val="myNormal"/>
        </w:rPr>
      </w:pPr>
      <w:r>
        <w:rPr>
          <w:rStyle w:val="myNormal"/>
        </w:rPr>
        <w:t xml:space="preserve">There are five known factions in </w:t>
      </w:r>
      <w:proofErr w:type="spellStart"/>
      <w:r w:rsidR="00143768" w:rsidRPr="00272528">
        <w:rPr>
          <w:rStyle w:val="myNormal"/>
        </w:rPr>
        <w:t>Faerûn</w:t>
      </w:r>
      <w:proofErr w:type="spellEnd"/>
      <w:r w:rsidR="00143768">
        <w:rPr>
          <w:rStyle w:val="myNormal"/>
        </w:rPr>
        <w:t>.</w:t>
      </w:r>
    </w:p>
    <w:p w14:paraId="1D2788E0" w14:textId="378ED8B5" w:rsidR="00143768" w:rsidRDefault="00143768" w:rsidP="00143768">
      <w:pPr>
        <w:pStyle w:val="ListParagraph"/>
        <w:numPr>
          <w:ilvl w:val="0"/>
          <w:numId w:val="9"/>
        </w:numPr>
        <w:rPr>
          <w:rStyle w:val="myNormal"/>
        </w:rPr>
      </w:pPr>
      <w:r>
        <w:rPr>
          <w:rStyle w:val="myNormal"/>
        </w:rPr>
        <w:t>The Harpers</w:t>
      </w:r>
    </w:p>
    <w:p w14:paraId="284D464E" w14:textId="215BE721" w:rsidR="00143768" w:rsidRDefault="00143768" w:rsidP="00143768">
      <w:pPr>
        <w:pStyle w:val="ListParagraph"/>
        <w:numPr>
          <w:ilvl w:val="0"/>
          <w:numId w:val="9"/>
        </w:numPr>
        <w:rPr>
          <w:rStyle w:val="myNormal"/>
        </w:rPr>
      </w:pPr>
      <w:r>
        <w:rPr>
          <w:rStyle w:val="myNormal"/>
        </w:rPr>
        <w:t>The Order of the Gauntlet</w:t>
      </w:r>
    </w:p>
    <w:p w14:paraId="7E1C5E55" w14:textId="76288F53" w:rsidR="00143768" w:rsidRDefault="00143768" w:rsidP="00143768">
      <w:pPr>
        <w:pStyle w:val="ListParagraph"/>
        <w:numPr>
          <w:ilvl w:val="0"/>
          <w:numId w:val="9"/>
        </w:numPr>
        <w:rPr>
          <w:rStyle w:val="myNormal"/>
        </w:rPr>
      </w:pPr>
      <w:r>
        <w:rPr>
          <w:rStyle w:val="myNormal"/>
        </w:rPr>
        <w:t>The Emerald Enclave</w:t>
      </w:r>
    </w:p>
    <w:p w14:paraId="5DBEA764" w14:textId="2CBCD356" w:rsidR="00143768" w:rsidRDefault="00143768" w:rsidP="00143768">
      <w:pPr>
        <w:pStyle w:val="ListParagraph"/>
        <w:numPr>
          <w:ilvl w:val="0"/>
          <w:numId w:val="9"/>
        </w:numPr>
        <w:rPr>
          <w:rStyle w:val="myNormal"/>
        </w:rPr>
      </w:pPr>
      <w:r>
        <w:rPr>
          <w:rStyle w:val="myNormal"/>
        </w:rPr>
        <w:t>The Lords’ Alliance</w:t>
      </w:r>
    </w:p>
    <w:p w14:paraId="79437A6E" w14:textId="63044A01" w:rsidR="00143768" w:rsidRDefault="00143768" w:rsidP="00143768">
      <w:pPr>
        <w:pStyle w:val="ListParagraph"/>
        <w:numPr>
          <w:ilvl w:val="0"/>
          <w:numId w:val="9"/>
        </w:numPr>
        <w:rPr>
          <w:rStyle w:val="myNormal"/>
        </w:rPr>
      </w:pPr>
      <w:r>
        <w:rPr>
          <w:rStyle w:val="myNormal"/>
        </w:rPr>
        <w:t xml:space="preserve">The </w:t>
      </w:r>
      <w:proofErr w:type="spellStart"/>
      <w:r>
        <w:rPr>
          <w:rStyle w:val="myNormal"/>
        </w:rPr>
        <w:t>Zhentarim</w:t>
      </w:r>
      <w:proofErr w:type="spellEnd"/>
    </w:p>
    <w:p w14:paraId="0B882614" w14:textId="77777777" w:rsidR="00FB040F" w:rsidRDefault="00FB040F" w:rsidP="004F65CD">
      <w:pPr>
        <w:rPr>
          <w:rStyle w:val="myNormal"/>
        </w:rPr>
      </w:pPr>
    </w:p>
    <w:p w14:paraId="397AC5F0" w14:textId="1DA6A57E" w:rsidR="004F65CD" w:rsidRDefault="00143768" w:rsidP="004F65CD">
      <w:pPr>
        <w:rPr>
          <w:rStyle w:val="myNormal"/>
        </w:rPr>
      </w:pPr>
      <w:r>
        <w:rPr>
          <w:rStyle w:val="myNormal"/>
        </w:rPr>
        <w:t>These</w:t>
      </w:r>
      <w:r w:rsidR="00272528" w:rsidRPr="00272528">
        <w:rPr>
          <w:rStyle w:val="myNormal"/>
        </w:rPr>
        <w:t xml:space="preserve"> factions are organizations that have risen, been shattered, and risen again several times. Their longevity and resilience are largely due to their grassroots, secretive nature, and the near-autonomy of many of its members. The Harpers, for instance, have “cells” and lone operatives throughout </w:t>
      </w:r>
      <w:bookmarkStart w:id="4" w:name="OLE_LINK31"/>
      <w:bookmarkStart w:id="5" w:name="OLE_LINK32"/>
      <w:proofErr w:type="spellStart"/>
      <w:r w:rsidR="00272528" w:rsidRPr="00272528">
        <w:rPr>
          <w:rStyle w:val="myNormal"/>
        </w:rPr>
        <w:t>Faerûn</w:t>
      </w:r>
      <w:bookmarkEnd w:id="4"/>
      <w:bookmarkEnd w:id="5"/>
      <w:proofErr w:type="spellEnd"/>
      <w:r w:rsidR="00272528" w:rsidRPr="00272528">
        <w:rPr>
          <w:rStyle w:val="myNormal"/>
        </w:rPr>
        <w:t xml:space="preserve">, although they interact and share information with one another from time to time as needs warrant. With the </w:t>
      </w:r>
      <w:proofErr w:type="spellStart"/>
      <w:r w:rsidR="00272528" w:rsidRPr="00272528">
        <w:rPr>
          <w:rStyle w:val="myNormal"/>
        </w:rPr>
        <w:t>Zhentarim</w:t>
      </w:r>
      <w:proofErr w:type="spellEnd"/>
      <w:r w:rsidR="00272528" w:rsidRPr="00272528">
        <w:rPr>
          <w:rStyle w:val="myNormal"/>
        </w:rPr>
        <w:t>, their public face appears more benign than their otherwise power-hungry natures, offering the best mercenaries that money can buy. Whether noble warriors, rugged survivalists, or deceptive agents, your choice to join a player faction will help shape your involvement in the game's ongoing story.</w:t>
      </w:r>
      <w:r w:rsidR="004F65CD">
        <w:rPr>
          <w:rStyle w:val="myNormal"/>
        </w:rPr>
        <w:t xml:space="preserve"> </w:t>
      </w:r>
    </w:p>
    <w:p w14:paraId="794C87BB" w14:textId="77777777" w:rsidR="004F65CD" w:rsidRDefault="004F65CD" w:rsidP="004F65CD">
      <w:pPr>
        <w:jc w:val="center"/>
        <w:rPr>
          <w:rStyle w:val="myNormal"/>
        </w:rPr>
      </w:pPr>
    </w:p>
    <w:p w14:paraId="47783E38" w14:textId="77777777" w:rsidR="000A191B" w:rsidRDefault="000A191B" w:rsidP="000A191B">
      <w:pPr>
        <w:rPr>
          <w:rStyle w:val="myNormal"/>
        </w:rPr>
      </w:pPr>
      <w:bookmarkStart w:id="6" w:name="OLE_LINK38"/>
      <w:bookmarkStart w:id="7" w:name="OLE_LINK39"/>
    </w:p>
    <w:p w14:paraId="6AF7C095" w14:textId="77777777" w:rsidR="000A191B" w:rsidRDefault="000A191B" w:rsidP="00D650D3">
      <w:pPr>
        <w:jc w:val="center"/>
        <w:outlineLvl w:val="0"/>
        <w:rPr>
          <w:rStyle w:val="myNormal"/>
          <w:rFonts w:ascii="Lucida Blackletter" w:hAnsi="Lucida Blackletter"/>
          <w:sz w:val="44"/>
        </w:rPr>
      </w:pPr>
      <w:bookmarkStart w:id="8" w:name="OLE_LINK40"/>
      <w:bookmarkStart w:id="9" w:name="OLE_LINK41"/>
      <w:r>
        <w:rPr>
          <w:rStyle w:val="myNormal"/>
          <w:rFonts w:ascii="Lucida Blackletter" w:hAnsi="Lucida Blackletter"/>
          <w:sz w:val="44"/>
        </w:rPr>
        <w:t>Joining a Faction</w:t>
      </w:r>
    </w:p>
    <w:bookmarkEnd w:id="8"/>
    <w:bookmarkEnd w:id="9"/>
    <w:p w14:paraId="3DA416F4" w14:textId="77777777" w:rsidR="000A191B" w:rsidRPr="00CC6AAE" w:rsidRDefault="000A191B" w:rsidP="000A191B">
      <w:pPr>
        <w:rPr>
          <w:rStyle w:val="myNormal"/>
        </w:rPr>
      </w:pPr>
    </w:p>
    <w:p w14:paraId="5B116E2C" w14:textId="39278605" w:rsidR="000A191B" w:rsidRDefault="000A191B" w:rsidP="000A191B">
      <w:pPr>
        <w:rPr>
          <w:rStyle w:val="myNormal"/>
        </w:rPr>
      </w:pPr>
      <w:r>
        <w:rPr>
          <w:rStyle w:val="myNormal"/>
        </w:rPr>
        <w:t>At some point in an adventurer’s life, they may have the opportunity to join with one of the factions in the world. Generally, a faction representative will reach out to candidates they see as a “good fit” for their faction based on what that faction believes.</w:t>
      </w:r>
      <w:r w:rsidR="00DB0CE0">
        <w:rPr>
          <w:rStyle w:val="myNormal"/>
        </w:rPr>
        <w:t xml:space="preserve"> However, those factions that operate openly will </w:t>
      </w:r>
      <w:r w:rsidR="00195D44">
        <w:rPr>
          <w:rStyle w:val="myNormal"/>
        </w:rPr>
        <w:t xml:space="preserve">generally </w:t>
      </w:r>
      <w:r w:rsidR="00195D44">
        <w:rPr>
          <w:rStyle w:val="myNormal"/>
        </w:rPr>
        <w:t xml:space="preserve">also </w:t>
      </w:r>
      <w:r w:rsidR="00DB0CE0">
        <w:rPr>
          <w:rStyle w:val="myNormal"/>
        </w:rPr>
        <w:t>consider adventurers who approach them.</w:t>
      </w:r>
    </w:p>
    <w:p w14:paraId="577C7A6A" w14:textId="77777777" w:rsidR="000A191B" w:rsidRDefault="000A191B" w:rsidP="000A191B">
      <w:pPr>
        <w:rPr>
          <w:rStyle w:val="myNormal"/>
        </w:rPr>
      </w:pPr>
    </w:p>
    <w:p w14:paraId="1AE24CFB" w14:textId="12A6FCF3" w:rsidR="000A191B" w:rsidRDefault="000A191B" w:rsidP="000A191B">
      <w:pPr>
        <w:rPr>
          <w:rStyle w:val="myNormal"/>
        </w:rPr>
      </w:pPr>
      <w:r>
        <w:rPr>
          <w:rStyle w:val="myNormal"/>
        </w:rPr>
        <w:t>Most adventurers see joining a faction as a good thing</w:t>
      </w:r>
      <w:r w:rsidR="00DB0CE0">
        <w:rPr>
          <w:rStyle w:val="myNormal"/>
        </w:rPr>
        <w:t xml:space="preserve">. </w:t>
      </w:r>
      <w:r>
        <w:rPr>
          <w:rStyle w:val="myNormal"/>
        </w:rPr>
        <w:t xml:space="preserve">Factions are global organizations with significant resources that they use to support the work of their members. However, that support comes at a cost, at any time the faction might call upon it’s members to take action in service of the faction’s needs. Factions also pay attention to the actions of it’s members, especially if those actions openly reflect </w:t>
      </w:r>
      <w:r w:rsidR="00DB0CE0">
        <w:rPr>
          <w:rStyle w:val="myNormal"/>
        </w:rPr>
        <w:t>upon the faction as a whole.</w:t>
      </w:r>
    </w:p>
    <w:p w14:paraId="76B00575" w14:textId="77777777" w:rsidR="000A191B" w:rsidRDefault="000A191B" w:rsidP="000A191B">
      <w:pPr>
        <w:rPr>
          <w:rStyle w:val="myNormal"/>
        </w:rPr>
      </w:pPr>
    </w:p>
    <w:p w14:paraId="563A52C0" w14:textId="42144086" w:rsidR="000A191B" w:rsidRDefault="000A191B" w:rsidP="000A191B">
      <w:pPr>
        <w:rPr>
          <w:rStyle w:val="myNormal"/>
        </w:rPr>
      </w:pPr>
      <w:r>
        <w:rPr>
          <w:rStyle w:val="myNormal"/>
        </w:rPr>
        <w:t xml:space="preserve">An adventurer may </w:t>
      </w:r>
      <w:r w:rsidR="00DB0CE0">
        <w:rPr>
          <w:rStyle w:val="myNormal"/>
        </w:rPr>
        <w:t>have</w:t>
      </w:r>
      <w:r>
        <w:rPr>
          <w:rStyle w:val="myNormal"/>
        </w:rPr>
        <w:t xml:space="preserve"> the opportunity to join </w:t>
      </w:r>
      <w:r w:rsidR="00DB0CE0">
        <w:rPr>
          <w:rStyle w:val="myNormal"/>
        </w:rPr>
        <w:t>multiple factions and there is nothing stopping them from doing so. However, factions frown upon this deeply. If a faction learns that a member has joined with another faction it usually does not end well for the adventurer who is trying to play both sides. At a minimum they will likely find themselves being asked by one faction to act in defiance of the beliefs of the other.</w:t>
      </w:r>
    </w:p>
    <w:p w14:paraId="46BC7E87" w14:textId="77777777" w:rsidR="000A191B" w:rsidRDefault="000A191B" w:rsidP="000A191B">
      <w:pPr>
        <w:rPr>
          <w:rStyle w:val="myNormal"/>
        </w:rPr>
      </w:pPr>
    </w:p>
    <w:p w14:paraId="1280D3AB" w14:textId="7F1DB068" w:rsidR="00CC6AAE" w:rsidRDefault="00CC6AAE" w:rsidP="00D650D3">
      <w:pPr>
        <w:jc w:val="center"/>
        <w:outlineLvl w:val="0"/>
        <w:rPr>
          <w:rStyle w:val="myNormal"/>
          <w:rFonts w:ascii="Lucida Blackletter" w:hAnsi="Lucida Blackletter"/>
          <w:sz w:val="44"/>
        </w:rPr>
      </w:pPr>
      <w:r>
        <w:rPr>
          <w:rStyle w:val="myNormal"/>
          <w:rFonts w:ascii="Lucida Blackletter" w:hAnsi="Lucida Blackletter"/>
          <w:sz w:val="44"/>
        </w:rPr>
        <w:t>Renown</w:t>
      </w:r>
    </w:p>
    <w:p w14:paraId="4DC296DB" w14:textId="246EB285" w:rsidR="00CC6AAE" w:rsidRPr="00CC6AAE" w:rsidRDefault="00CC6AAE" w:rsidP="00CC6AAE">
      <w:pPr>
        <w:rPr>
          <w:rStyle w:val="myNormal"/>
        </w:rPr>
      </w:pPr>
    </w:p>
    <w:p w14:paraId="58BCC98B" w14:textId="1DFC19D7" w:rsidR="00747947" w:rsidRDefault="00CC6AAE">
      <w:pPr>
        <w:rPr>
          <w:rStyle w:val="myNormal"/>
        </w:rPr>
      </w:pPr>
      <w:r>
        <w:rPr>
          <w:rStyle w:val="myNormal"/>
        </w:rPr>
        <w:t>Over the course of your adventures</w:t>
      </w:r>
      <w:r w:rsidR="00DB0CE0">
        <w:rPr>
          <w:rStyle w:val="myNormal"/>
        </w:rPr>
        <w:t>,</w:t>
      </w:r>
      <w:r>
        <w:rPr>
          <w:rStyle w:val="myNormal"/>
        </w:rPr>
        <w:t xml:space="preserve"> your actions have an impact on the world around you</w:t>
      </w:r>
      <w:r w:rsidR="004F65CD">
        <w:rPr>
          <w:rStyle w:val="myNormal"/>
        </w:rPr>
        <w:t>.</w:t>
      </w:r>
      <w:r w:rsidR="00747947">
        <w:rPr>
          <w:rStyle w:val="myNormal"/>
        </w:rPr>
        <w:t xml:space="preserve"> </w:t>
      </w:r>
      <w:r w:rsidR="00A22630">
        <w:rPr>
          <w:rStyle w:val="myNormal"/>
        </w:rPr>
        <w:t>For example,</w:t>
      </w:r>
      <w:r w:rsidR="004F65CD">
        <w:rPr>
          <w:rStyle w:val="myNormal"/>
        </w:rPr>
        <w:t xml:space="preserve"> </w:t>
      </w:r>
      <w:r w:rsidR="00747947">
        <w:rPr>
          <w:rStyle w:val="myNormal"/>
        </w:rPr>
        <w:t xml:space="preserve">news of </w:t>
      </w:r>
      <w:r w:rsidR="004F65CD">
        <w:rPr>
          <w:rStyle w:val="myNormal"/>
        </w:rPr>
        <w:t xml:space="preserve">your actions </w:t>
      </w:r>
      <w:r w:rsidR="00747947">
        <w:rPr>
          <w:rStyle w:val="myNormal"/>
        </w:rPr>
        <w:t>might either</w:t>
      </w:r>
      <w:r w:rsidR="004F65CD">
        <w:rPr>
          <w:rStyle w:val="myNormal"/>
        </w:rPr>
        <w:t xml:space="preserve"> impress or anger certain factions in the world</w:t>
      </w:r>
      <w:bookmarkEnd w:id="0"/>
      <w:bookmarkEnd w:id="1"/>
      <w:r w:rsidR="00747947">
        <w:rPr>
          <w:rStyle w:val="myNormal"/>
        </w:rPr>
        <w:t>.</w:t>
      </w:r>
    </w:p>
    <w:p w14:paraId="7D9A0FF1" w14:textId="77777777" w:rsidR="00747947" w:rsidRDefault="00747947">
      <w:pPr>
        <w:rPr>
          <w:rStyle w:val="myNormal"/>
        </w:rPr>
      </w:pPr>
    </w:p>
    <w:p w14:paraId="3A1AFC2C" w14:textId="5F333B1B" w:rsidR="00BB5363" w:rsidRDefault="00370929">
      <w:pPr>
        <w:rPr>
          <w:rStyle w:val="myNormal"/>
        </w:rPr>
      </w:pPr>
      <w:r>
        <w:rPr>
          <w:rStyle w:val="myNormal"/>
        </w:rPr>
        <w:t xml:space="preserve">Renown is a measurement of how </w:t>
      </w:r>
      <w:r w:rsidR="00CC4A9D">
        <w:rPr>
          <w:rStyle w:val="myNormal"/>
        </w:rPr>
        <w:t>people feel</w:t>
      </w:r>
      <w:r>
        <w:rPr>
          <w:rStyle w:val="myNormal"/>
        </w:rPr>
        <w:t xml:space="preserve"> about your overall actions in the past.</w:t>
      </w:r>
      <w:r w:rsidR="00747947">
        <w:rPr>
          <w:rStyle w:val="myNormal"/>
        </w:rPr>
        <w:t xml:space="preserve"> </w:t>
      </w:r>
      <w:r w:rsidR="00F7069E">
        <w:rPr>
          <w:rStyle w:val="myNormal"/>
        </w:rPr>
        <w:t xml:space="preserve">Your Renown </w:t>
      </w:r>
      <w:r w:rsidR="00CC4A9D">
        <w:rPr>
          <w:rStyle w:val="myNormal"/>
        </w:rPr>
        <w:t xml:space="preserve">with a faction </w:t>
      </w:r>
      <w:r w:rsidR="00F7069E">
        <w:rPr>
          <w:rStyle w:val="myNormal"/>
        </w:rPr>
        <w:t>can in</w:t>
      </w:r>
      <w:r w:rsidR="00CC4A9D">
        <w:rPr>
          <w:rStyle w:val="myNormal"/>
        </w:rPr>
        <w:t xml:space="preserve">crease or decrease based on the extent to which news of your actions is (or isn’t) inline with a given faction’s beliefs and aspirations. You need not be a member of a faction to gain (or loose) Renown with them. In fact, because </w:t>
      </w:r>
      <w:r w:rsidR="000A191B">
        <w:rPr>
          <w:rStyle w:val="myNormal"/>
        </w:rPr>
        <w:t>the nature of the known factions quite often the same actions that gain Renown with one faction will loose Renown with another.</w:t>
      </w:r>
    </w:p>
    <w:p w14:paraId="2749F011" w14:textId="77777777" w:rsidR="00CC4A9D" w:rsidRDefault="00CC4A9D">
      <w:pPr>
        <w:rPr>
          <w:rStyle w:val="myNormal"/>
        </w:rPr>
      </w:pPr>
    </w:p>
    <w:p w14:paraId="53B83B99" w14:textId="472FCF8D" w:rsidR="00DB0CE0" w:rsidRDefault="00DB0CE0" w:rsidP="00D650D3">
      <w:pPr>
        <w:jc w:val="center"/>
        <w:outlineLvl w:val="0"/>
        <w:rPr>
          <w:rStyle w:val="myNormal"/>
          <w:rFonts w:ascii="Lucida Blackletter" w:hAnsi="Lucida Blackletter"/>
          <w:sz w:val="44"/>
        </w:rPr>
      </w:pPr>
      <w:r>
        <w:rPr>
          <w:rStyle w:val="myNormal"/>
          <w:rFonts w:ascii="Lucida Blackletter" w:hAnsi="Lucida Blackletter"/>
          <w:sz w:val="44"/>
        </w:rPr>
        <w:t>More info</w:t>
      </w:r>
    </w:p>
    <w:p w14:paraId="14640BDD" w14:textId="77777777" w:rsidR="00DB0CE0" w:rsidRDefault="00DB0CE0">
      <w:pPr>
        <w:rPr>
          <w:rStyle w:val="myNormal"/>
        </w:rPr>
      </w:pPr>
    </w:p>
    <w:p w14:paraId="5A8B90FE" w14:textId="797E1A79" w:rsidR="00CC4A9D" w:rsidRDefault="00CC4A9D">
      <w:pPr>
        <w:rPr>
          <w:rStyle w:val="myNormal"/>
        </w:rPr>
      </w:pPr>
      <w:r>
        <w:rPr>
          <w:rStyle w:val="myNormal"/>
        </w:rPr>
        <w:t>The following page provides a place where you can keep track of your renown and other notes related to each faction.</w:t>
      </w:r>
      <w:r w:rsidR="00DB0CE0">
        <w:rPr>
          <w:rStyle w:val="myNormal"/>
        </w:rPr>
        <w:t xml:space="preserve"> Print this out and add it to your character sheet.</w:t>
      </w:r>
    </w:p>
    <w:p w14:paraId="6B7819AE" w14:textId="77777777" w:rsidR="00DB0CE0" w:rsidRDefault="00DB0CE0">
      <w:pPr>
        <w:rPr>
          <w:rStyle w:val="myNormal"/>
        </w:rPr>
      </w:pPr>
    </w:p>
    <w:p w14:paraId="658F12A4" w14:textId="2298B267" w:rsidR="00DB0CE0" w:rsidRDefault="00DB0CE0" w:rsidP="00D650D3">
      <w:pPr>
        <w:outlineLvl w:val="0"/>
        <w:rPr>
          <w:rStyle w:val="myNormal"/>
        </w:rPr>
      </w:pPr>
      <w:r>
        <w:rPr>
          <w:rStyle w:val="myNormal"/>
        </w:rPr>
        <w:t xml:space="preserve">Further info regarding each faction will become available to those who are approached by them. </w:t>
      </w:r>
    </w:p>
    <w:bookmarkEnd w:id="6"/>
    <w:bookmarkEnd w:id="7"/>
    <w:p w14:paraId="1B1FC5FE" w14:textId="77777777" w:rsidR="00CC4A9D" w:rsidRDefault="00CC4A9D" w:rsidP="00CC4A9D">
      <w:pPr>
        <w:rPr>
          <w:rStyle w:val="myNormal"/>
        </w:rPr>
      </w:pPr>
    </w:p>
    <w:p w14:paraId="206D4C18" w14:textId="77777777" w:rsidR="00CC4A9D" w:rsidRDefault="00CC4A9D">
      <w:pPr>
        <w:rPr>
          <w:rStyle w:val="myNormal"/>
        </w:rPr>
      </w:pPr>
    </w:p>
    <w:p w14:paraId="61127348" w14:textId="77777777" w:rsidR="00A57471" w:rsidRDefault="00A57471">
      <w:pPr>
        <w:rPr>
          <w:rStyle w:val="myNormal"/>
        </w:rPr>
      </w:pPr>
    </w:p>
    <w:p w14:paraId="0E905BDA" w14:textId="691F8659" w:rsidR="00240EEA" w:rsidRDefault="00240EEA">
      <w:pPr>
        <w:rPr>
          <w:rStyle w:val="myNormal"/>
        </w:rPr>
      </w:pPr>
    </w:p>
    <w:p w14:paraId="0E4CCA7E" w14:textId="7AC5B774" w:rsidR="00573293" w:rsidRPr="00573293" w:rsidRDefault="006A6F6B" w:rsidP="00573293">
      <w:pPr>
        <w:rPr>
          <w:rStyle w:val="myNormal"/>
        </w:rPr>
      </w:pPr>
      <w:r w:rsidRPr="006A6F6B">
        <w:rPr>
          <w:rStyle w:val="myNormal"/>
          <w:rFonts w:ascii="Lucida Blackletter" w:hAnsi="Lucida Blackletter"/>
          <w:noProof/>
          <w:sz w:val="44"/>
          <w:szCs w:val="44"/>
        </w:rPr>
        <w:lastRenderedPageBreak/>
        <w:drawing>
          <wp:inline distT="0" distB="0" distL="0" distR="0" wp14:anchorId="134506AD" wp14:editId="6B56541D">
            <wp:extent cx="7262391" cy="9326338"/>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67480" cy="9332874"/>
                    </a:xfrm>
                    <a:prstGeom prst="rect">
                      <a:avLst/>
                    </a:prstGeom>
                  </pic:spPr>
                </pic:pic>
              </a:graphicData>
            </a:graphic>
          </wp:inline>
        </w:drawing>
      </w:r>
      <w:r w:rsidR="00CC6AAE">
        <w:rPr>
          <w:rStyle w:val="myNormal"/>
          <w:rFonts w:ascii="Lucida Blackletter" w:hAnsi="Lucida Blackletter"/>
          <w:sz w:val="44"/>
          <w:szCs w:val="44"/>
        </w:rPr>
        <w:br w:type="page"/>
      </w:r>
      <w:bookmarkStart w:id="10" w:name="OLE_LINK44"/>
      <w:bookmarkStart w:id="11" w:name="OLE_LINK45"/>
      <w:bookmarkStart w:id="12" w:name="OLE_LINK42"/>
      <w:bookmarkStart w:id="13" w:name="OLE_LINK43"/>
    </w:p>
    <w:p w14:paraId="3B59A3B5" w14:textId="77777777" w:rsidR="00573293" w:rsidRPr="0041038F" w:rsidRDefault="00573293" w:rsidP="00D650D3">
      <w:pPr>
        <w:pStyle w:val="myTitle"/>
        <w:outlineLvl w:val="0"/>
      </w:pPr>
      <w:r>
        <w:rPr>
          <w:rStyle w:val="myNormal"/>
          <w:rFonts w:ascii="Lucida Blackletter" w:hAnsi="Lucida Blackletter"/>
          <w:sz w:val="44"/>
        </w:rPr>
        <w:lastRenderedPageBreak/>
        <w:t>The Harpers</w:t>
      </w:r>
    </w:p>
    <w:p w14:paraId="78EA39E2" w14:textId="77777777" w:rsidR="00573293" w:rsidRPr="00272528" w:rsidRDefault="00573293" w:rsidP="00573293">
      <w:pPr>
        <w:pStyle w:val="myTitle"/>
        <w:rPr>
          <w:rStyle w:val="myNormal"/>
          <w:rFonts w:ascii="Lucida Blackletter" w:hAnsi="Lucida Blackletter"/>
          <w:szCs w:val="20"/>
        </w:rPr>
      </w:pPr>
    </w:p>
    <w:p w14:paraId="4CBB78DB" w14:textId="77777777" w:rsidR="00573293" w:rsidRDefault="00573293" w:rsidP="00573293">
      <w:pPr>
        <w:pStyle w:val="myTitle"/>
        <w:rPr>
          <w:rStyle w:val="myNormal"/>
          <w:szCs w:val="20"/>
        </w:rPr>
      </w:pPr>
      <w:r>
        <w:rPr>
          <w:rStyle w:val="myNormal"/>
          <w:rFonts w:ascii="Lucida Blackletter" w:hAnsi="Lucida Blackletter"/>
          <w:sz w:val="24"/>
          <w:szCs w:val="24"/>
        </w:rPr>
        <w:t>Overview:</w:t>
      </w:r>
    </w:p>
    <w:p w14:paraId="4F1836CF" w14:textId="77777777" w:rsidR="00573293" w:rsidRDefault="00573293" w:rsidP="00573293">
      <w:pPr>
        <w:pStyle w:val="myTitle"/>
        <w:rPr>
          <w:rStyle w:val="myNormal"/>
          <w:szCs w:val="20"/>
        </w:rPr>
      </w:pPr>
      <w:r w:rsidRPr="00272528">
        <w:rPr>
          <w:rStyle w:val="myNormal"/>
          <w:szCs w:val="20"/>
        </w:rPr>
        <w:t xml:space="preserve">The Harpers is an old organization that has risen, been shattered, and risen again several times. Its longevity and resilience are largely due to its decentralized, grassroots, secretive nature, and the near-autonomy of many of its members. The Harpers have “cells” and lone operatives throughout </w:t>
      </w:r>
      <w:proofErr w:type="spellStart"/>
      <w:r w:rsidRPr="00272528">
        <w:rPr>
          <w:rStyle w:val="myNormal"/>
          <w:szCs w:val="20"/>
        </w:rPr>
        <w:t>Faerûn</w:t>
      </w:r>
      <w:proofErr w:type="spellEnd"/>
      <w:r w:rsidRPr="00272528">
        <w:rPr>
          <w:rStyle w:val="myNormal"/>
          <w:szCs w:val="20"/>
        </w:rPr>
        <w:t>, although they interact and share information with one another from time to time as needs warrant. The Harpers' ideology is noble, and its members pride themselves on their integrity and incorruptibility. Harpers do not seek power or glory, only fair and equal treatment for all.</w:t>
      </w:r>
    </w:p>
    <w:p w14:paraId="6EFB8773" w14:textId="77777777" w:rsidR="00573293" w:rsidRPr="00272528" w:rsidRDefault="00573293" w:rsidP="00573293">
      <w:pPr>
        <w:pStyle w:val="myTitle"/>
        <w:rPr>
          <w:rStyle w:val="myNormal"/>
          <w:szCs w:val="20"/>
        </w:rPr>
      </w:pPr>
    </w:p>
    <w:p w14:paraId="42884854" w14:textId="77777777" w:rsidR="00573293" w:rsidRDefault="00573293" w:rsidP="00573293">
      <w:pPr>
        <w:pStyle w:val="myTitle"/>
        <w:rPr>
          <w:rStyle w:val="myNormal"/>
          <w:szCs w:val="20"/>
        </w:rPr>
      </w:pPr>
      <w:r w:rsidRPr="00272528">
        <w:rPr>
          <w:rStyle w:val="myNormal"/>
          <w:szCs w:val="20"/>
        </w:rPr>
        <w:t>Harper agents are trained to act alone and depend on their own resources. When they get into scrapes, they don’t count on their fellow Harpers to rescue them. Nevertheless, Harpers are dedicated to helping one another in times of need, and friendships between Harpers are nigh unbreakable. Masterful spies and infiltrators, they use various guises and secret identities to form relationships, cultivate their information networks, and manipulate others into doing what needs to be done. Although most Harpers prefer to operate in the shadows, there are exceptions.</w:t>
      </w:r>
    </w:p>
    <w:p w14:paraId="014B9A9B" w14:textId="77777777" w:rsidR="00573293" w:rsidRPr="00272528" w:rsidRDefault="00573293" w:rsidP="00573293">
      <w:pPr>
        <w:pStyle w:val="myTitle"/>
        <w:rPr>
          <w:rStyle w:val="myNormal"/>
          <w:szCs w:val="20"/>
        </w:rPr>
      </w:pPr>
    </w:p>
    <w:p w14:paraId="4C76E8DA" w14:textId="77777777" w:rsidR="00573293" w:rsidRPr="00CC6AAE" w:rsidRDefault="00573293" w:rsidP="00573293">
      <w:pPr>
        <w:pStyle w:val="myTitle"/>
        <w:rPr>
          <w:rStyle w:val="myNormal"/>
          <w:rFonts w:ascii="Lucida Blackletter" w:hAnsi="Lucida Blackletter"/>
          <w:sz w:val="24"/>
          <w:szCs w:val="24"/>
        </w:rPr>
      </w:pPr>
      <w:r w:rsidRPr="00CC6AAE">
        <w:rPr>
          <w:rStyle w:val="myNormal"/>
          <w:rFonts w:ascii="Lucida Blackletter" w:hAnsi="Lucida Blackletter"/>
          <w:sz w:val="24"/>
          <w:szCs w:val="24"/>
        </w:rPr>
        <w:t>Motto:</w:t>
      </w:r>
    </w:p>
    <w:p w14:paraId="08CFC40C" w14:textId="77777777" w:rsidR="00573293" w:rsidRPr="00CC6AAE" w:rsidRDefault="00573293" w:rsidP="00573293">
      <w:pPr>
        <w:pStyle w:val="myTitle"/>
        <w:rPr>
          <w:rStyle w:val="myNormal"/>
          <w:szCs w:val="20"/>
        </w:rPr>
      </w:pPr>
      <w:r w:rsidRPr="00CC6AAE">
        <w:rPr>
          <w:rStyle w:val="myNormal"/>
          <w:szCs w:val="20"/>
        </w:rPr>
        <w:t>“Down with tyranny. Fairness and equality for all”</w:t>
      </w:r>
    </w:p>
    <w:p w14:paraId="25A0BEED" w14:textId="77777777" w:rsidR="00573293" w:rsidRPr="0041038F" w:rsidRDefault="00573293" w:rsidP="00573293">
      <w:pPr>
        <w:pStyle w:val="myTitle"/>
        <w:rPr>
          <w:rStyle w:val="myNormal"/>
          <w:rFonts w:ascii="Lucida Blackletter" w:hAnsi="Lucida Blackletter"/>
          <w:szCs w:val="20"/>
        </w:rPr>
      </w:pPr>
    </w:p>
    <w:p w14:paraId="22C95747" w14:textId="77777777" w:rsidR="00573293" w:rsidRPr="00CC6AAE" w:rsidRDefault="00573293" w:rsidP="00573293">
      <w:pPr>
        <w:pStyle w:val="myTitle"/>
        <w:rPr>
          <w:rStyle w:val="myNormal"/>
          <w:rFonts w:ascii="Lucida Blackletter" w:hAnsi="Lucida Blackletter"/>
          <w:sz w:val="24"/>
          <w:szCs w:val="24"/>
        </w:rPr>
      </w:pPr>
      <w:r w:rsidRPr="00CC6AAE">
        <w:rPr>
          <w:rStyle w:val="myNormal"/>
          <w:rFonts w:ascii="Lucida Blackletter" w:hAnsi="Lucida Blackletter"/>
          <w:sz w:val="24"/>
          <w:szCs w:val="24"/>
        </w:rPr>
        <w:t>Beliefs:</w:t>
      </w:r>
    </w:p>
    <w:p w14:paraId="2125F5B8" w14:textId="77777777" w:rsidR="00573293" w:rsidRPr="00CC6AAE" w:rsidRDefault="00573293" w:rsidP="00573293">
      <w:pPr>
        <w:pStyle w:val="myTitle"/>
        <w:rPr>
          <w:rStyle w:val="myNormal"/>
          <w:szCs w:val="20"/>
        </w:rPr>
      </w:pPr>
      <w:r w:rsidRPr="00CC6AAE">
        <w:rPr>
          <w:rStyle w:val="myNormal"/>
          <w:szCs w:val="20"/>
        </w:rPr>
        <w:t>One can never have too much information</w:t>
      </w:r>
    </w:p>
    <w:p w14:paraId="48504CCA" w14:textId="77777777" w:rsidR="00573293" w:rsidRPr="00CC6AAE" w:rsidRDefault="00573293" w:rsidP="00573293">
      <w:pPr>
        <w:pStyle w:val="myTitle"/>
        <w:rPr>
          <w:rStyle w:val="myNormal"/>
          <w:szCs w:val="20"/>
        </w:rPr>
      </w:pPr>
      <w:r w:rsidRPr="00CC6AAE">
        <w:rPr>
          <w:rStyle w:val="myNormal"/>
          <w:szCs w:val="20"/>
        </w:rPr>
        <w:t>Too much power leads to corruption</w:t>
      </w:r>
    </w:p>
    <w:p w14:paraId="4B9EBD05" w14:textId="77777777" w:rsidR="00573293" w:rsidRPr="00CC6AAE" w:rsidRDefault="00573293" w:rsidP="00573293">
      <w:pPr>
        <w:pStyle w:val="myTitle"/>
        <w:rPr>
          <w:rStyle w:val="myNormal"/>
          <w:szCs w:val="20"/>
        </w:rPr>
      </w:pPr>
      <w:r w:rsidRPr="00CC6AAE">
        <w:rPr>
          <w:rStyle w:val="myNormal"/>
          <w:szCs w:val="20"/>
        </w:rPr>
        <w:t>No one should be powerless</w:t>
      </w:r>
    </w:p>
    <w:p w14:paraId="23C64847" w14:textId="77777777" w:rsidR="00573293" w:rsidRPr="0041038F" w:rsidRDefault="00573293" w:rsidP="00573293">
      <w:pPr>
        <w:pStyle w:val="myTitle"/>
        <w:rPr>
          <w:rStyle w:val="myNormal"/>
          <w:rFonts w:ascii="Lucida Blackletter" w:hAnsi="Lucida Blackletter"/>
          <w:szCs w:val="20"/>
        </w:rPr>
      </w:pPr>
    </w:p>
    <w:p w14:paraId="08CF8F02" w14:textId="77777777" w:rsidR="00573293" w:rsidRPr="00CC6AAE" w:rsidRDefault="00573293" w:rsidP="00573293">
      <w:pPr>
        <w:pStyle w:val="myTitle"/>
        <w:rPr>
          <w:rStyle w:val="myNormal"/>
          <w:rFonts w:ascii="Lucida Blackletter" w:hAnsi="Lucida Blackletter"/>
          <w:sz w:val="24"/>
          <w:szCs w:val="24"/>
        </w:rPr>
      </w:pPr>
      <w:r w:rsidRPr="00CC6AAE">
        <w:rPr>
          <w:rStyle w:val="myNormal"/>
          <w:rFonts w:ascii="Lucida Blackletter" w:hAnsi="Lucida Blackletter"/>
          <w:sz w:val="24"/>
          <w:szCs w:val="24"/>
        </w:rPr>
        <w:t>Goals:</w:t>
      </w:r>
    </w:p>
    <w:p w14:paraId="1DADF095" w14:textId="77777777" w:rsidR="00573293" w:rsidRPr="00CC6AAE" w:rsidRDefault="00573293" w:rsidP="00573293">
      <w:pPr>
        <w:pStyle w:val="myTitle"/>
        <w:rPr>
          <w:rStyle w:val="myNormal"/>
          <w:szCs w:val="20"/>
        </w:rPr>
      </w:pPr>
      <w:r w:rsidRPr="00CC6AAE">
        <w:rPr>
          <w:rStyle w:val="myNormal"/>
          <w:szCs w:val="20"/>
        </w:rPr>
        <w:t xml:space="preserve">To gather information throughout </w:t>
      </w:r>
      <w:proofErr w:type="spellStart"/>
      <w:r w:rsidRPr="00CC6AAE">
        <w:rPr>
          <w:rStyle w:val="myNormal"/>
          <w:szCs w:val="20"/>
        </w:rPr>
        <w:t>Faerun</w:t>
      </w:r>
      <w:proofErr w:type="spellEnd"/>
      <w:r w:rsidRPr="00CC6AAE">
        <w:rPr>
          <w:rStyle w:val="myNormal"/>
          <w:szCs w:val="20"/>
        </w:rPr>
        <w:t>, discern the political dynamics within each region or realm, and promote fairness and equality by covert means. Act openly as a last resort. Thwart tyrants and any leader, government, or group that grows too powerful, and aid the weak, the poor and the oppressed</w:t>
      </w:r>
    </w:p>
    <w:p w14:paraId="6688A8D5" w14:textId="77777777" w:rsidR="00573293" w:rsidRDefault="00573293" w:rsidP="00B2674F">
      <w:pPr>
        <w:pStyle w:val="myTitle"/>
        <w:jc w:val="left"/>
        <w:rPr>
          <w:rStyle w:val="myNormal"/>
          <w:szCs w:val="20"/>
        </w:rPr>
      </w:pPr>
    </w:p>
    <w:p w14:paraId="23C1D16A" w14:textId="77777777" w:rsidR="00573293" w:rsidRDefault="00573293" w:rsidP="00573293">
      <w:pPr>
        <w:pStyle w:val="myTitle"/>
        <w:rPr>
          <w:rStyle w:val="myNormal"/>
          <w:rFonts w:ascii="Lucida Blackletter" w:hAnsi="Lucida Blackletter"/>
          <w:sz w:val="24"/>
          <w:szCs w:val="24"/>
        </w:rPr>
      </w:pPr>
      <w:r w:rsidRPr="00143768">
        <w:rPr>
          <w:rStyle w:val="myNormal"/>
          <w:rFonts w:ascii="Lucida Blackletter" w:hAnsi="Lucida Blackletter"/>
          <w:sz w:val="24"/>
          <w:szCs w:val="24"/>
        </w:rPr>
        <w:t>References:</w:t>
      </w:r>
    </w:p>
    <w:p w14:paraId="0823CB0F" w14:textId="54EAB4AF" w:rsidR="00573293" w:rsidRPr="00573293" w:rsidRDefault="00D357F9" w:rsidP="00573293">
      <w:pPr>
        <w:pStyle w:val="myTitle"/>
        <w:rPr>
          <w:rStyle w:val="myNormal"/>
          <w:color w:val="0563C1" w:themeColor="hyperlink"/>
          <w:szCs w:val="20"/>
          <w:u w:val="single"/>
        </w:rPr>
      </w:pPr>
      <w:hyperlink r:id="rId9" w:history="1">
        <w:r w:rsidR="00573293" w:rsidRPr="00573293">
          <w:rPr>
            <w:rStyle w:val="Hyperlink"/>
            <w:rFonts w:ascii="Inconsolata Medium" w:hAnsi="Inconsolata Medium"/>
            <w:sz w:val="20"/>
            <w:szCs w:val="20"/>
          </w:rPr>
          <w:t>http://forgottenrealms.wikia.com/wiki/Harpers</w:t>
        </w:r>
      </w:hyperlink>
    </w:p>
    <w:p w14:paraId="3C61AE5E" w14:textId="77D515C6" w:rsidR="00573293" w:rsidRDefault="00573293">
      <w:pPr>
        <w:rPr>
          <w:rStyle w:val="myNormal"/>
          <w:rFonts w:ascii="Lucida Blackletter" w:hAnsi="Lucida Blackletter"/>
          <w:sz w:val="44"/>
        </w:rPr>
      </w:pPr>
      <w:bookmarkStart w:id="14" w:name="OLE_LINK46"/>
      <w:bookmarkStart w:id="15" w:name="OLE_LINK47"/>
      <w:r>
        <w:rPr>
          <w:rStyle w:val="myNormal"/>
          <w:rFonts w:ascii="Lucida Blackletter" w:hAnsi="Lucida Blackletter"/>
          <w:sz w:val="44"/>
        </w:rPr>
        <w:br w:type="page"/>
      </w:r>
    </w:p>
    <w:p w14:paraId="49BD222E" w14:textId="6715B0E1" w:rsidR="00573293" w:rsidRPr="00573293" w:rsidRDefault="00605246">
      <w:pPr>
        <w:rPr>
          <w:rStyle w:val="myNormal"/>
          <w:rFonts w:ascii="Lucida Blackletter" w:hAnsi="Lucida Blackletter"/>
          <w:sz w:val="44"/>
        </w:rPr>
      </w:pPr>
      <w:r>
        <w:rPr>
          <w:noProof/>
        </w:rPr>
        <w:lastRenderedPageBreak/>
        <mc:AlternateContent>
          <mc:Choice Requires="wps">
            <w:drawing>
              <wp:anchor distT="0" distB="0" distL="114300" distR="114300" simplePos="0" relativeHeight="251688960" behindDoc="0" locked="0" layoutInCell="1" allowOverlap="1" wp14:anchorId="18782C0E" wp14:editId="12D46584">
                <wp:simplePos x="0" y="0"/>
                <wp:positionH relativeFrom="column">
                  <wp:posOffset>2458085</wp:posOffset>
                </wp:positionH>
                <wp:positionV relativeFrom="paragraph">
                  <wp:posOffset>3239135</wp:posOffset>
                </wp:positionV>
                <wp:extent cx="2231390" cy="300355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231390" cy="3003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FF746C" w14:textId="77777777" w:rsidR="00573293" w:rsidRPr="0012745A" w:rsidRDefault="00573293" w:rsidP="00573293">
                            <w:pPr>
                              <w:jc w:val="center"/>
                              <w:rPr>
                                <w:rFonts w:ascii="Myriad Pro" w:hAnsi="Myriad Pro"/>
                                <w:b/>
                                <w:sz w:val="32"/>
                                <w:szCs w:val="32"/>
                              </w:rPr>
                            </w:pPr>
                            <w:r>
                              <w:rPr>
                                <w:rFonts w:ascii="Myriad Pro" w:hAnsi="Myriad Pro"/>
                                <w:b/>
                                <w:sz w:val="32"/>
                                <w:szCs w:val="32"/>
                              </w:rPr>
                              <w:t>High Harper</w:t>
                            </w:r>
                          </w:p>
                          <w:p w14:paraId="5A223FE1" w14:textId="4561CB1D" w:rsidR="00573293" w:rsidRPr="0012745A" w:rsidRDefault="00285C6C" w:rsidP="00573293">
                            <w:pPr>
                              <w:rPr>
                                <w:rFonts w:ascii="Myriad Pro" w:hAnsi="Myriad Pro"/>
                                <w:i/>
                                <w:sz w:val="18"/>
                                <w:szCs w:val="18"/>
                              </w:rPr>
                            </w:pPr>
                            <w:r>
                              <w:rPr>
                                <w:rFonts w:ascii="Myriad Pro" w:hAnsi="Myriad Pro"/>
                                <w:i/>
                                <w:sz w:val="18"/>
                                <w:szCs w:val="18"/>
                              </w:rPr>
                              <w:t>You have done so much to further the cause of The Harpers that the High Harpers now count you as one of them. Your council will be critical in determining the future course of The Harpers.</w:t>
                            </w:r>
                          </w:p>
                          <w:p w14:paraId="6EF9831C" w14:textId="77777777" w:rsidR="00573293" w:rsidRPr="0012745A" w:rsidRDefault="00573293" w:rsidP="00573293">
                            <w:pPr>
                              <w:rPr>
                                <w:rFonts w:ascii="Myriad Pro" w:hAnsi="Myriad Pro"/>
                                <w:sz w:val="18"/>
                                <w:szCs w:val="18"/>
                              </w:rPr>
                            </w:pPr>
                          </w:p>
                          <w:p w14:paraId="7527CA58" w14:textId="77777777" w:rsidR="00573293" w:rsidRPr="0012745A" w:rsidRDefault="00573293" w:rsidP="00573293">
                            <w:pPr>
                              <w:rPr>
                                <w:rFonts w:ascii="Myriad Pro" w:hAnsi="Myriad Pro"/>
                                <w:b/>
                              </w:rPr>
                            </w:pPr>
                            <w:r w:rsidRPr="0012745A">
                              <w:rPr>
                                <w:rFonts w:ascii="Myriad Pro" w:hAnsi="Myriad Pro"/>
                                <w:b/>
                              </w:rPr>
                              <w:t>Requirements:</w:t>
                            </w:r>
                          </w:p>
                          <w:p w14:paraId="128A97DE" w14:textId="00E28150" w:rsidR="00573293" w:rsidRPr="0012745A" w:rsidRDefault="00B2674F" w:rsidP="00573293">
                            <w:pPr>
                              <w:rPr>
                                <w:rFonts w:ascii="Myriad Pro" w:hAnsi="Myriad Pro"/>
                                <w:sz w:val="16"/>
                                <w:szCs w:val="18"/>
                              </w:rPr>
                            </w:pPr>
                            <w:r>
                              <w:rPr>
                                <w:rFonts w:ascii="Myriad Pro" w:hAnsi="Myriad Pro"/>
                                <w:sz w:val="16"/>
                                <w:szCs w:val="18"/>
                              </w:rPr>
                              <w:t>Renown score of 50</w:t>
                            </w:r>
                            <w:r w:rsidR="00573293" w:rsidRPr="0012745A">
                              <w:rPr>
                                <w:rFonts w:ascii="Myriad Pro" w:hAnsi="Myriad Pro"/>
                                <w:sz w:val="16"/>
                                <w:szCs w:val="18"/>
                              </w:rPr>
                              <w:t xml:space="preserve"> with the Harpers</w:t>
                            </w:r>
                          </w:p>
                          <w:p w14:paraId="0C879376" w14:textId="170C09D2" w:rsidR="00B2674F" w:rsidRPr="0012745A" w:rsidRDefault="00B2674F" w:rsidP="00B2674F">
                            <w:pPr>
                              <w:rPr>
                                <w:rFonts w:ascii="Myriad Pro" w:hAnsi="Myriad Pro"/>
                                <w:sz w:val="16"/>
                                <w:szCs w:val="18"/>
                              </w:rPr>
                            </w:pPr>
                            <w:r>
                              <w:rPr>
                                <w:rFonts w:ascii="Myriad Pro" w:hAnsi="Myriad Pro"/>
                                <w:sz w:val="16"/>
                                <w:szCs w:val="18"/>
                              </w:rPr>
                              <w:t>The endorsement of a</w:t>
                            </w:r>
                            <w:r w:rsidR="00285C6C">
                              <w:rPr>
                                <w:rFonts w:ascii="Myriad Pro" w:hAnsi="Myriad Pro"/>
                                <w:sz w:val="16"/>
                                <w:szCs w:val="18"/>
                              </w:rPr>
                              <w:t>ll</w:t>
                            </w:r>
                            <w:r>
                              <w:rPr>
                                <w:rFonts w:ascii="Myriad Pro" w:hAnsi="Myriad Pro"/>
                                <w:sz w:val="16"/>
                                <w:szCs w:val="18"/>
                              </w:rPr>
                              <w:t xml:space="preserve"> High Harper</w:t>
                            </w:r>
                            <w:r w:rsidR="00285C6C">
                              <w:rPr>
                                <w:rFonts w:ascii="Myriad Pro" w:hAnsi="Myriad Pro"/>
                                <w:sz w:val="16"/>
                                <w:szCs w:val="18"/>
                              </w:rPr>
                              <w:t>s</w:t>
                            </w:r>
                          </w:p>
                          <w:p w14:paraId="5A4A1CFB" w14:textId="77777777" w:rsidR="00573293" w:rsidRPr="0012745A" w:rsidRDefault="00573293" w:rsidP="00573293">
                            <w:pPr>
                              <w:rPr>
                                <w:rFonts w:ascii="Myriad Pro" w:hAnsi="Myriad Pro"/>
                                <w:sz w:val="16"/>
                                <w:szCs w:val="18"/>
                              </w:rPr>
                            </w:pPr>
                          </w:p>
                          <w:p w14:paraId="6846AFC2" w14:textId="77777777" w:rsidR="00573293" w:rsidRPr="0012745A" w:rsidRDefault="00573293" w:rsidP="00573293">
                            <w:pPr>
                              <w:rPr>
                                <w:rFonts w:ascii="Myriad Pro" w:hAnsi="Myriad Pro"/>
                                <w:b/>
                              </w:rPr>
                            </w:pPr>
                            <w:r w:rsidRPr="0012745A">
                              <w:rPr>
                                <w:rFonts w:ascii="Myriad Pro" w:hAnsi="Myriad Pro"/>
                                <w:b/>
                              </w:rPr>
                              <w:t>Benefits of this title are:</w:t>
                            </w:r>
                          </w:p>
                          <w:p w14:paraId="63847E7C" w14:textId="6CF542AC" w:rsidR="002813E3" w:rsidRPr="002813E3" w:rsidRDefault="002813E3" w:rsidP="00573293">
                            <w:pPr>
                              <w:rPr>
                                <w:rFonts w:ascii="Myriad Pro" w:hAnsi="Myriad Pro"/>
                                <w:sz w:val="16"/>
                                <w:szCs w:val="18"/>
                              </w:rPr>
                            </w:pPr>
                            <w:r>
                              <w:rPr>
                                <w:rFonts w:ascii="Myriad Pro" w:hAnsi="Myriad Pro"/>
                                <w:sz w:val="16"/>
                                <w:szCs w:val="18"/>
                              </w:rPr>
                              <w:t xml:space="preserve">As a High Harper you have the full strength of The Harper’s organization. You are able to </w:t>
                            </w:r>
                            <w:r>
                              <w:rPr>
                                <w:rFonts w:ascii="Myriad Pro" w:hAnsi="Myriad Pro"/>
                                <w:b/>
                                <w:sz w:val="16"/>
                                <w:szCs w:val="18"/>
                              </w:rPr>
                              <w:t>call on a small army</w:t>
                            </w:r>
                            <w:r>
                              <w:rPr>
                                <w:rFonts w:ascii="Myriad Pro" w:hAnsi="Myriad Pro"/>
                                <w:sz w:val="16"/>
                                <w:szCs w:val="18"/>
                              </w:rPr>
                              <w:t xml:space="preserve">, </w:t>
                            </w:r>
                            <w:r>
                              <w:rPr>
                                <w:rFonts w:ascii="Myriad Pro" w:hAnsi="Myriad Pro"/>
                                <w:b/>
                                <w:sz w:val="16"/>
                                <w:szCs w:val="18"/>
                              </w:rPr>
                              <w:t>take custody of rare magic items</w:t>
                            </w:r>
                            <w:r>
                              <w:rPr>
                                <w:rFonts w:ascii="Myriad Pro" w:hAnsi="Myriad Pro"/>
                                <w:sz w:val="16"/>
                                <w:szCs w:val="18"/>
                              </w:rPr>
                              <w:t xml:space="preserve">, </w:t>
                            </w:r>
                            <w:r>
                              <w:rPr>
                                <w:rFonts w:ascii="Myriad Pro" w:hAnsi="Myriad Pro"/>
                                <w:b/>
                                <w:sz w:val="16"/>
                                <w:szCs w:val="18"/>
                              </w:rPr>
                              <w:t>call upon a specialty spellcaster</w:t>
                            </w:r>
                            <w:r>
                              <w:rPr>
                                <w:rFonts w:ascii="Myriad Pro" w:hAnsi="Myriad Pro"/>
                                <w:sz w:val="16"/>
                                <w:szCs w:val="18"/>
                              </w:rPr>
                              <w:t xml:space="preserve">, and </w:t>
                            </w:r>
                            <w:r>
                              <w:rPr>
                                <w:rFonts w:ascii="Myriad Pro" w:hAnsi="Myriad Pro"/>
                                <w:b/>
                                <w:sz w:val="16"/>
                                <w:szCs w:val="18"/>
                              </w:rPr>
                              <w:t>assign missions to lower ranking Harpers</w:t>
                            </w:r>
                            <w:r>
                              <w:rPr>
                                <w:rFonts w:ascii="Myriad Pro" w:hAnsi="Myriad Pro"/>
                                <w:sz w:val="16"/>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782C0E" id="_x0000_t202" coordsize="21600,21600" o:spt="202" path="m0,0l0,21600,21600,21600,21600,0xe">
                <v:stroke joinstyle="miter"/>
                <v:path gradientshapeok="t" o:connecttype="rect"/>
              </v:shapetype>
              <v:shape id="Text_x0020_Box_x0020_33" o:spid="_x0000_s1026" type="#_x0000_t202" style="position:absolute;margin-left:193.55pt;margin-top:255.05pt;width:175.7pt;height:23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" filled="f" stroked="f">
                <v:textbox>
                  <w:txbxContent>
                    <w:p w14:paraId="63FF746C" w14:textId="77777777" w:rsidR="00573293" w:rsidRPr="0012745A" w:rsidRDefault="00573293" w:rsidP="00573293">
                      <w:pPr>
                        <w:jc w:val="center"/>
                        <w:rPr>
                          <w:rFonts w:ascii="Myriad Pro" w:hAnsi="Myriad Pro"/>
                          <w:b/>
                          <w:sz w:val="32"/>
                          <w:szCs w:val="32"/>
                        </w:rPr>
                      </w:pPr>
                      <w:r>
                        <w:rPr>
                          <w:rFonts w:ascii="Myriad Pro" w:hAnsi="Myriad Pro"/>
                          <w:b/>
                          <w:sz w:val="32"/>
                          <w:szCs w:val="32"/>
                        </w:rPr>
                        <w:t>High Harper</w:t>
                      </w:r>
                    </w:p>
                    <w:p w14:paraId="5A223FE1" w14:textId="4561CB1D" w:rsidR="00573293" w:rsidRPr="0012745A" w:rsidRDefault="00285C6C" w:rsidP="00573293">
                      <w:pPr>
                        <w:rPr>
                          <w:rFonts w:ascii="Myriad Pro" w:hAnsi="Myriad Pro"/>
                          <w:i/>
                          <w:sz w:val="18"/>
                          <w:szCs w:val="18"/>
                        </w:rPr>
                      </w:pPr>
                      <w:r>
                        <w:rPr>
                          <w:rFonts w:ascii="Myriad Pro" w:hAnsi="Myriad Pro"/>
                          <w:i/>
                          <w:sz w:val="18"/>
                          <w:szCs w:val="18"/>
                        </w:rPr>
                        <w:t>You have done so much to further the cause of The Harpers that the High Harpers now count you as one of them. Your council will be critical in determining the future course of The Harpers.</w:t>
                      </w:r>
                    </w:p>
                    <w:p w14:paraId="6EF9831C" w14:textId="77777777" w:rsidR="00573293" w:rsidRPr="0012745A" w:rsidRDefault="00573293" w:rsidP="00573293">
                      <w:pPr>
                        <w:rPr>
                          <w:rFonts w:ascii="Myriad Pro" w:hAnsi="Myriad Pro"/>
                          <w:sz w:val="18"/>
                          <w:szCs w:val="18"/>
                        </w:rPr>
                      </w:pPr>
                    </w:p>
                    <w:p w14:paraId="7527CA58" w14:textId="77777777" w:rsidR="00573293" w:rsidRPr="0012745A" w:rsidRDefault="00573293" w:rsidP="00573293">
                      <w:pPr>
                        <w:rPr>
                          <w:rFonts w:ascii="Myriad Pro" w:hAnsi="Myriad Pro"/>
                          <w:b/>
                        </w:rPr>
                      </w:pPr>
                      <w:r w:rsidRPr="0012745A">
                        <w:rPr>
                          <w:rFonts w:ascii="Myriad Pro" w:hAnsi="Myriad Pro"/>
                          <w:b/>
                        </w:rPr>
                        <w:t>Requirements:</w:t>
                      </w:r>
                    </w:p>
                    <w:p w14:paraId="128A97DE" w14:textId="00E28150" w:rsidR="00573293" w:rsidRPr="0012745A" w:rsidRDefault="00B2674F" w:rsidP="00573293">
                      <w:pPr>
                        <w:rPr>
                          <w:rFonts w:ascii="Myriad Pro" w:hAnsi="Myriad Pro"/>
                          <w:sz w:val="16"/>
                          <w:szCs w:val="18"/>
                        </w:rPr>
                      </w:pPr>
                      <w:r>
                        <w:rPr>
                          <w:rFonts w:ascii="Myriad Pro" w:hAnsi="Myriad Pro"/>
                          <w:sz w:val="16"/>
                          <w:szCs w:val="18"/>
                        </w:rPr>
                        <w:t>Renown score of 50</w:t>
                      </w:r>
                      <w:r w:rsidR="00573293" w:rsidRPr="0012745A">
                        <w:rPr>
                          <w:rFonts w:ascii="Myriad Pro" w:hAnsi="Myriad Pro"/>
                          <w:sz w:val="16"/>
                          <w:szCs w:val="18"/>
                        </w:rPr>
                        <w:t xml:space="preserve"> with the Harpers</w:t>
                      </w:r>
                    </w:p>
                    <w:p w14:paraId="0C879376" w14:textId="170C09D2" w:rsidR="00B2674F" w:rsidRPr="0012745A" w:rsidRDefault="00B2674F" w:rsidP="00B2674F">
                      <w:pPr>
                        <w:rPr>
                          <w:rFonts w:ascii="Myriad Pro" w:hAnsi="Myriad Pro"/>
                          <w:sz w:val="16"/>
                          <w:szCs w:val="18"/>
                        </w:rPr>
                      </w:pPr>
                      <w:r>
                        <w:rPr>
                          <w:rFonts w:ascii="Myriad Pro" w:hAnsi="Myriad Pro"/>
                          <w:sz w:val="16"/>
                          <w:szCs w:val="18"/>
                        </w:rPr>
                        <w:t>The endorsement of a</w:t>
                      </w:r>
                      <w:r w:rsidR="00285C6C">
                        <w:rPr>
                          <w:rFonts w:ascii="Myriad Pro" w:hAnsi="Myriad Pro"/>
                          <w:sz w:val="16"/>
                          <w:szCs w:val="18"/>
                        </w:rPr>
                        <w:t>ll</w:t>
                      </w:r>
                      <w:r>
                        <w:rPr>
                          <w:rFonts w:ascii="Myriad Pro" w:hAnsi="Myriad Pro"/>
                          <w:sz w:val="16"/>
                          <w:szCs w:val="18"/>
                        </w:rPr>
                        <w:t xml:space="preserve"> High Harper</w:t>
                      </w:r>
                      <w:r w:rsidR="00285C6C">
                        <w:rPr>
                          <w:rFonts w:ascii="Myriad Pro" w:hAnsi="Myriad Pro"/>
                          <w:sz w:val="16"/>
                          <w:szCs w:val="18"/>
                        </w:rPr>
                        <w:t>s</w:t>
                      </w:r>
                    </w:p>
                    <w:p w14:paraId="5A4A1CFB" w14:textId="77777777" w:rsidR="00573293" w:rsidRPr="0012745A" w:rsidRDefault="00573293" w:rsidP="00573293">
                      <w:pPr>
                        <w:rPr>
                          <w:rFonts w:ascii="Myriad Pro" w:hAnsi="Myriad Pro"/>
                          <w:sz w:val="16"/>
                          <w:szCs w:val="18"/>
                        </w:rPr>
                      </w:pPr>
                    </w:p>
                    <w:p w14:paraId="6846AFC2" w14:textId="77777777" w:rsidR="00573293" w:rsidRPr="0012745A" w:rsidRDefault="00573293" w:rsidP="00573293">
                      <w:pPr>
                        <w:rPr>
                          <w:rFonts w:ascii="Myriad Pro" w:hAnsi="Myriad Pro"/>
                          <w:b/>
                        </w:rPr>
                      </w:pPr>
                      <w:r w:rsidRPr="0012745A">
                        <w:rPr>
                          <w:rFonts w:ascii="Myriad Pro" w:hAnsi="Myriad Pro"/>
                          <w:b/>
                        </w:rPr>
                        <w:t>Benefits of this title are:</w:t>
                      </w:r>
                    </w:p>
                    <w:p w14:paraId="63847E7C" w14:textId="6CF542AC" w:rsidR="002813E3" w:rsidRPr="002813E3" w:rsidRDefault="002813E3" w:rsidP="00573293">
                      <w:pPr>
                        <w:rPr>
                          <w:rFonts w:ascii="Myriad Pro" w:hAnsi="Myriad Pro"/>
                          <w:sz w:val="16"/>
                          <w:szCs w:val="18"/>
                        </w:rPr>
                      </w:pPr>
                      <w:r>
                        <w:rPr>
                          <w:rFonts w:ascii="Myriad Pro" w:hAnsi="Myriad Pro"/>
                          <w:sz w:val="16"/>
                          <w:szCs w:val="18"/>
                        </w:rPr>
                        <w:t xml:space="preserve">As a High Harper you have the full strength of The Harper’s organization. You are able to </w:t>
                      </w:r>
                      <w:r>
                        <w:rPr>
                          <w:rFonts w:ascii="Myriad Pro" w:hAnsi="Myriad Pro"/>
                          <w:b/>
                          <w:sz w:val="16"/>
                          <w:szCs w:val="18"/>
                        </w:rPr>
                        <w:t>call on a small army</w:t>
                      </w:r>
                      <w:r>
                        <w:rPr>
                          <w:rFonts w:ascii="Myriad Pro" w:hAnsi="Myriad Pro"/>
                          <w:sz w:val="16"/>
                          <w:szCs w:val="18"/>
                        </w:rPr>
                        <w:t xml:space="preserve">, </w:t>
                      </w:r>
                      <w:r>
                        <w:rPr>
                          <w:rFonts w:ascii="Myriad Pro" w:hAnsi="Myriad Pro"/>
                          <w:b/>
                          <w:sz w:val="16"/>
                          <w:szCs w:val="18"/>
                        </w:rPr>
                        <w:t>take custody of rare magic items</w:t>
                      </w:r>
                      <w:r>
                        <w:rPr>
                          <w:rFonts w:ascii="Myriad Pro" w:hAnsi="Myriad Pro"/>
                          <w:sz w:val="16"/>
                          <w:szCs w:val="18"/>
                        </w:rPr>
                        <w:t xml:space="preserve">, </w:t>
                      </w:r>
                      <w:r>
                        <w:rPr>
                          <w:rFonts w:ascii="Myriad Pro" w:hAnsi="Myriad Pro"/>
                          <w:b/>
                          <w:sz w:val="16"/>
                          <w:szCs w:val="18"/>
                        </w:rPr>
                        <w:t>call upon a specialty spellcaster</w:t>
                      </w:r>
                      <w:r>
                        <w:rPr>
                          <w:rFonts w:ascii="Myriad Pro" w:hAnsi="Myriad Pro"/>
                          <w:sz w:val="16"/>
                          <w:szCs w:val="18"/>
                        </w:rPr>
                        <w:t xml:space="preserve">, and </w:t>
                      </w:r>
                      <w:r>
                        <w:rPr>
                          <w:rFonts w:ascii="Myriad Pro" w:hAnsi="Myriad Pro"/>
                          <w:b/>
                          <w:sz w:val="16"/>
                          <w:szCs w:val="18"/>
                        </w:rPr>
                        <w:t>assign missions to lower ranking Harpers</w:t>
                      </w:r>
                      <w:r>
                        <w:rPr>
                          <w:rFonts w:ascii="Myriad Pro" w:hAnsi="Myriad Pro"/>
                          <w:sz w:val="16"/>
                          <w:szCs w:val="18"/>
                        </w:rPr>
                        <w:t>.</w:t>
                      </w:r>
                    </w:p>
                  </w:txbxContent>
                </v:textbox>
                <w10:wrap type="square"/>
              </v:shape>
            </w:pict>
          </mc:Fallback>
        </mc:AlternateContent>
      </w:r>
      <w:r w:rsidR="00AC74D8">
        <w:rPr>
          <w:noProof/>
        </w:rPr>
        <mc:AlternateContent>
          <mc:Choice Requires="wps">
            <w:drawing>
              <wp:anchor distT="0" distB="0" distL="114300" distR="114300" simplePos="0" relativeHeight="251691008" behindDoc="0" locked="0" layoutInCell="1" allowOverlap="1" wp14:anchorId="452050A5" wp14:editId="462F85EC">
                <wp:simplePos x="0" y="0"/>
                <wp:positionH relativeFrom="column">
                  <wp:posOffset>4933315</wp:posOffset>
                </wp:positionH>
                <wp:positionV relativeFrom="paragraph">
                  <wp:posOffset>3244215</wp:posOffset>
                </wp:positionV>
                <wp:extent cx="2221865" cy="3039745"/>
                <wp:effectExtent l="0" t="0" r="0" b="8255"/>
                <wp:wrapSquare wrapText="bothSides"/>
                <wp:docPr id="35" name="Text Box 35"/>
                <wp:cNvGraphicFramePr/>
                <a:graphic xmlns:a="http://schemas.openxmlformats.org/drawingml/2006/main">
                  <a:graphicData uri="http://schemas.microsoft.com/office/word/2010/wordprocessingShape">
                    <wps:wsp>
                      <wps:cNvSpPr txBox="1"/>
                      <wps:spPr>
                        <a:xfrm>
                          <a:off x="0" y="0"/>
                          <a:ext cx="2221865"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87E0E4F" w14:textId="24C1CC19" w:rsidR="003675D6" w:rsidRPr="003675D6" w:rsidRDefault="003675D6" w:rsidP="003675D6">
                            <w:pPr>
                              <w:jc w:val="center"/>
                              <w:rPr>
                                <w:rFonts w:ascii="Myriad Pro" w:hAnsi="Myriad Pro"/>
                                <w:b/>
                                <w:sz w:val="32"/>
                                <w:szCs w:val="32"/>
                              </w:rPr>
                            </w:pPr>
                            <w:r>
                              <w:rPr>
                                <w:rFonts w:ascii="Myriad Pro" w:hAnsi="Myriad Pro"/>
                                <w:b/>
                                <w:sz w:val="32"/>
                                <w:szCs w:val="32"/>
                              </w:rPr>
                              <w:t>Follower</w:t>
                            </w:r>
                          </w:p>
                          <w:p w14:paraId="6D358B55" w14:textId="3F8895BE" w:rsidR="002813E3" w:rsidRPr="0049442A" w:rsidRDefault="003675D6" w:rsidP="002813E3">
                            <w:pPr>
                              <w:rPr>
                                <w:rFonts w:ascii="Myriad Pro" w:hAnsi="Myriad Pro"/>
                                <w:sz w:val="16"/>
                                <w:szCs w:val="18"/>
                              </w:rPr>
                            </w:pPr>
                            <w:r>
                              <w:rPr>
                                <w:rFonts w:ascii="Myriad Pro" w:hAnsi="Myriad Pro"/>
                                <w:sz w:val="16"/>
                                <w:szCs w:val="18"/>
                              </w:rPr>
                              <w:t xml:space="preserve">Followers are usually non-adventuring people who identify with the </w:t>
                            </w:r>
                            <w:r w:rsidR="002813E3">
                              <w:rPr>
                                <w:rFonts w:ascii="Myriad Pro" w:hAnsi="Myriad Pro"/>
                                <w:sz w:val="16"/>
                                <w:szCs w:val="18"/>
                              </w:rPr>
                              <w:t>cause of an adventurer</w:t>
                            </w:r>
                            <w:r>
                              <w:rPr>
                                <w:rFonts w:ascii="Myriad Pro" w:hAnsi="Myriad Pro"/>
                                <w:sz w:val="16"/>
                                <w:szCs w:val="18"/>
                              </w:rPr>
                              <w:t xml:space="preserve">. </w:t>
                            </w:r>
                          </w:p>
                          <w:p w14:paraId="24B8E0A8" w14:textId="77777777" w:rsidR="003675D6" w:rsidRDefault="003675D6" w:rsidP="003675D6">
                            <w:pPr>
                              <w:rPr>
                                <w:rFonts w:ascii="Myriad Pro" w:hAnsi="Myriad Pro"/>
                                <w:sz w:val="16"/>
                                <w:szCs w:val="18"/>
                              </w:rPr>
                            </w:pPr>
                          </w:p>
                          <w:p w14:paraId="638F4BE5" w14:textId="77777777" w:rsidR="003675D6" w:rsidRDefault="003675D6" w:rsidP="003675D6">
                            <w:pPr>
                              <w:rPr>
                                <w:rFonts w:ascii="Myriad Pro" w:hAnsi="Myriad Pro"/>
                                <w:sz w:val="16"/>
                                <w:szCs w:val="18"/>
                              </w:rPr>
                            </w:pPr>
                            <w:r>
                              <w:rPr>
                                <w:rFonts w:ascii="Myriad Pro" w:hAnsi="Myriad Pro"/>
                                <w:sz w:val="16"/>
                                <w:szCs w:val="18"/>
                              </w:rPr>
                              <w:t xml:space="preserve">As such, a follower is not one to engage in heavy adventuring nor combat and most Harpers would feel too responsible for their follower’s well being to ask them to. </w:t>
                            </w:r>
                          </w:p>
                          <w:p w14:paraId="68BB0C53" w14:textId="77777777" w:rsidR="003675D6" w:rsidRDefault="003675D6" w:rsidP="003675D6">
                            <w:pPr>
                              <w:rPr>
                                <w:rFonts w:ascii="Myriad Pro" w:hAnsi="Myriad Pro"/>
                                <w:sz w:val="16"/>
                                <w:szCs w:val="18"/>
                              </w:rPr>
                            </w:pPr>
                          </w:p>
                          <w:p w14:paraId="36F7A4AC" w14:textId="72082CA1" w:rsidR="003675D6" w:rsidRDefault="003675D6" w:rsidP="003675D6">
                            <w:pPr>
                              <w:rPr>
                                <w:rFonts w:ascii="Myriad Pro" w:hAnsi="Myriad Pro"/>
                                <w:sz w:val="16"/>
                                <w:szCs w:val="18"/>
                              </w:rPr>
                            </w:pPr>
                            <w:r>
                              <w:rPr>
                                <w:rFonts w:ascii="Myriad Pro" w:hAnsi="Myriad Pro"/>
                                <w:sz w:val="16"/>
                                <w:szCs w:val="18"/>
                              </w:rPr>
                              <w:t xml:space="preserve">Instead a follower will travel </w:t>
                            </w:r>
                            <w:r w:rsidR="002813E3">
                              <w:rPr>
                                <w:rFonts w:ascii="Myriad Pro" w:hAnsi="Myriad Pro"/>
                                <w:sz w:val="16"/>
                                <w:szCs w:val="18"/>
                              </w:rPr>
                              <w:t xml:space="preserve">but </w:t>
                            </w:r>
                            <w:r w:rsidR="00BB021A">
                              <w:rPr>
                                <w:rFonts w:ascii="Myriad Pro" w:hAnsi="Myriad Pro"/>
                                <w:sz w:val="16"/>
                                <w:szCs w:val="18"/>
                              </w:rPr>
                              <w:t>remain</w:t>
                            </w:r>
                            <w:r>
                              <w:rPr>
                                <w:rFonts w:ascii="Myriad Pro" w:hAnsi="Myriad Pro"/>
                                <w:sz w:val="16"/>
                                <w:szCs w:val="18"/>
                              </w:rPr>
                              <w:t xml:space="preserve"> in town and </w:t>
                            </w:r>
                            <w:r w:rsidR="00BB021A">
                              <w:rPr>
                                <w:rFonts w:ascii="Myriad Pro" w:hAnsi="Myriad Pro"/>
                                <w:sz w:val="16"/>
                                <w:szCs w:val="18"/>
                              </w:rPr>
                              <w:t xml:space="preserve">acting on the </w:t>
                            </w:r>
                            <w:r w:rsidR="002813E3">
                              <w:rPr>
                                <w:rFonts w:ascii="Myriad Pro" w:hAnsi="Myriad Pro"/>
                                <w:sz w:val="16"/>
                                <w:szCs w:val="18"/>
                              </w:rPr>
                              <w:t>adventurer’s</w:t>
                            </w:r>
                            <w:r w:rsidR="00BB021A">
                              <w:rPr>
                                <w:rFonts w:ascii="Myriad Pro" w:hAnsi="Myriad Pro"/>
                                <w:sz w:val="16"/>
                                <w:szCs w:val="18"/>
                              </w:rPr>
                              <w:t xml:space="preserve"> behalf.</w:t>
                            </w:r>
                          </w:p>
                          <w:p w14:paraId="06527ED3" w14:textId="77777777" w:rsidR="00BB021A" w:rsidRDefault="00BB021A" w:rsidP="003675D6">
                            <w:pPr>
                              <w:rPr>
                                <w:rFonts w:ascii="Myriad Pro" w:hAnsi="Myriad Pro"/>
                                <w:sz w:val="16"/>
                                <w:szCs w:val="18"/>
                              </w:rPr>
                            </w:pPr>
                          </w:p>
                          <w:p w14:paraId="6BAA181C" w14:textId="12359801" w:rsidR="00BB021A" w:rsidRDefault="00BB021A" w:rsidP="003675D6">
                            <w:pPr>
                              <w:rPr>
                                <w:rFonts w:ascii="Myriad Pro" w:hAnsi="Myriad Pro"/>
                                <w:sz w:val="16"/>
                                <w:szCs w:val="18"/>
                              </w:rPr>
                            </w:pPr>
                            <w:r>
                              <w:rPr>
                                <w:rFonts w:ascii="Myriad Pro" w:hAnsi="Myriad Pro"/>
                                <w:sz w:val="16"/>
                                <w:szCs w:val="18"/>
                              </w:rPr>
                              <w:t>A follower might make a run to the local trading post to purchase supplies, secure lodging or become acquainted with local rumors and notable citizens of the town.</w:t>
                            </w:r>
                            <w:r w:rsidR="002813E3">
                              <w:rPr>
                                <w:rFonts w:ascii="Myriad Pro" w:hAnsi="Myriad Pro"/>
                                <w:sz w:val="16"/>
                                <w:szCs w:val="18"/>
                              </w:rPr>
                              <w:t xml:space="preserve"> On the road a follower will make and break camp, cook meals and take a watch shift.</w:t>
                            </w:r>
                          </w:p>
                          <w:p w14:paraId="2B044BF3" w14:textId="77777777" w:rsidR="00BB021A" w:rsidRDefault="00BB021A" w:rsidP="003675D6">
                            <w:pPr>
                              <w:rPr>
                                <w:rFonts w:ascii="Myriad Pro" w:hAnsi="Myriad Pro"/>
                                <w:sz w:val="16"/>
                                <w:szCs w:val="18"/>
                              </w:rPr>
                            </w:pPr>
                          </w:p>
                          <w:p w14:paraId="724B76AF" w14:textId="25A04792" w:rsidR="002813E3" w:rsidRDefault="002813E3" w:rsidP="003675D6">
                            <w:pPr>
                              <w:rPr>
                                <w:rFonts w:ascii="Myriad Pro" w:hAnsi="Myriad Pro"/>
                                <w:sz w:val="16"/>
                                <w:szCs w:val="18"/>
                              </w:rPr>
                            </w:pPr>
                            <w:r>
                              <w:rPr>
                                <w:rFonts w:ascii="Myriad Pro" w:hAnsi="Myriad Pro"/>
                                <w:sz w:val="16"/>
                                <w:szCs w:val="18"/>
                              </w:rPr>
                              <w:t>Those who take on a follower usually feel a deep responsibility for their well being and a respect for their choice to aid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050A5" id="Text_x0020_Box_x0020_35" o:spid="_x0000_s1027" type="#_x0000_t202" style="position:absolute;margin-left:388.45pt;margin-top:255.45pt;width:174.95pt;height:239.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" filled="f" stroked="f">
                <v:textbox>
                  <w:txbxContent>
                    <w:p w14:paraId="187E0E4F" w14:textId="24C1CC19" w:rsidR="003675D6" w:rsidRPr="003675D6" w:rsidRDefault="003675D6" w:rsidP="003675D6">
                      <w:pPr>
                        <w:jc w:val="center"/>
                        <w:rPr>
                          <w:rFonts w:ascii="Myriad Pro" w:hAnsi="Myriad Pro"/>
                          <w:b/>
                          <w:sz w:val="32"/>
                          <w:szCs w:val="32"/>
                        </w:rPr>
                      </w:pPr>
                      <w:r>
                        <w:rPr>
                          <w:rFonts w:ascii="Myriad Pro" w:hAnsi="Myriad Pro"/>
                          <w:b/>
                          <w:sz w:val="32"/>
                          <w:szCs w:val="32"/>
                        </w:rPr>
                        <w:t>Follower</w:t>
                      </w:r>
                    </w:p>
                    <w:p w14:paraId="6D358B55" w14:textId="3F8895BE" w:rsidR="002813E3" w:rsidRPr="0049442A" w:rsidRDefault="003675D6" w:rsidP="002813E3">
                      <w:pPr>
                        <w:rPr>
                          <w:rFonts w:ascii="Myriad Pro" w:hAnsi="Myriad Pro"/>
                          <w:sz w:val="16"/>
                          <w:szCs w:val="18"/>
                        </w:rPr>
                      </w:pPr>
                      <w:r>
                        <w:rPr>
                          <w:rFonts w:ascii="Myriad Pro" w:hAnsi="Myriad Pro"/>
                          <w:sz w:val="16"/>
                          <w:szCs w:val="18"/>
                        </w:rPr>
                        <w:t xml:space="preserve">Followers are usually non-adventuring people who identify with the </w:t>
                      </w:r>
                      <w:r w:rsidR="002813E3">
                        <w:rPr>
                          <w:rFonts w:ascii="Myriad Pro" w:hAnsi="Myriad Pro"/>
                          <w:sz w:val="16"/>
                          <w:szCs w:val="18"/>
                        </w:rPr>
                        <w:t>cause of an adventurer</w:t>
                      </w:r>
                      <w:r>
                        <w:rPr>
                          <w:rFonts w:ascii="Myriad Pro" w:hAnsi="Myriad Pro"/>
                          <w:sz w:val="16"/>
                          <w:szCs w:val="18"/>
                        </w:rPr>
                        <w:t xml:space="preserve">. </w:t>
                      </w:r>
                    </w:p>
                    <w:p w14:paraId="24B8E0A8" w14:textId="77777777" w:rsidR="003675D6" w:rsidRDefault="003675D6" w:rsidP="003675D6">
                      <w:pPr>
                        <w:rPr>
                          <w:rFonts w:ascii="Myriad Pro" w:hAnsi="Myriad Pro"/>
                          <w:sz w:val="16"/>
                          <w:szCs w:val="18"/>
                        </w:rPr>
                      </w:pPr>
                    </w:p>
                    <w:p w14:paraId="638F4BE5" w14:textId="77777777" w:rsidR="003675D6" w:rsidRDefault="003675D6" w:rsidP="003675D6">
                      <w:pPr>
                        <w:rPr>
                          <w:rFonts w:ascii="Myriad Pro" w:hAnsi="Myriad Pro"/>
                          <w:sz w:val="16"/>
                          <w:szCs w:val="18"/>
                        </w:rPr>
                      </w:pPr>
                      <w:r>
                        <w:rPr>
                          <w:rFonts w:ascii="Myriad Pro" w:hAnsi="Myriad Pro"/>
                          <w:sz w:val="16"/>
                          <w:szCs w:val="18"/>
                        </w:rPr>
                        <w:t xml:space="preserve">As such, a follower is not one to engage in heavy adventuring nor combat and most Harpers would feel too responsible for their follower’s well being to ask them to. </w:t>
                      </w:r>
                    </w:p>
                    <w:p w14:paraId="68BB0C53" w14:textId="77777777" w:rsidR="003675D6" w:rsidRDefault="003675D6" w:rsidP="003675D6">
                      <w:pPr>
                        <w:rPr>
                          <w:rFonts w:ascii="Myriad Pro" w:hAnsi="Myriad Pro"/>
                          <w:sz w:val="16"/>
                          <w:szCs w:val="18"/>
                        </w:rPr>
                      </w:pPr>
                    </w:p>
                    <w:p w14:paraId="36F7A4AC" w14:textId="72082CA1" w:rsidR="003675D6" w:rsidRDefault="003675D6" w:rsidP="003675D6">
                      <w:pPr>
                        <w:rPr>
                          <w:rFonts w:ascii="Myriad Pro" w:hAnsi="Myriad Pro"/>
                          <w:sz w:val="16"/>
                          <w:szCs w:val="18"/>
                        </w:rPr>
                      </w:pPr>
                      <w:r>
                        <w:rPr>
                          <w:rFonts w:ascii="Myriad Pro" w:hAnsi="Myriad Pro"/>
                          <w:sz w:val="16"/>
                          <w:szCs w:val="18"/>
                        </w:rPr>
                        <w:t xml:space="preserve">Instead a follower will travel </w:t>
                      </w:r>
                      <w:r w:rsidR="002813E3">
                        <w:rPr>
                          <w:rFonts w:ascii="Myriad Pro" w:hAnsi="Myriad Pro"/>
                          <w:sz w:val="16"/>
                          <w:szCs w:val="18"/>
                        </w:rPr>
                        <w:t xml:space="preserve">but </w:t>
                      </w:r>
                      <w:r w:rsidR="00BB021A">
                        <w:rPr>
                          <w:rFonts w:ascii="Myriad Pro" w:hAnsi="Myriad Pro"/>
                          <w:sz w:val="16"/>
                          <w:szCs w:val="18"/>
                        </w:rPr>
                        <w:t>remain</w:t>
                      </w:r>
                      <w:r>
                        <w:rPr>
                          <w:rFonts w:ascii="Myriad Pro" w:hAnsi="Myriad Pro"/>
                          <w:sz w:val="16"/>
                          <w:szCs w:val="18"/>
                        </w:rPr>
                        <w:t xml:space="preserve"> in town and </w:t>
                      </w:r>
                      <w:r w:rsidR="00BB021A">
                        <w:rPr>
                          <w:rFonts w:ascii="Myriad Pro" w:hAnsi="Myriad Pro"/>
                          <w:sz w:val="16"/>
                          <w:szCs w:val="18"/>
                        </w:rPr>
                        <w:t xml:space="preserve">acting on the </w:t>
                      </w:r>
                      <w:r w:rsidR="002813E3">
                        <w:rPr>
                          <w:rFonts w:ascii="Myriad Pro" w:hAnsi="Myriad Pro"/>
                          <w:sz w:val="16"/>
                          <w:szCs w:val="18"/>
                        </w:rPr>
                        <w:t>adventurer’s</w:t>
                      </w:r>
                      <w:r w:rsidR="00BB021A">
                        <w:rPr>
                          <w:rFonts w:ascii="Myriad Pro" w:hAnsi="Myriad Pro"/>
                          <w:sz w:val="16"/>
                          <w:szCs w:val="18"/>
                        </w:rPr>
                        <w:t xml:space="preserve"> behalf.</w:t>
                      </w:r>
                    </w:p>
                    <w:p w14:paraId="06527ED3" w14:textId="77777777" w:rsidR="00BB021A" w:rsidRDefault="00BB021A" w:rsidP="003675D6">
                      <w:pPr>
                        <w:rPr>
                          <w:rFonts w:ascii="Myriad Pro" w:hAnsi="Myriad Pro"/>
                          <w:sz w:val="16"/>
                          <w:szCs w:val="18"/>
                        </w:rPr>
                      </w:pPr>
                    </w:p>
                    <w:p w14:paraId="6BAA181C" w14:textId="12359801" w:rsidR="00BB021A" w:rsidRDefault="00BB021A" w:rsidP="003675D6">
                      <w:pPr>
                        <w:rPr>
                          <w:rFonts w:ascii="Myriad Pro" w:hAnsi="Myriad Pro"/>
                          <w:sz w:val="16"/>
                          <w:szCs w:val="18"/>
                        </w:rPr>
                      </w:pPr>
                      <w:r>
                        <w:rPr>
                          <w:rFonts w:ascii="Myriad Pro" w:hAnsi="Myriad Pro"/>
                          <w:sz w:val="16"/>
                          <w:szCs w:val="18"/>
                        </w:rPr>
                        <w:t>A follower might make a run to the local trading post to purchase supplies, secure lodging or become acquainted with local rumors and notable citizens of the town.</w:t>
                      </w:r>
                      <w:r w:rsidR="002813E3">
                        <w:rPr>
                          <w:rFonts w:ascii="Myriad Pro" w:hAnsi="Myriad Pro"/>
                          <w:sz w:val="16"/>
                          <w:szCs w:val="18"/>
                        </w:rPr>
                        <w:t xml:space="preserve"> On the road a follower will make and break camp, cook meals and take a watch shift.</w:t>
                      </w:r>
                    </w:p>
                    <w:p w14:paraId="2B044BF3" w14:textId="77777777" w:rsidR="00BB021A" w:rsidRDefault="00BB021A" w:rsidP="003675D6">
                      <w:pPr>
                        <w:rPr>
                          <w:rFonts w:ascii="Myriad Pro" w:hAnsi="Myriad Pro"/>
                          <w:sz w:val="16"/>
                          <w:szCs w:val="18"/>
                        </w:rPr>
                      </w:pPr>
                    </w:p>
                    <w:p w14:paraId="724B76AF" w14:textId="25A04792" w:rsidR="002813E3" w:rsidRDefault="002813E3" w:rsidP="003675D6">
                      <w:pPr>
                        <w:rPr>
                          <w:rFonts w:ascii="Myriad Pro" w:hAnsi="Myriad Pro"/>
                          <w:sz w:val="16"/>
                          <w:szCs w:val="18"/>
                        </w:rPr>
                      </w:pPr>
                      <w:r>
                        <w:rPr>
                          <w:rFonts w:ascii="Myriad Pro" w:hAnsi="Myriad Pro"/>
                          <w:sz w:val="16"/>
                          <w:szCs w:val="18"/>
                        </w:rPr>
                        <w:t>Those who take on a follower usually feel a deep responsibility for their well being and a respect for their choice to aid them.</w:t>
                      </w:r>
                    </w:p>
                  </w:txbxContent>
                </v:textbox>
                <w10:wrap type="square"/>
              </v:shape>
            </w:pict>
          </mc:Fallback>
        </mc:AlternateContent>
      </w:r>
      <w:r w:rsidR="00AC74D8">
        <w:rPr>
          <w:noProof/>
        </w:rPr>
        <mc:AlternateContent>
          <mc:Choice Requires="wps">
            <w:drawing>
              <wp:anchor distT="0" distB="0" distL="114300" distR="114300" simplePos="0" relativeHeight="251687936" behindDoc="0" locked="0" layoutInCell="1" allowOverlap="1" wp14:anchorId="1C6BF836" wp14:editId="6854ABD1">
                <wp:simplePos x="0" y="0"/>
                <wp:positionH relativeFrom="column">
                  <wp:posOffset>43815</wp:posOffset>
                </wp:positionH>
                <wp:positionV relativeFrom="paragraph">
                  <wp:posOffset>3244415</wp:posOffset>
                </wp:positionV>
                <wp:extent cx="2095500" cy="2767965"/>
                <wp:effectExtent l="0" t="0" r="0" b="635"/>
                <wp:wrapSquare wrapText="bothSides"/>
                <wp:docPr id="32" name="Text Box 32"/>
                <wp:cNvGraphicFramePr/>
                <a:graphic xmlns:a="http://schemas.openxmlformats.org/drawingml/2006/main">
                  <a:graphicData uri="http://schemas.microsoft.com/office/word/2010/wordprocessingShape">
                    <wps:wsp>
                      <wps:cNvSpPr txBox="1"/>
                      <wps:spPr>
                        <a:xfrm>
                          <a:off x="0" y="0"/>
                          <a:ext cx="2095500" cy="276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4DF3470" w14:textId="77777777" w:rsidR="00573293" w:rsidRPr="0012745A" w:rsidRDefault="00573293" w:rsidP="00573293">
                            <w:pPr>
                              <w:jc w:val="center"/>
                              <w:rPr>
                                <w:rFonts w:ascii="Myriad Pro" w:hAnsi="Myriad Pro"/>
                                <w:b/>
                                <w:sz w:val="32"/>
                                <w:szCs w:val="32"/>
                              </w:rPr>
                            </w:pPr>
                            <w:r>
                              <w:rPr>
                                <w:rFonts w:ascii="Myriad Pro" w:hAnsi="Myriad Pro"/>
                                <w:b/>
                                <w:sz w:val="32"/>
                                <w:szCs w:val="32"/>
                              </w:rPr>
                              <w:t>Wise Owl</w:t>
                            </w:r>
                          </w:p>
                          <w:p w14:paraId="41EB8A7F" w14:textId="10B72291" w:rsidR="00573293" w:rsidRPr="0012745A" w:rsidRDefault="00285C6C" w:rsidP="00573293">
                            <w:pPr>
                              <w:rPr>
                                <w:rFonts w:ascii="Myriad Pro" w:hAnsi="Myriad Pro"/>
                                <w:i/>
                                <w:sz w:val="18"/>
                                <w:szCs w:val="18"/>
                              </w:rPr>
                            </w:pPr>
                            <w:r>
                              <w:rPr>
                                <w:rFonts w:ascii="Myriad Pro" w:hAnsi="Myriad Pro"/>
                                <w:i/>
                                <w:sz w:val="18"/>
                                <w:szCs w:val="18"/>
                              </w:rPr>
                              <w:t>The High Harpers have convened and due to your hand in furthering the goals of The Harpers they have decided to promote you to Wise Owl. All Harpers will now know of you by name. Take care not to disappoint them.</w:t>
                            </w:r>
                          </w:p>
                          <w:p w14:paraId="042D13DD" w14:textId="77777777" w:rsidR="00573293" w:rsidRPr="0012745A" w:rsidRDefault="00573293" w:rsidP="00573293">
                            <w:pPr>
                              <w:rPr>
                                <w:rFonts w:ascii="Myriad Pro" w:hAnsi="Myriad Pro"/>
                                <w:sz w:val="18"/>
                                <w:szCs w:val="18"/>
                              </w:rPr>
                            </w:pPr>
                          </w:p>
                          <w:p w14:paraId="505FC413" w14:textId="77777777" w:rsidR="00573293" w:rsidRPr="0012745A" w:rsidRDefault="00573293" w:rsidP="00573293">
                            <w:pPr>
                              <w:rPr>
                                <w:rFonts w:ascii="Myriad Pro" w:hAnsi="Myriad Pro"/>
                                <w:b/>
                              </w:rPr>
                            </w:pPr>
                            <w:r w:rsidRPr="0012745A">
                              <w:rPr>
                                <w:rFonts w:ascii="Myriad Pro" w:hAnsi="Myriad Pro"/>
                                <w:b/>
                              </w:rPr>
                              <w:t>Requirements:</w:t>
                            </w:r>
                          </w:p>
                          <w:p w14:paraId="04F1EEFD" w14:textId="7A75249B" w:rsidR="00573293" w:rsidRPr="0012745A" w:rsidRDefault="00573293" w:rsidP="00573293">
                            <w:pPr>
                              <w:rPr>
                                <w:rFonts w:ascii="Myriad Pro" w:hAnsi="Myriad Pro"/>
                                <w:sz w:val="16"/>
                                <w:szCs w:val="18"/>
                              </w:rPr>
                            </w:pPr>
                            <w:bookmarkStart w:id="16" w:name="OLE_LINK52"/>
                            <w:bookmarkStart w:id="17" w:name="OLE_LINK53"/>
                            <w:r w:rsidRPr="0012745A">
                              <w:rPr>
                                <w:rFonts w:ascii="Myriad Pro" w:hAnsi="Myriad Pro"/>
                                <w:sz w:val="16"/>
                                <w:szCs w:val="18"/>
                              </w:rPr>
                              <w:t xml:space="preserve">Renown score of </w:t>
                            </w:r>
                            <w:r w:rsidR="00B2674F">
                              <w:rPr>
                                <w:rFonts w:ascii="Myriad Pro" w:hAnsi="Myriad Pro"/>
                                <w:sz w:val="16"/>
                                <w:szCs w:val="18"/>
                              </w:rPr>
                              <w:t>25</w:t>
                            </w:r>
                            <w:r w:rsidRPr="0012745A">
                              <w:rPr>
                                <w:rFonts w:ascii="Myriad Pro" w:hAnsi="Myriad Pro"/>
                                <w:sz w:val="16"/>
                                <w:szCs w:val="18"/>
                              </w:rPr>
                              <w:t xml:space="preserve"> with the Harpers</w:t>
                            </w:r>
                          </w:p>
                          <w:p w14:paraId="7B0A399A" w14:textId="43E1866B" w:rsidR="00B2674F" w:rsidRPr="0012745A" w:rsidRDefault="00B2674F" w:rsidP="00B2674F">
                            <w:pPr>
                              <w:rPr>
                                <w:rFonts w:ascii="Myriad Pro" w:hAnsi="Myriad Pro"/>
                                <w:sz w:val="16"/>
                                <w:szCs w:val="18"/>
                              </w:rPr>
                            </w:pPr>
                            <w:r>
                              <w:rPr>
                                <w:rFonts w:ascii="Myriad Pro" w:hAnsi="Myriad Pro"/>
                                <w:sz w:val="16"/>
                                <w:szCs w:val="18"/>
                              </w:rPr>
                              <w:t>The endorsement of a</w:t>
                            </w:r>
                            <w:r w:rsidR="00285C6C">
                              <w:rPr>
                                <w:rFonts w:ascii="Myriad Pro" w:hAnsi="Myriad Pro"/>
                                <w:sz w:val="16"/>
                                <w:szCs w:val="18"/>
                              </w:rPr>
                              <w:t xml:space="preserve"> majority of</w:t>
                            </w:r>
                            <w:r>
                              <w:rPr>
                                <w:rFonts w:ascii="Myriad Pro" w:hAnsi="Myriad Pro"/>
                                <w:sz w:val="16"/>
                                <w:szCs w:val="18"/>
                              </w:rPr>
                              <w:t xml:space="preserve"> High Harper</w:t>
                            </w:r>
                            <w:r w:rsidR="00285C6C">
                              <w:rPr>
                                <w:rFonts w:ascii="Myriad Pro" w:hAnsi="Myriad Pro"/>
                                <w:sz w:val="16"/>
                                <w:szCs w:val="18"/>
                              </w:rPr>
                              <w:t>s</w:t>
                            </w:r>
                          </w:p>
                          <w:bookmarkEnd w:id="16"/>
                          <w:bookmarkEnd w:id="17"/>
                          <w:p w14:paraId="0F207E08" w14:textId="77777777" w:rsidR="00573293" w:rsidRPr="0012745A" w:rsidRDefault="00573293" w:rsidP="00573293">
                            <w:pPr>
                              <w:rPr>
                                <w:rFonts w:ascii="Myriad Pro" w:hAnsi="Myriad Pro"/>
                                <w:sz w:val="16"/>
                                <w:szCs w:val="18"/>
                              </w:rPr>
                            </w:pPr>
                          </w:p>
                          <w:p w14:paraId="6C8FA39D" w14:textId="77777777" w:rsidR="00573293" w:rsidRPr="0012745A" w:rsidRDefault="00573293" w:rsidP="00573293">
                            <w:pPr>
                              <w:rPr>
                                <w:rFonts w:ascii="Myriad Pro" w:hAnsi="Myriad Pro"/>
                                <w:b/>
                              </w:rPr>
                            </w:pPr>
                            <w:r w:rsidRPr="0012745A">
                              <w:rPr>
                                <w:rFonts w:ascii="Myriad Pro" w:hAnsi="Myriad Pro"/>
                                <w:b/>
                              </w:rPr>
                              <w:t>Benefits of this title are:</w:t>
                            </w:r>
                          </w:p>
                          <w:p w14:paraId="34BCA579" w14:textId="75E3607D" w:rsidR="006D3987" w:rsidRPr="002813E3" w:rsidRDefault="006D3987" w:rsidP="006D3987">
                            <w:pPr>
                              <w:rPr>
                                <w:rFonts w:ascii="Myriad Pro" w:hAnsi="Myriad Pro"/>
                                <w:sz w:val="16"/>
                                <w:szCs w:val="18"/>
                              </w:rPr>
                            </w:pPr>
                            <w:r>
                              <w:rPr>
                                <w:rFonts w:ascii="Myriad Pro" w:hAnsi="Myriad Pro"/>
                                <w:sz w:val="16"/>
                                <w:szCs w:val="18"/>
                              </w:rPr>
                              <w:t xml:space="preserve">You have been given authorization by a High Harper to recruit a </w:t>
                            </w:r>
                            <w:r>
                              <w:rPr>
                                <w:rFonts w:ascii="Myriad Pro" w:hAnsi="Myriad Pro"/>
                                <w:b/>
                                <w:sz w:val="16"/>
                                <w:szCs w:val="18"/>
                              </w:rPr>
                              <w:t>follower</w:t>
                            </w:r>
                            <w:r>
                              <w:rPr>
                                <w:rFonts w:ascii="Myriad Pro" w:hAnsi="Myriad Pro"/>
                                <w:sz w:val="16"/>
                                <w:szCs w:val="18"/>
                              </w:rPr>
                              <w:t xml:space="preserve"> to aid you in your adventures.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6BF836" id="Text_x0020_Box_x0020_32" o:spid="_x0000_s1028" type="#_x0000_t202" style="position:absolute;margin-left:3.45pt;margin-top:255.45pt;width:165pt;height:217.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" filled="f" stroked="f">
                <v:textbox>
                  <w:txbxContent>
                    <w:p w14:paraId="44DF3470" w14:textId="77777777" w:rsidR="00573293" w:rsidRPr="0012745A" w:rsidRDefault="00573293" w:rsidP="00573293">
                      <w:pPr>
                        <w:jc w:val="center"/>
                        <w:rPr>
                          <w:rFonts w:ascii="Myriad Pro" w:hAnsi="Myriad Pro"/>
                          <w:b/>
                          <w:sz w:val="32"/>
                          <w:szCs w:val="32"/>
                        </w:rPr>
                      </w:pPr>
                      <w:r>
                        <w:rPr>
                          <w:rFonts w:ascii="Myriad Pro" w:hAnsi="Myriad Pro"/>
                          <w:b/>
                          <w:sz w:val="32"/>
                          <w:szCs w:val="32"/>
                        </w:rPr>
                        <w:t>Wise Owl</w:t>
                      </w:r>
                    </w:p>
                    <w:p w14:paraId="41EB8A7F" w14:textId="10B72291" w:rsidR="00573293" w:rsidRPr="0012745A" w:rsidRDefault="00285C6C" w:rsidP="00573293">
                      <w:pPr>
                        <w:rPr>
                          <w:rFonts w:ascii="Myriad Pro" w:hAnsi="Myriad Pro"/>
                          <w:i/>
                          <w:sz w:val="18"/>
                          <w:szCs w:val="18"/>
                        </w:rPr>
                      </w:pPr>
                      <w:r>
                        <w:rPr>
                          <w:rFonts w:ascii="Myriad Pro" w:hAnsi="Myriad Pro"/>
                          <w:i/>
                          <w:sz w:val="18"/>
                          <w:szCs w:val="18"/>
                        </w:rPr>
                        <w:t>The High Harpers have convened and due to your hand in furthering the goals of The Harpers they have decided to promote you to Wise Owl. All Harpers will now know of you by name. Take care not to disappoint them.</w:t>
                      </w:r>
                    </w:p>
                    <w:p w14:paraId="042D13DD" w14:textId="77777777" w:rsidR="00573293" w:rsidRPr="0012745A" w:rsidRDefault="00573293" w:rsidP="00573293">
                      <w:pPr>
                        <w:rPr>
                          <w:rFonts w:ascii="Myriad Pro" w:hAnsi="Myriad Pro"/>
                          <w:sz w:val="18"/>
                          <w:szCs w:val="18"/>
                        </w:rPr>
                      </w:pPr>
                    </w:p>
                    <w:p w14:paraId="505FC413" w14:textId="77777777" w:rsidR="00573293" w:rsidRPr="0012745A" w:rsidRDefault="00573293" w:rsidP="00573293">
                      <w:pPr>
                        <w:rPr>
                          <w:rFonts w:ascii="Myriad Pro" w:hAnsi="Myriad Pro"/>
                          <w:b/>
                        </w:rPr>
                      </w:pPr>
                      <w:r w:rsidRPr="0012745A">
                        <w:rPr>
                          <w:rFonts w:ascii="Myriad Pro" w:hAnsi="Myriad Pro"/>
                          <w:b/>
                        </w:rPr>
                        <w:t>Requirements:</w:t>
                      </w:r>
                    </w:p>
                    <w:p w14:paraId="04F1EEFD" w14:textId="7A75249B" w:rsidR="00573293" w:rsidRPr="0012745A" w:rsidRDefault="00573293" w:rsidP="00573293">
                      <w:pPr>
                        <w:rPr>
                          <w:rFonts w:ascii="Myriad Pro" w:hAnsi="Myriad Pro"/>
                          <w:sz w:val="16"/>
                          <w:szCs w:val="18"/>
                        </w:rPr>
                      </w:pPr>
                      <w:bookmarkStart w:id="18" w:name="OLE_LINK52"/>
                      <w:bookmarkStart w:id="19" w:name="OLE_LINK53"/>
                      <w:r w:rsidRPr="0012745A">
                        <w:rPr>
                          <w:rFonts w:ascii="Myriad Pro" w:hAnsi="Myriad Pro"/>
                          <w:sz w:val="16"/>
                          <w:szCs w:val="18"/>
                        </w:rPr>
                        <w:t xml:space="preserve">Renown score of </w:t>
                      </w:r>
                      <w:r w:rsidR="00B2674F">
                        <w:rPr>
                          <w:rFonts w:ascii="Myriad Pro" w:hAnsi="Myriad Pro"/>
                          <w:sz w:val="16"/>
                          <w:szCs w:val="18"/>
                        </w:rPr>
                        <w:t>25</w:t>
                      </w:r>
                      <w:r w:rsidRPr="0012745A">
                        <w:rPr>
                          <w:rFonts w:ascii="Myriad Pro" w:hAnsi="Myriad Pro"/>
                          <w:sz w:val="16"/>
                          <w:szCs w:val="18"/>
                        </w:rPr>
                        <w:t xml:space="preserve"> with the Harpers</w:t>
                      </w:r>
                    </w:p>
                    <w:p w14:paraId="7B0A399A" w14:textId="43E1866B" w:rsidR="00B2674F" w:rsidRPr="0012745A" w:rsidRDefault="00B2674F" w:rsidP="00B2674F">
                      <w:pPr>
                        <w:rPr>
                          <w:rFonts w:ascii="Myriad Pro" w:hAnsi="Myriad Pro"/>
                          <w:sz w:val="16"/>
                          <w:szCs w:val="18"/>
                        </w:rPr>
                      </w:pPr>
                      <w:r>
                        <w:rPr>
                          <w:rFonts w:ascii="Myriad Pro" w:hAnsi="Myriad Pro"/>
                          <w:sz w:val="16"/>
                          <w:szCs w:val="18"/>
                        </w:rPr>
                        <w:t>The endorsement of a</w:t>
                      </w:r>
                      <w:r w:rsidR="00285C6C">
                        <w:rPr>
                          <w:rFonts w:ascii="Myriad Pro" w:hAnsi="Myriad Pro"/>
                          <w:sz w:val="16"/>
                          <w:szCs w:val="18"/>
                        </w:rPr>
                        <w:t xml:space="preserve"> majority of</w:t>
                      </w:r>
                      <w:r>
                        <w:rPr>
                          <w:rFonts w:ascii="Myriad Pro" w:hAnsi="Myriad Pro"/>
                          <w:sz w:val="16"/>
                          <w:szCs w:val="18"/>
                        </w:rPr>
                        <w:t xml:space="preserve"> High Harper</w:t>
                      </w:r>
                      <w:r w:rsidR="00285C6C">
                        <w:rPr>
                          <w:rFonts w:ascii="Myriad Pro" w:hAnsi="Myriad Pro"/>
                          <w:sz w:val="16"/>
                          <w:szCs w:val="18"/>
                        </w:rPr>
                        <w:t>s</w:t>
                      </w:r>
                    </w:p>
                    <w:bookmarkEnd w:id="18"/>
                    <w:bookmarkEnd w:id="19"/>
                    <w:p w14:paraId="0F207E08" w14:textId="77777777" w:rsidR="00573293" w:rsidRPr="0012745A" w:rsidRDefault="00573293" w:rsidP="00573293">
                      <w:pPr>
                        <w:rPr>
                          <w:rFonts w:ascii="Myriad Pro" w:hAnsi="Myriad Pro"/>
                          <w:sz w:val="16"/>
                          <w:szCs w:val="18"/>
                        </w:rPr>
                      </w:pPr>
                    </w:p>
                    <w:p w14:paraId="6C8FA39D" w14:textId="77777777" w:rsidR="00573293" w:rsidRPr="0012745A" w:rsidRDefault="00573293" w:rsidP="00573293">
                      <w:pPr>
                        <w:rPr>
                          <w:rFonts w:ascii="Myriad Pro" w:hAnsi="Myriad Pro"/>
                          <w:b/>
                        </w:rPr>
                      </w:pPr>
                      <w:r w:rsidRPr="0012745A">
                        <w:rPr>
                          <w:rFonts w:ascii="Myriad Pro" w:hAnsi="Myriad Pro"/>
                          <w:b/>
                        </w:rPr>
                        <w:t>Benefits of this title are:</w:t>
                      </w:r>
                    </w:p>
                    <w:p w14:paraId="34BCA579" w14:textId="75E3607D" w:rsidR="006D3987" w:rsidRPr="002813E3" w:rsidRDefault="006D3987" w:rsidP="006D3987">
                      <w:pPr>
                        <w:rPr>
                          <w:rFonts w:ascii="Myriad Pro" w:hAnsi="Myriad Pro"/>
                          <w:sz w:val="16"/>
                          <w:szCs w:val="18"/>
                        </w:rPr>
                      </w:pPr>
                      <w:r>
                        <w:rPr>
                          <w:rFonts w:ascii="Myriad Pro" w:hAnsi="Myriad Pro"/>
                          <w:sz w:val="16"/>
                          <w:szCs w:val="18"/>
                        </w:rPr>
                        <w:t xml:space="preserve">You have been given authorization by a High Harper to recruit a </w:t>
                      </w:r>
                      <w:r>
                        <w:rPr>
                          <w:rFonts w:ascii="Myriad Pro" w:hAnsi="Myriad Pro"/>
                          <w:b/>
                          <w:sz w:val="16"/>
                          <w:szCs w:val="18"/>
                        </w:rPr>
                        <w:t>follower</w:t>
                      </w:r>
                      <w:r>
                        <w:rPr>
                          <w:rFonts w:ascii="Myriad Pro" w:hAnsi="Myriad Pro"/>
                          <w:sz w:val="16"/>
                          <w:szCs w:val="18"/>
                        </w:rPr>
                        <w:t xml:space="preserve"> to aid you in your adventures.</w:t>
                      </w:r>
                    </w:p>
                  </w:txbxContent>
                </v:textbox>
                <w10:wrap type="square"/>
              </v:shape>
            </w:pict>
          </mc:Fallback>
        </mc:AlternateContent>
      </w:r>
      <w:r w:rsidR="00573293">
        <w:rPr>
          <w:noProof/>
        </w:rPr>
        <mc:AlternateContent>
          <mc:Choice Requires="wps">
            <w:drawing>
              <wp:anchor distT="0" distB="0" distL="114300" distR="114300" simplePos="0" relativeHeight="251686912" behindDoc="0" locked="0" layoutInCell="1" allowOverlap="1" wp14:anchorId="6A96EAF8" wp14:editId="602408E4">
                <wp:simplePos x="0" y="0"/>
                <wp:positionH relativeFrom="column">
                  <wp:posOffset>4986020</wp:posOffset>
                </wp:positionH>
                <wp:positionV relativeFrom="paragraph">
                  <wp:posOffset>2540</wp:posOffset>
                </wp:positionV>
                <wp:extent cx="2095500" cy="30397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2095500"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EEF4BC" w14:textId="77777777" w:rsidR="00573293" w:rsidRPr="0012745A" w:rsidRDefault="00573293" w:rsidP="00573293">
                            <w:pPr>
                              <w:jc w:val="center"/>
                              <w:rPr>
                                <w:rFonts w:ascii="Myriad Pro" w:hAnsi="Myriad Pro"/>
                                <w:b/>
                                <w:sz w:val="32"/>
                                <w:szCs w:val="32"/>
                              </w:rPr>
                            </w:pPr>
                            <w:proofErr w:type="spellStart"/>
                            <w:r>
                              <w:rPr>
                                <w:rFonts w:ascii="Myriad Pro" w:hAnsi="Myriad Pro"/>
                                <w:b/>
                                <w:sz w:val="32"/>
                                <w:szCs w:val="32"/>
                              </w:rPr>
                              <w:t>Brightcandle</w:t>
                            </w:r>
                            <w:proofErr w:type="spellEnd"/>
                          </w:p>
                          <w:p w14:paraId="382F9768" w14:textId="707F319F" w:rsidR="00573293" w:rsidRPr="0012745A" w:rsidRDefault="00285C6C" w:rsidP="00573293">
                            <w:pPr>
                              <w:rPr>
                                <w:rFonts w:ascii="Myriad Pro" w:hAnsi="Myriad Pro"/>
                                <w:i/>
                                <w:sz w:val="18"/>
                                <w:szCs w:val="18"/>
                              </w:rPr>
                            </w:pPr>
                            <w:r>
                              <w:rPr>
                                <w:rFonts w:ascii="Myriad Pro" w:hAnsi="Myriad Pro"/>
                                <w:i/>
                                <w:sz w:val="18"/>
                                <w:szCs w:val="18"/>
                              </w:rPr>
                              <w:t xml:space="preserve">Congratulations </w:t>
                            </w:r>
                            <w:proofErr w:type="spellStart"/>
                            <w:r>
                              <w:rPr>
                                <w:rFonts w:ascii="Myriad Pro" w:hAnsi="Myriad Pro"/>
                                <w:i/>
                                <w:sz w:val="18"/>
                                <w:szCs w:val="18"/>
                              </w:rPr>
                              <w:t>Harpershadow</w:t>
                            </w:r>
                            <w:proofErr w:type="spellEnd"/>
                            <w:r>
                              <w:rPr>
                                <w:rFonts w:ascii="Myriad Pro" w:hAnsi="Myriad Pro"/>
                                <w:i/>
                                <w:sz w:val="18"/>
                                <w:szCs w:val="18"/>
                              </w:rPr>
                              <w:t xml:space="preserve">… your deeds have </w:t>
                            </w:r>
                            <w:r w:rsidR="003675D6">
                              <w:rPr>
                                <w:rFonts w:ascii="Myriad Pro" w:hAnsi="Myriad Pro"/>
                                <w:i/>
                                <w:sz w:val="18"/>
                                <w:szCs w:val="18"/>
                              </w:rPr>
                              <w:t>caught</w:t>
                            </w:r>
                            <w:r>
                              <w:rPr>
                                <w:rFonts w:ascii="Myriad Pro" w:hAnsi="Myriad Pro"/>
                                <w:i/>
                                <w:sz w:val="18"/>
                                <w:szCs w:val="18"/>
                              </w:rPr>
                              <w:t xml:space="preserve"> the attention of a High Harp</w:t>
                            </w:r>
                            <w:r w:rsidR="003675D6">
                              <w:rPr>
                                <w:rFonts w:ascii="Myriad Pro" w:hAnsi="Myriad Pro"/>
                                <w:i/>
                                <w:sz w:val="18"/>
                                <w:szCs w:val="18"/>
                              </w:rPr>
                              <w:t>er and they believe you to be a promising rising star of the organization.</w:t>
                            </w:r>
                          </w:p>
                          <w:p w14:paraId="14D032B9" w14:textId="77777777" w:rsidR="00573293" w:rsidRPr="0012745A" w:rsidRDefault="00573293" w:rsidP="00573293">
                            <w:pPr>
                              <w:rPr>
                                <w:rFonts w:ascii="Myriad Pro" w:hAnsi="Myriad Pro"/>
                                <w:sz w:val="18"/>
                                <w:szCs w:val="18"/>
                              </w:rPr>
                            </w:pPr>
                          </w:p>
                          <w:p w14:paraId="123690B1" w14:textId="77777777" w:rsidR="00573293" w:rsidRPr="0012745A" w:rsidRDefault="00573293" w:rsidP="00573293">
                            <w:pPr>
                              <w:rPr>
                                <w:rFonts w:ascii="Myriad Pro" w:hAnsi="Myriad Pro"/>
                                <w:b/>
                              </w:rPr>
                            </w:pPr>
                            <w:r w:rsidRPr="0012745A">
                              <w:rPr>
                                <w:rFonts w:ascii="Myriad Pro" w:hAnsi="Myriad Pro"/>
                                <w:b/>
                              </w:rPr>
                              <w:t>Requirements:</w:t>
                            </w:r>
                          </w:p>
                          <w:p w14:paraId="52599397" w14:textId="10293270" w:rsidR="00573293" w:rsidRPr="0012745A" w:rsidRDefault="00573293" w:rsidP="00573293">
                            <w:pPr>
                              <w:rPr>
                                <w:rFonts w:ascii="Myriad Pro" w:hAnsi="Myriad Pro"/>
                                <w:sz w:val="16"/>
                                <w:szCs w:val="18"/>
                              </w:rPr>
                            </w:pPr>
                            <w:r w:rsidRPr="0012745A">
                              <w:rPr>
                                <w:rFonts w:ascii="Myriad Pro" w:hAnsi="Myriad Pro"/>
                                <w:sz w:val="16"/>
                                <w:szCs w:val="18"/>
                              </w:rPr>
                              <w:t>Renown score of 1</w:t>
                            </w:r>
                            <w:r w:rsidR="00B2674F">
                              <w:rPr>
                                <w:rFonts w:ascii="Myriad Pro" w:hAnsi="Myriad Pro"/>
                                <w:sz w:val="16"/>
                                <w:szCs w:val="18"/>
                              </w:rPr>
                              <w:t>0</w:t>
                            </w:r>
                            <w:r w:rsidRPr="0012745A">
                              <w:rPr>
                                <w:rFonts w:ascii="Myriad Pro" w:hAnsi="Myriad Pro"/>
                                <w:sz w:val="16"/>
                                <w:szCs w:val="18"/>
                              </w:rPr>
                              <w:t xml:space="preserve"> with the Harpers</w:t>
                            </w:r>
                          </w:p>
                          <w:p w14:paraId="74564C21" w14:textId="77777777" w:rsidR="00B2674F" w:rsidRPr="0012745A" w:rsidRDefault="00B2674F" w:rsidP="00B2674F">
                            <w:pPr>
                              <w:rPr>
                                <w:rFonts w:ascii="Myriad Pro" w:hAnsi="Myriad Pro"/>
                                <w:sz w:val="16"/>
                                <w:szCs w:val="18"/>
                              </w:rPr>
                            </w:pPr>
                            <w:r>
                              <w:rPr>
                                <w:rFonts w:ascii="Myriad Pro" w:hAnsi="Myriad Pro"/>
                                <w:sz w:val="16"/>
                                <w:szCs w:val="18"/>
                              </w:rPr>
                              <w:t>The endorsement of a High Harper</w:t>
                            </w:r>
                          </w:p>
                          <w:p w14:paraId="355AD4CC" w14:textId="77777777" w:rsidR="00573293" w:rsidRPr="0012745A" w:rsidRDefault="00573293" w:rsidP="00573293">
                            <w:pPr>
                              <w:rPr>
                                <w:rFonts w:ascii="Myriad Pro" w:hAnsi="Myriad Pro"/>
                                <w:sz w:val="16"/>
                                <w:szCs w:val="18"/>
                              </w:rPr>
                            </w:pPr>
                          </w:p>
                          <w:p w14:paraId="78A26F0C" w14:textId="77777777" w:rsidR="00573293" w:rsidRPr="0012745A" w:rsidRDefault="00573293" w:rsidP="00573293">
                            <w:pPr>
                              <w:rPr>
                                <w:rFonts w:ascii="Myriad Pro" w:hAnsi="Myriad Pro"/>
                                <w:b/>
                              </w:rPr>
                            </w:pPr>
                            <w:r w:rsidRPr="0012745A">
                              <w:rPr>
                                <w:rFonts w:ascii="Myriad Pro" w:hAnsi="Myriad Pro"/>
                                <w:b/>
                              </w:rPr>
                              <w:t>Benefits of this title are:</w:t>
                            </w:r>
                          </w:p>
                          <w:p w14:paraId="1A8A40A8" w14:textId="2563EE28" w:rsidR="00573293" w:rsidRDefault="006D3987" w:rsidP="006D3987">
                            <w:pPr>
                              <w:rPr>
                                <w:rFonts w:ascii="Myriad Pro" w:hAnsi="Myriad Pro"/>
                                <w:sz w:val="16"/>
                                <w:szCs w:val="18"/>
                              </w:rPr>
                            </w:pPr>
                            <w:r>
                              <w:rPr>
                                <w:rFonts w:ascii="Myriad Pro" w:hAnsi="Myriad Pro"/>
                                <w:sz w:val="16"/>
                                <w:szCs w:val="18"/>
                              </w:rPr>
                              <w:t xml:space="preserve">You have access to the </w:t>
                            </w:r>
                            <w:r w:rsidRPr="006D3987">
                              <w:rPr>
                                <w:rFonts w:ascii="Myriad Pro" w:hAnsi="Myriad Pro"/>
                                <w:sz w:val="16"/>
                                <w:szCs w:val="18"/>
                              </w:rPr>
                              <w:t>secret</w:t>
                            </w:r>
                            <w:r>
                              <w:rPr>
                                <w:rFonts w:ascii="Myriad Pro" w:hAnsi="Myriad Pro"/>
                                <w:b/>
                                <w:sz w:val="16"/>
                                <w:szCs w:val="18"/>
                              </w:rPr>
                              <w:t xml:space="preserve"> backroom stock</w:t>
                            </w:r>
                            <w:r>
                              <w:rPr>
                                <w:rFonts w:ascii="Myriad Pro" w:hAnsi="Myriad Pro"/>
                                <w:sz w:val="16"/>
                                <w:szCs w:val="18"/>
                              </w:rPr>
                              <w:t xml:space="preserve"> of any Harper affiliated merchant. The backroom stock is a set of equipment, potions and scrolls an adventurer may need while operating within the local in which the merchant conducts business.</w:t>
                            </w:r>
                          </w:p>
                          <w:p w14:paraId="3B46C798" w14:textId="77777777" w:rsidR="006D3987" w:rsidRDefault="006D3987" w:rsidP="006D3987">
                            <w:pPr>
                              <w:rPr>
                                <w:rFonts w:ascii="Myriad Pro" w:hAnsi="Myriad Pro"/>
                                <w:sz w:val="16"/>
                                <w:szCs w:val="18"/>
                              </w:rPr>
                            </w:pPr>
                          </w:p>
                          <w:p w14:paraId="05B44981" w14:textId="271EAE3E" w:rsidR="006D3987" w:rsidRPr="0049442A" w:rsidRDefault="006D3987" w:rsidP="006D3987">
                            <w:pPr>
                              <w:rPr>
                                <w:rFonts w:ascii="Myriad Pro" w:hAnsi="Myriad Pro"/>
                                <w:sz w:val="16"/>
                                <w:szCs w:val="18"/>
                              </w:rPr>
                            </w:pPr>
                            <w:r>
                              <w:rPr>
                                <w:rFonts w:ascii="Myriad Pro" w:hAnsi="Myriad Pro"/>
                                <w:sz w:val="16"/>
                                <w:szCs w:val="18"/>
                              </w:rPr>
                              <w:t>Items in the backroom stock are the property of The Harpers and are therefore free to the Harper. The merchant is simply providing a place to keep these good safe and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6EAF8" id="Text_x0020_Box_x0020_31" o:spid="_x0000_s1029" type="#_x0000_t202" style="position:absolute;margin-left:392.6pt;margin-top:.2pt;width:165pt;height:239.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" filled="f" stroked="f">
                <v:textbox>
                  <w:txbxContent>
                    <w:p w14:paraId="26EEF4BC" w14:textId="77777777" w:rsidR="00573293" w:rsidRPr="0012745A" w:rsidRDefault="00573293" w:rsidP="00573293">
                      <w:pPr>
                        <w:jc w:val="center"/>
                        <w:rPr>
                          <w:rFonts w:ascii="Myriad Pro" w:hAnsi="Myriad Pro"/>
                          <w:b/>
                          <w:sz w:val="32"/>
                          <w:szCs w:val="32"/>
                        </w:rPr>
                      </w:pPr>
                      <w:proofErr w:type="spellStart"/>
                      <w:r>
                        <w:rPr>
                          <w:rFonts w:ascii="Myriad Pro" w:hAnsi="Myriad Pro"/>
                          <w:b/>
                          <w:sz w:val="32"/>
                          <w:szCs w:val="32"/>
                        </w:rPr>
                        <w:t>Brightcandle</w:t>
                      </w:r>
                      <w:proofErr w:type="spellEnd"/>
                    </w:p>
                    <w:p w14:paraId="382F9768" w14:textId="707F319F" w:rsidR="00573293" w:rsidRPr="0012745A" w:rsidRDefault="00285C6C" w:rsidP="00573293">
                      <w:pPr>
                        <w:rPr>
                          <w:rFonts w:ascii="Myriad Pro" w:hAnsi="Myriad Pro"/>
                          <w:i/>
                          <w:sz w:val="18"/>
                          <w:szCs w:val="18"/>
                        </w:rPr>
                      </w:pPr>
                      <w:r>
                        <w:rPr>
                          <w:rFonts w:ascii="Myriad Pro" w:hAnsi="Myriad Pro"/>
                          <w:i/>
                          <w:sz w:val="18"/>
                          <w:szCs w:val="18"/>
                        </w:rPr>
                        <w:t xml:space="preserve">Congratulations </w:t>
                      </w:r>
                      <w:proofErr w:type="spellStart"/>
                      <w:r>
                        <w:rPr>
                          <w:rFonts w:ascii="Myriad Pro" w:hAnsi="Myriad Pro"/>
                          <w:i/>
                          <w:sz w:val="18"/>
                          <w:szCs w:val="18"/>
                        </w:rPr>
                        <w:t>Harpershadow</w:t>
                      </w:r>
                      <w:proofErr w:type="spellEnd"/>
                      <w:r>
                        <w:rPr>
                          <w:rFonts w:ascii="Myriad Pro" w:hAnsi="Myriad Pro"/>
                          <w:i/>
                          <w:sz w:val="18"/>
                          <w:szCs w:val="18"/>
                        </w:rPr>
                        <w:t xml:space="preserve">… your deeds have </w:t>
                      </w:r>
                      <w:r w:rsidR="003675D6">
                        <w:rPr>
                          <w:rFonts w:ascii="Myriad Pro" w:hAnsi="Myriad Pro"/>
                          <w:i/>
                          <w:sz w:val="18"/>
                          <w:szCs w:val="18"/>
                        </w:rPr>
                        <w:t>caught</w:t>
                      </w:r>
                      <w:r>
                        <w:rPr>
                          <w:rFonts w:ascii="Myriad Pro" w:hAnsi="Myriad Pro"/>
                          <w:i/>
                          <w:sz w:val="18"/>
                          <w:szCs w:val="18"/>
                        </w:rPr>
                        <w:t xml:space="preserve"> the attention of a High Harp</w:t>
                      </w:r>
                      <w:r w:rsidR="003675D6">
                        <w:rPr>
                          <w:rFonts w:ascii="Myriad Pro" w:hAnsi="Myriad Pro"/>
                          <w:i/>
                          <w:sz w:val="18"/>
                          <w:szCs w:val="18"/>
                        </w:rPr>
                        <w:t>er and they believe you to be a promising rising star of the organization.</w:t>
                      </w:r>
                    </w:p>
                    <w:p w14:paraId="14D032B9" w14:textId="77777777" w:rsidR="00573293" w:rsidRPr="0012745A" w:rsidRDefault="00573293" w:rsidP="00573293">
                      <w:pPr>
                        <w:rPr>
                          <w:rFonts w:ascii="Myriad Pro" w:hAnsi="Myriad Pro"/>
                          <w:sz w:val="18"/>
                          <w:szCs w:val="18"/>
                        </w:rPr>
                      </w:pPr>
                    </w:p>
                    <w:p w14:paraId="123690B1" w14:textId="77777777" w:rsidR="00573293" w:rsidRPr="0012745A" w:rsidRDefault="00573293" w:rsidP="00573293">
                      <w:pPr>
                        <w:rPr>
                          <w:rFonts w:ascii="Myriad Pro" w:hAnsi="Myriad Pro"/>
                          <w:b/>
                        </w:rPr>
                      </w:pPr>
                      <w:r w:rsidRPr="0012745A">
                        <w:rPr>
                          <w:rFonts w:ascii="Myriad Pro" w:hAnsi="Myriad Pro"/>
                          <w:b/>
                        </w:rPr>
                        <w:t>Requirements:</w:t>
                      </w:r>
                    </w:p>
                    <w:p w14:paraId="52599397" w14:textId="10293270" w:rsidR="00573293" w:rsidRPr="0012745A" w:rsidRDefault="00573293" w:rsidP="00573293">
                      <w:pPr>
                        <w:rPr>
                          <w:rFonts w:ascii="Myriad Pro" w:hAnsi="Myriad Pro"/>
                          <w:sz w:val="16"/>
                          <w:szCs w:val="18"/>
                        </w:rPr>
                      </w:pPr>
                      <w:r w:rsidRPr="0012745A">
                        <w:rPr>
                          <w:rFonts w:ascii="Myriad Pro" w:hAnsi="Myriad Pro"/>
                          <w:sz w:val="16"/>
                          <w:szCs w:val="18"/>
                        </w:rPr>
                        <w:t>Renown score of 1</w:t>
                      </w:r>
                      <w:r w:rsidR="00B2674F">
                        <w:rPr>
                          <w:rFonts w:ascii="Myriad Pro" w:hAnsi="Myriad Pro"/>
                          <w:sz w:val="16"/>
                          <w:szCs w:val="18"/>
                        </w:rPr>
                        <w:t>0</w:t>
                      </w:r>
                      <w:r w:rsidRPr="0012745A">
                        <w:rPr>
                          <w:rFonts w:ascii="Myriad Pro" w:hAnsi="Myriad Pro"/>
                          <w:sz w:val="16"/>
                          <w:szCs w:val="18"/>
                        </w:rPr>
                        <w:t xml:space="preserve"> with the Harpers</w:t>
                      </w:r>
                    </w:p>
                    <w:p w14:paraId="74564C21" w14:textId="77777777" w:rsidR="00B2674F" w:rsidRPr="0012745A" w:rsidRDefault="00B2674F" w:rsidP="00B2674F">
                      <w:pPr>
                        <w:rPr>
                          <w:rFonts w:ascii="Myriad Pro" w:hAnsi="Myriad Pro"/>
                          <w:sz w:val="16"/>
                          <w:szCs w:val="18"/>
                        </w:rPr>
                      </w:pPr>
                      <w:r>
                        <w:rPr>
                          <w:rFonts w:ascii="Myriad Pro" w:hAnsi="Myriad Pro"/>
                          <w:sz w:val="16"/>
                          <w:szCs w:val="18"/>
                        </w:rPr>
                        <w:t>The endorsement of a High Harper</w:t>
                      </w:r>
                    </w:p>
                    <w:p w14:paraId="355AD4CC" w14:textId="77777777" w:rsidR="00573293" w:rsidRPr="0012745A" w:rsidRDefault="00573293" w:rsidP="00573293">
                      <w:pPr>
                        <w:rPr>
                          <w:rFonts w:ascii="Myriad Pro" w:hAnsi="Myriad Pro"/>
                          <w:sz w:val="16"/>
                          <w:szCs w:val="18"/>
                        </w:rPr>
                      </w:pPr>
                    </w:p>
                    <w:p w14:paraId="78A26F0C" w14:textId="77777777" w:rsidR="00573293" w:rsidRPr="0012745A" w:rsidRDefault="00573293" w:rsidP="00573293">
                      <w:pPr>
                        <w:rPr>
                          <w:rFonts w:ascii="Myriad Pro" w:hAnsi="Myriad Pro"/>
                          <w:b/>
                        </w:rPr>
                      </w:pPr>
                      <w:r w:rsidRPr="0012745A">
                        <w:rPr>
                          <w:rFonts w:ascii="Myriad Pro" w:hAnsi="Myriad Pro"/>
                          <w:b/>
                        </w:rPr>
                        <w:t>Benefits of this title are:</w:t>
                      </w:r>
                    </w:p>
                    <w:p w14:paraId="1A8A40A8" w14:textId="2563EE28" w:rsidR="00573293" w:rsidRDefault="006D3987" w:rsidP="006D3987">
                      <w:pPr>
                        <w:rPr>
                          <w:rFonts w:ascii="Myriad Pro" w:hAnsi="Myriad Pro"/>
                          <w:sz w:val="16"/>
                          <w:szCs w:val="18"/>
                        </w:rPr>
                      </w:pPr>
                      <w:r>
                        <w:rPr>
                          <w:rFonts w:ascii="Myriad Pro" w:hAnsi="Myriad Pro"/>
                          <w:sz w:val="16"/>
                          <w:szCs w:val="18"/>
                        </w:rPr>
                        <w:t xml:space="preserve">You have access to the </w:t>
                      </w:r>
                      <w:r w:rsidRPr="006D3987">
                        <w:rPr>
                          <w:rFonts w:ascii="Myriad Pro" w:hAnsi="Myriad Pro"/>
                          <w:sz w:val="16"/>
                          <w:szCs w:val="18"/>
                        </w:rPr>
                        <w:t>secret</w:t>
                      </w:r>
                      <w:r>
                        <w:rPr>
                          <w:rFonts w:ascii="Myriad Pro" w:hAnsi="Myriad Pro"/>
                          <w:b/>
                          <w:sz w:val="16"/>
                          <w:szCs w:val="18"/>
                        </w:rPr>
                        <w:t xml:space="preserve"> backroom stock</w:t>
                      </w:r>
                      <w:r>
                        <w:rPr>
                          <w:rFonts w:ascii="Myriad Pro" w:hAnsi="Myriad Pro"/>
                          <w:sz w:val="16"/>
                          <w:szCs w:val="18"/>
                        </w:rPr>
                        <w:t xml:space="preserve"> of any Harper affiliated merchant. The backroom stock is a set of equipment, potions and scrolls an adventurer may need while operating within the local in which the merchant conducts business.</w:t>
                      </w:r>
                    </w:p>
                    <w:p w14:paraId="3B46C798" w14:textId="77777777" w:rsidR="006D3987" w:rsidRDefault="006D3987" w:rsidP="006D3987">
                      <w:pPr>
                        <w:rPr>
                          <w:rFonts w:ascii="Myriad Pro" w:hAnsi="Myriad Pro"/>
                          <w:sz w:val="16"/>
                          <w:szCs w:val="18"/>
                        </w:rPr>
                      </w:pPr>
                    </w:p>
                    <w:p w14:paraId="05B44981" w14:textId="271EAE3E" w:rsidR="006D3987" w:rsidRPr="0049442A" w:rsidRDefault="006D3987" w:rsidP="006D3987">
                      <w:pPr>
                        <w:rPr>
                          <w:rFonts w:ascii="Myriad Pro" w:hAnsi="Myriad Pro"/>
                          <w:sz w:val="16"/>
                          <w:szCs w:val="18"/>
                        </w:rPr>
                      </w:pPr>
                      <w:r>
                        <w:rPr>
                          <w:rFonts w:ascii="Myriad Pro" w:hAnsi="Myriad Pro"/>
                          <w:sz w:val="16"/>
                          <w:szCs w:val="18"/>
                        </w:rPr>
                        <w:t>Items in the backroom stock are the property of The Harpers and are therefore free to the Harper. The merchant is simply providing a place to keep these good safe and in stock.</w:t>
                      </w:r>
                    </w:p>
                  </w:txbxContent>
                </v:textbox>
                <w10:wrap type="square"/>
              </v:shape>
            </w:pict>
          </mc:Fallback>
        </mc:AlternateContent>
      </w:r>
      <w:r w:rsidR="00573293">
        <w:rPr>
          <w:noProof/>
        </w:rPr>
        <mc:AlternateContent>
          <mc:Choice Requires="wps">
            <w:drawing>
              <wp:anchor distT="0" distB="0" distL="114300" distR="114300" simplePos="0" relativeHeight="251685888" behindDoc="0" locked="0" layoutInCell="1" allowOverlap="1" wp14:anchorId="7036E773" wp14:editId="5D24531C">
                <wp:simplePos x="0" y="0"/>
                <wp:positionH relativeFrom="column">
                  <wp:posOffset>2519680</wp:posOffset>
                </wp:positionH>
                <wp:positionV relativeFrom="paragraph">
                  <wp:posOffset>2540</wp:posOffset>
                </wp:positionV>
                <wp:extent cx="2095500" cy="3039745"/>
                <wp:effectExtent l="0" t="0" r="0" b="8255"/>
                <wp:wrapSquare wrapText="bothSides"/>
                <wp:docPr id="30" name="Text Box 30"/>
                <wp:cNvGraphicFramePr/>
                <a:graphic xmlns:a="http://schemas.openxmlformats.org/drawingml/2006/main">
                  <a:graphicData uri="http://schemas.microsoft.com/office/word/2010/wordprocessingShape">
                    <wps:wsp>
                      <wps:cNvSpPr txBox="1"/>
                      <wps:spPr>
                        <a:xfrm>
                          <a:off x="0" y="0"/>
                          <a:ext cx="2095500"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296C18" w14:textId="77777777" w:rsidR="00573293" w:rsidRPr="0012745A" w:rsidRDefault="00573293" w:rsidP="00573293">
                            <w:pPr>
                              <w:jc w:val="center"/>
                              <w:rPr>
                                <w:rFonts w:ascii="Myriad Pro" w:hAnsi="Myriad Pro"/>
                                <w:b/>
                                <w:sz w:val="32"/>
                                <w:szCs w:val="32"/>
                              </w:rPr>
                            </w:pPr>
                            <w:proofErr w:type="spellStart"/>
                            <w:r>
                              <w:rPr>
                                <w:rFonts w:ascii="Myriad Pro" w:hAnsi="Myriad Pro"/>
                                <w:b/>
                                <w:sz w:val="32"/>
                                <w:szCs w:val="32"/>
                              </w:rPr>
                              <w:t>Harpershadow</w:t>
                            </w:r>
                            <w:proofErr w:type="spellEnd"/>
                          </w:p>
                          <w:p w14:paraId="0B24DD51" w14:textId="43FB196F" w:rsidR="00573293" w:rsidRPr="0012745A" w:rsidRDefault="00B2674F" w:rsidP="00573293">
                            <w:pPr>
                              <w:rPr>
                                <w:rFonts w:ascii="Myriad Pro" w:hAnsi="Myriad Pro"/>
                                <w:i/>
                                <w:sz w:val="18"/>
                                <w:szCs w:val="18"/>
                              </w:rPr>
                            </w:pPr>
                            <w:r>
                              <w:rPr>
                                <w:rFonts w:ascii="Myriad Pro" w:hAnsi="Myriad Pro"/>
                                <w:i/>
                                <w:sz w:val="18"/>
                                <w:szCs w:val="18"/>
                              </w:rPr>
                              <w:t xml:space="preserve">Your actions have been noticed by a Wise Owl of </w:t>
                            </w:r>
                            <w:proofErr w:type="gramStart"/>
                            <w:r>
                              <w:rPr>
                                <w:rFonts w:ascii="Myriad Pro" w:hAnsi="Myriad Pro"/>
                                <w:i/>
                                <w:sz w:val="18"/>
                                <w:szCs w:val="18"/>
                              </w:rPr>
                              <w:t>The</w:t>
                            </w:r>
                            <w:proofErr w:type="gramEnd"/>
                            <w:r>
                              <w:rPr>
                                <w:rFonts w:ascii="Myriad Pro" w:hAnsi="Myriad Pro"/>
                                <w:i/>
                                <w:sz w:val="18"/>
                                <w:szCs w:val="18"/>
                              </w:rPr>
                              <w:t xml:space="preserve"> Harpers and they have promoted you.</w:t>
                            </w:r>
                          </w:p>
                          <w:p w14:paraId="204B2500" w14:textId="77777777" w:rsidR="00573293" w:rsidRPr="0012745A" w:rsidRDefault="00573293" w:rsidP="00573293">
                            <w:pPr>
                              <w:rPr>
                                <w:rFonts w:ascii="Myriad Pro" w:hAnsi="Myriad Pro"/>
                                <w:sz w:val="18"/>
                                <w:szCs w:val="18"/>
                              </w:rPr>
                            </w:pPr>
                          </w:p>
                          <w:p w14:paraId="7DD729CB" w14:textId="77777777" w:rsidR="00573293" w:rsidRPr="0012745A" w:rsidRDefault="00573293" w:rsidP="00573293">
                            <w:pPr>
                              <w:rPr>
                                <w:rFonts w:ascii="Myriad Pro" w:hAnsi="Myriad Pro"/>
                                <w:b/>
                              </w:rPr>
                            </w:pPr>
                            <w:r w:rsidRPr="0012745A">
                              <w:rPr>
                                <w:rFonts w:ascii="Myriad Pro" w:hAnsi="Myriad Pro"/>
                                <w:b/>
                              </w:rPr>
                              <w:t>Requirements:</w:t>
                            </w:r>
                          </w:p>
                          <w:p w14:paraId="426B44CF" w14:textId="6331FFA4" w:rsidR="00573293" w:rsidRPr="0012745A" w:rsidRDefault="00B2674F" w:rsidP="00573293">
                            <w:pPr>
                              <w:rPr>
                                <w:rFonts w:ascii="Myriad Pro" w:hAnsi="Myriad Pro"/>
                                <w:sz w:val="16"/>
                                <w:szCs w:val="18"/>
                              </w:rPr>
                            </w:pPr>
                            <w:r>
                              <w:rPr>
                                <w:rFonts w:ascii="Myriad Pro" w:hAnsi="Myriad Pro"/>
                                <w:sz w:val="16"/>
                                <w:szCs w:val="18"/>
                              </w:rPr>
                              <w:t>Renown score of 3</w:t>
                            </w:r>
                            <w:r w:rsidR="00573293" w:rsidRPr="0012745A">
                              <w:rPr>
                                <w:rFonts w:ascii="Myriad Pro" w:hAnsi="Myriad Pro"/>
                                <w:sz w:val="16"/>
                                <w:szCs w:val="18"/>
                              </w:rPr>
                              <w:t xml:space="preserve"> with the Harpers</w:t>
                            </w:r>
                          </w:p>
                          <w:p w14:paraId="75A920A5" w14:textId="6E97BF8D" w:rsidR="00B2674F" w:rsidRPr="0012745A" w:rsidRDefault="00B2674F" w:rsidP="00B2674F">
                            <w:pPr>
                              <w:rPr>
                                <w:rFonts w:ascii="Myriad Pro" w:hAnsi="Myriad Pro"/>
                                <w:sz w:val="16"/>
                                <w:szCs w:val="18"/>
                              </w:rPr>
                            </w:pPr>
                            <w:r>
                              <w:rPr>
                                <w:rFonts w:ascii="Myriad Pro" w:hAnsi="Myriad Pro"/>
                                <w:sz w:val="16"/>
                                <w:szCs w:val="18"/>
                              </w:rPr>
                              <w:t>The endorsement of a Wise Owl</w:t>
                            </w:r>
                          </w:p>
                          <w:p w14:paraId="129B6041" w14:textId="77777777" w:rsidR="00573293" w:rsidRPr="0012745A" w:rsidRDefault="00573293" w:rsidP="00573293">
                            <w:pPr>
                              <w:rPr>
                                <w:rFonts w:ascii="Myriad Pro" w:hAnsi="Myriad Pro"/>
                                <w:sz w:val="16"/>
                                <w:szCs w:val="18"/>
                              </w:rPr>
                            </w:pPr>
                          </w:p>
                          <w:p w14:paraId="6DC85163" w14:textId="77777777" w:rsidR="00573293" w:rsidRPr="0012745A" w:rsidRDefault="00573293" w:rsidP="00573293">
                            <w:pPr>
                              <w:rPr>
                                <w:rFonts w:ascii="Myriad Pro" w:hAnsi="Myriad Pro"/>
                                <w:b/>
                              </w:rPr>
                            </w:pPr>
                            <w:r w:rsidRPr="0012745A">
                              <w:rPr>
                                <w:rFonts w:ascii="Myriad Pro" w:hAnsi="Myriad Pro"/>
                                <w:b/>
                              </w:rPr>
                              <w:t>Benefits of this title are:</w:t>
                            </w:r>
                          </w:p>
                          <w:p w14:paraId="719CC999" w14:textId="7882F457" w:rsidR="00573293" w:rsidRPr="0012745A" w:rsidRDefault="00C77780" w:rsidP="00C77780">
                            <w:pPr>
                              <w:rPr>
                                <w:rFonts w:ascii="Myriad Pro" w:hAnsi="Myriad Pro"/>
                                <w:sz w:val="16"/>
                                <w:szCs w:val="18"/>
                              </w:rPr>
                            </w:pPr>
                            <w:r w:rsidRPr="0012745A">
                              <w:rPr>
                                <w:rFonts w:ascii="Myriad Pro" w:hAnsi="Myriad Pro"/>
                                <w:sz w:val="16"/>
                                <w:szCs w:val="18"/>
                              </w:rPr>
                              <w:t xml:space="preserve">In any city, town or village where The Harpers have a presence, you can make </w:t>
                            </w:r>
                            <w:r w:rsidRPr="0012745A">
                              <w:rPr>
                                <w:rFonts w:ascii="Myriad Pro" w:hAnsi="Myriad Pro"/>
                                <w:b/>
                                <w:sz w:val="16"/>
                                <w:szCs w:val="18"/>
                              </w:rPr>
                              <w:t>contact with a faction representative</w:t>
                            </w:r>
                            <w:r w:rsidRPr="0012745A">
                              <w:rPr>
                                <w:rFonts w:ascii="Myriad Pro" w:hAnsi="Myriad Pro"/>
                                <w:sz w:val="16"/>
                                <w:szCs w:val="18"/>
                              </w:rPr>
                              <w:t xml:space="preserve"> through </w:t>
                            </w:r>
                            <w:r w:rsidR="0049442A">
                              <w:rPr>
                                <w:rFonts w:ascii="Myriad Pro" w:hAnsi="Myriad Pro"/>
                                <w:sz w:val="16"/>
                                <w:szCs w:val="18"/>
                              </w:rPr>
                              <w:t>whom</w:t>
                            </w:r>
                            <w:r w:rsidRPr="0012745A">
                              <w:rPr>
                                <w:rFonts w:ascii="Myriad Pro" w:hAnsi="Myriad Pro"/>
                                <w:sz w:val="16"/>
                                <w:szCs w:val="18"/>
                              </w:rPr>
                              <w:t xml:space="preserve"> you can communica</w:t>
                            </w:r>
                            <w:r>
                              <w:rPr>
                                <w:rFonts w:ascii="Myriad Pro" w:hAnsi="Myriad Pro"/>
                                <w:sz w:val="16"/>
                                <w:szCs w:val="18"/>
                              </w:rPr>
                              <w:t>te with the Harper’s leadership</w:t>
                            </w:r>
                            <w:r w:rsidRPr="0012745A">
                              <w:rPr>
                                <w:rFonts w:ascii="Myriad Pro" w:hAnsi="Myriad Pro"/>
                                <w:sz w:val="16"/>
                                <w:szCs w:val="18"/>
                              </w:rPr>
                              <w:t xml:space="preserve"> and secure lodging for yourself at a faction </w:t>
                            </w:r>
                            <w:proofErr w:type="spellStart"/>
                            <w:r w:rsidRPr="0012745A">
                              <w:rPr>
                                <w:rFonts w:ascii="Myriad Pro" w:hAnsi="Myriad Pro"/>
                                <w:sz w:val="16"/>
                                <w:szCs w:val="18"/>
                              </w:rPr>
                              <w:t>safehouse</w:t>
                            </w:r>
                            <w:proofErr w:type="spellEnd"/>
                            <w:r w:rsidRPr="0012745A">
                              <w:rPr>
                                <w:rFonts w:ascii="Myriad Pro" w:hAnsi="Myriad Pro"/>
                                <w:sz w:val="16"/>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36E773" id="Text_x0020_Box_x0020_30" o:spid="_x0000_s1030" type="#_x0000_t202" style="position:absolute;margin-left:198.4pt;margin-top:.2pt;width:165pt;height:239.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" filled="f" stroked="f">
                <v:textbox>
                  <w:txbxContent>
                    <w:p w14:paraId="77296C18" w14:textId="77777777" w:rsidR="00573293" w:rsidRPr="0012745A" w:rsidRDefault="00573293" w:rsidP="00573293">
                      <w:pPr>
                        <w:jc w:val="center"/>
                        <w:rPr>
                          <w:rFonts w:ascii="Myriad Pro" w:hAnsi="Myriad Pro"/>
                          <w:b/>
                          <w:sz w:val="32"/>
                          <w:szCs w:val="32"/>
                        </w:rPr>
                      </w:pPr>
                      <w:proofErr w:type="spellStart"/>
                      <w:r>
                        <w:rPr>
                          <w:rFonts w:ascii="Myriad Pro" w:hAnsi="Myriad Pro"/>
                          <w:b/>
                          <w:sz w:val="32"/>
                          <w:szCs w:val="32"/>
                        </w:rPr>
                        <w:t>Harpershadow</w:t>
                      </w:r>
                      <w:proofErr w:type="spellEnd"/>
                    </w:p>
                    <w:p w14:paraId="0B24DD51" w14:textId="43FB196F" w:rsidR="00573293" w:rsidRPr="0012745A" w:rsidRDefault="00B2674F" w:rsidP="00573293">
                      <w:pPr>
                        <w:rPr>
                          <w:rFonts w:ascii="Myriad Pro" w:hAnsi="Myriad Pro"/>
                          <w:i/>
                          <w:sz w:val="18"/>
                          <w:szCs w:val="18"/>
                        </w:rPr>
                      </w:pPr>
                      <w:r>
                        <w:rPr>
                          <w:rFonts w:ascii="Myriad Pro" w:hAnsi="Myriad Pro"/>
                          <w:i/>
                          <w:sz w:val="18"/>
                          <w:szCs w:val="18"/>
                        </w:rPr>
                        <w:t xml:space="preserve">Your actions have been noticed by a Wise Owl of </w:t>
                      </w:r>
                      <w:proofErr w:type="gramStart"/>
                      <w:r>
                        <w:rPr>
                          <w:rFonts w:ascii="Myriad Pro" w:hAnsi="Myriad Pro"/>
                          <w:i/>
                          <w:sz w:val="18"/>
                          <w:szCs w:val="18"/>
                        </w:rPr>
                        <w:t>The</w:t>
                      </w:r>
                      <w:proofErr w:type="gramEnd"/>
                      <w:r>
                        <w:rPr>
                          <w:rFonts w:ascii="Myriad Pro" w:hAnsi="Myriad Pro"/>
                          <w:i/>
                          <w:sz w:val="18"/>
                          <w:szCs w:val="18"/>
                        </w:rPr>
                        <w:t xml:space="preserve"> Harpers and they have promoted you.</w:t>
                      </w:r>
                    </w:p>
                    <w:p w14:paraId="204B2500" w14:textId="77777777" w:rsidR="00573293" w:rsidRPr="0012745A" w:rsidRDefault="00573293" w:rsidP="00573293">
                      <w:pPr>
                        <w:rPr>
                          <w:rFonts w:ascii="Myriad Pro" w:hAnsi="Myriad Pro"/>
                          <w:sz w:val="18"/>
                          <w:szCs w:val="18"/>
                        </w:rPr>
                      </w:pPr>
                    </w:p>
                    <w:p w14:paraId="7DD729CB" w14:textId="77777777" w:rsidR="00573293" w:rsidRPr="0012745A" w:rsidRDefault="00573293" w:rsidP="00573293">
                      <w:pPr>
                        <w:rPr>
                          <w:rFonts w:ascii="Myriad Pro" w:hAnsi="Myriad Pro"/>
                          <w:b/>
                        </w:rPr>
                      </w:pPr>
                      <w:r w:rsidRPr="0012745A">
                        <w:rPr>
                          <w:rFonts w:ascii="Myriad Pro" w:hAnsi="Myriad Pro"/>
                          <w:b/>
                        </w:rPr>
                        <w:t>Requirements:</w:t>
                      </w:r>
                    </w:p>
                    <w:p w14:paraId="426B44CF" w14:textId="6331FFA4" w:rsidR="00573293" w:rsidRPr="0012745A" w:rsidRDefault="00B2674F" w:rsidP="00573293">
                      <w:pPr>
                        <w:rPr>
                          <w:rFonts w:ascii="Myriad Pro" w:hAnsi="Myriad Pro"/>
                          <w:sz w:val="16"/>
                          <w:szCs w:val="18"/>
                        </w:rPr>
                      </w:pPr>
                      <w:r>
                        <w:rPr>
                          <w:rFonts w:ascii="Myriad Pro" w:hAnsi="Myriad Pro"/>
                          <w:sz w:val="16"/>
                          <w:szCs w:val="18"/>
                        </w:rPr>
                        <w:t>Renown score of 3</w:t>
                      </w:r>
                      <w:r w:rsidR="00573293" w:rsidRPr="0012745A">
                        <w:rPr>
                          <w:rFonts w:ascii="Myriad Pro" w:hAnsi="Myriad Pro"/>
                          <w:sz w:val="16"/>
                          <w:szCs w:val="18"/>
                        </w:rPr>
                        <w:t xml:space="preserve"> with the Harpers</w:t>
                      </w:r>
                    </w:p>
                    <w:p w14:paraId="75A920A5" w14:textId="6E97BF8D" w:rsidR="00B2674F" w:rsidRPr="0012745A" w:rsidRDefault="00B2674F" w:rsidP="00B2674F">
                      <w:pPr>
                        <w:rPr>
                          <w:rFonts w:ascii="Myriad Pro" w:hAnsi="Myriad Pro"/>
                          <w:sz w:val="16"/>
                          <w:szCs w:val="18"/>
                        </w:rPr>
                      </w:pPr>
                      <w:r>
                        <w:rPr>
                          <w:rFonts w:ascii="Myriad Pro" w:hAnsi="Myriad Pro"/>
                          <w:sz w:val="16"/>
                          <w:szCs w:val="18"/>
                        </w:rPr>
                        <w:t>The endorsement of a Wise Owl</w:t>
                      </w:r>
                    </w:p>
                    <w:p w14:paraId="129B6041" w14:textId="77777777" w:rsidR="00573293" w:rsidRPr="0012745A" w:rsidRDefault="00573293" w:rsidP="00573293">
                      <w:pPr>
                        <w:rPr>
                          <w:rFonts w:ascii="Myriad Pro" w:hAnsi="Myriad Pro"/>
                          <w:sz w:val="16"/>
                          <w:szCs w:val="18"/>
                        </w:rPr>
                      </w:pPr>
                    </w:p>
                    <w:p w14:paraId="6DC85163" w14:textId="77777777" w:rsidR="00573293" w:rsidRPr="0012745A" w:rsidRDefault="00573293" w:rsidP="00573293">
                      <w:pPr>
                        <w:rPr>
                          <w:rFonts w:ascii="Myriad Pro" w:hAnsi="Myriad Pro"/>
                          <w:b/>
                        </w:rPr>
                      </w:pPr>
                      <w:r w:rsidRPr="0012745A">
                        <w:rPr>
                          <w:rFonts w:ascii="Myriad Pro" w:hAnsi="Myriad Pro"/>
                          <w:b/>
                        </w:rPr>
                        <w:t>Benefits of this title are:</w:t>
                      </w:r>
                    </w:p>
                    <w:p w14:paraId="719CC999" w14:textId="7882F457" w:rsidR="00573293" w:rsidRPr="0012745A" w:rsidRDefault="00C77780" w:rsidP="00C77780">
                      <w:pPr>
                        <w:rPr>
                          <w:rFonts w:ascii="Myriad Pro" w:hAnsi="Myriad Pro"/>
                          <w:sz w:val="16"/>
                          <w:szCs w:val="18"/>
                        </w:rPr>
                      </w:pPr>
                      <w:r w:rsidRPr="0012745A">
                        <w:rPr>
                          <w:rFonts w:ascii="Myriad Pro" w:hAnsi="Myriad Pro"/>
                          <w:sz w:val="16"/>
                          <w:szCs w:val="18"/>
                        </w:rPr>
                        <w:t xml:space="preserve">In any city, town or village where The Harpers have a presence, you can make </w:t>
                      </w:r>
                      <w:r w:rsidRPr="0012745A">
                        <w:rPr>
                          <w:rFonts w:ascii="Myriad Pro" w:hAnsi="Myriad Pro"/>
                          <w:b/>
                          <w:sz w:val="16"/>
                          <w:szCs w:val="18"/>
                        </w:rPr>
                        <w:t>contact with a faction representative</w:t>
                      </w:r>
                      <w:r w:rsidRPr="0012745A">
                        <w:rPr>
                          <w:rFonts w:ascii="Myriad Pro" w:hAnsi="Myriad Pro"/>
                          <w:sz w:val="16"/>
                          <w:szCs w:val="18"/>
                        </w:rPr>
                        <w:t xml:space="preserve"> through </w:t>
                      </w:r>
                      <w:r w:rsidR="0049442A">
                        <w:rPr>
                          <w:rFonts w:ascii="Myriad Pro" w:hAnsi="Myriad Pro"/>
                          <w:sz w:val="16"/>
                          <w:szCs w:val="18"/>
                        </w:rPr>
                        <w:t>whom</w:t>
                      </w:r>
                      <w:r w:rsidRPr="0012745A">
                        <w:rPr>
                          <w:rFonts w:ascii="Myriad Pro" w:hAnsi="Myriad Pro"/>
                          <w:sz w:val="16"/>
                          <w:szCs w:val="18"/>
                        </w:rPr>
                        <w:t xml:space="preserve"> you can communica</w:t>
                      </w:r>
                      <w:r>
                        <w:rPr>
                          <w:rFonts w:ascii="Myriad Pro" w:hAnsi="Myriad Pro"/>
                          <w:sz w:val="16"/>
                          <w:szCs w:val="18"/>
                        </w:rPr>
                        <w:t>te with the Harper’s leadership</w:t>
                      </w:r>
                      <w:r w:rsidRPr="0012745A">
                        <w:rPr>
                          <w:rFonts w:ascii="Myriad Pro" w:hAnsi="Myriad Pro"/>
                          <w:sz w:val="16"/>
                          <w:szCs w:val="18"/>
                        </w:rPr>
                        <w:t xml:space="preserve"> and secure lodging for yourself at a faction </w:t>
                      </w:r>
                      <w:proofErr w:type="spellStart"/>
                      <w:r w:rsidRPr="0012745A">
                        <w:rPr>
                          <w:rFonts w:ascii="Myriad Pro" w:hAnsi="Myriad Pro"/>
                          <w:sz w:val="16"/>
                          <w:szCs w:val="18"/>
                        </w:rPr>
                        <w:t>safehouse</w:t>
                      </w:r>
                      <w:proofErr w:type="spellEnd"/>
                      <w:r w:rsidRPr="0012745A">
                        <w:rPr>
                          <w:rFonts w:ascii="Myriad Pro" w:hAnsi="Myriad Pro"/>
                          <w:sz w:val="16"/>
                          <w:szCs w:val="18"/>
                        </w:rPr>
                        <w:t>.</w:t>
                      </w:r>
                    </w:p>
                  </w:txbxContent>
                </v:textbox>
                <w10:wrap type="square"/>
              </v:shape>
            </w:pict>
          </mc:Fallback>
        </mc:AlternateContent>
      </w:r>
      <w:r w:rsidR="00573293">
        <w:rPr>
          <w:noProof/>
        </w:rPr>
        <mc:AlternateContent>
          <mc:Choice Requires="wps">
            <w:drawing>
              <wp:anchor distT="0" distB="0" distL="114300" distR="114300" simplePos="0" relativeHeight="251684864" behindDoc="0" locked="0" layoutInCell="1" allowOverlap="1" wp14:anchorId="0C141333" wp14:editId="73911416">
                <wp:simplePos x="0" y="0"/>
                <wp:positionH relativeFrom="column">
                  <wp:posOffset>43815</wp:posOffset>
                </wp:positionH>
                <wp:positionV relativeFrom="paragraph">
                  <wp:posOffset>2540</wp:posOffset>
                </wp:positionV>
                <wp:extent cx="2095500" cy="30397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2095500"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DCD317" w14:textId="77777777" w:rsidR="00573293" w:rsidRPr="0012745A" w:rsidRDefault="00573293" w:rsidP="00573293">
                            <w:pPr>
                              <w:jc w:val="center"/>
                              <w:rPr>
                                <w:rFonts w:ascii="Myriad Pro" w:hAnsi="Myriad Pro"/>
                                <w:b/>
                                <w:sz w:val="32"/>
                                <w:szCs w:val="32"/>
                              </w:rPr>
                            </w:pPr>
                            <w:r w:rsidRPr="0012745A">
                              <w:rPr>
                                <w:rFonts w:ascii="Myriad Pro" w:hAnsi="Myriad Pro"/>
                                <w:b/>
                                <w:sz w:val="32"/>
                                <w:szCs w:val="32"/>
                              </w:rPr>
                              <w:t>Watcher</w:t>
                            </w:r>
                          </w:p>
                          <w:p w14:paraId="459AF897" w14:textId="34E02752" w:rsidR="00573293" w:rsidRPr="0012745A" w:rsidRDefault="00573293" w:rsidP="00573293">
                            <w:pPr>
                              <w:rPr>
                                <w:rFonts w:ascii="Myriad Pro" w:hAnsi="Myriad Pro"/>
                                <w:i/>
                                <w:sz w:val="18"/>
                                <w:szCs w:val="18"/>
                              </w:rPr>
                            </w:pPr>
                            <w:r w:rsidRPr="0012745A">
                              <w:rPr>
                                <w:rFonts w:ascii="Myriad Pro" w:hAnsi="Myriad Pro"/>
                                <w:i/>
                                <w:sz w:val="18"/>
                                <w:szCs w:val="18"/>
                              </w:rPr>
                              <w:t>As a new member of the Harper’s organization you are bestowed the title of “Watcher”.</w:t>
                            </w:r>
                          </w:p>
                          <w:p w14:paraId="653F8D86" w14:textId="77777777" w:rsidR="00573293" w:rsidRPr="0012745A" w:rsidRDefault="00573293" w:rsidP="00573293">
                            <w:pPr>
                              <w:rPr>
                                <w:rFonts w:ascii="Myriad Pro" w:hAnsi="Myriad Pro"/>
                                <w:sz w:val="18"/>
                                <w:szCs w:val="18"/>
                              </w:rPr>
                            </w:pPr>
                          </w:p>
                          <w:p w14:paraId="52253142" w14:textId="77777777" w:rsidR="00573293" w:rsidRPr="0012745A" w:rsidRDefault="00573293" w:rsidP="00573293">
                            <w:pPr>
                              <w:rPr>
                                <w:rFonts w:ascii="Myriad Pro" w:hAnsi="Myriad Pro"/>
                                <w:b/>
                              </w:rPr>
                            </w:pPr>
                            <w:r w:rsidRPr="0012745A">
                              <w:rPr>
                                <w:rFonts w:ascii="Myriad Pro" w:hAnsi="Myriad Pro"/>
                                <w:b/>
                              </w:rPr>
                              <w:t>Requirements:</w:t>
                            </w:r>
                          </w:p>
                          <w:p w14:paraId="77DF9A2C" w14:textId="77777777" w:rsidR="00573293" w:rsidRDefault="00573293" w:rsidP="00573293">
                            <w:pPr>
                              <w:rPr>
                                <w:rFonts w:ascii="Myriad Pro" w:hAnsi="Myriad Pro"/>
                                <w:sz w:val="16"/>
                                <w:szCs w:val="18"/>
                              </w:rPr>
                            </w:pPr>
                            <w:r w:rsidRPr="0012745A">
                              <w:rPr>
                                <w:rFonts w:ascii="Myriad Pro" w:hAnsi="Myriad Pro"/>
                                <w:sz w:val="16"/>
                                <w:szCs w:val="18"/>
                              </w:rPr>
                              <w:t>Renown score of 1 with the Harpers</w:t>
                            </w:r>
                          </w:p>
                          <w:p w14:paraId="0DF129DC" w14:textId="290DD3C8" w:rsidR="00B2674F" w:rsidRPr="0012745A" w:rsidRDefault="00B2674F" w:rsidP="00573293">
                            <w:pPr>
                              <w:rPr>
                                <w:rFonts w:ascii="Myriad Pro" w:hAnsi="Myriad Pro"/>
                                <w:sz w:val="16"/>
                                <w:szCs w:val="18"/>
                              </w:rPr>
                            </w:pPr>
                            <w:bookmarkStart w:id="20" w:name="OLE_LINK50"/>
                            <w:bookmarkStart w:id="21" w:name="OLE_LINK51"/>
                            <w:r>
                              <w:rPr>
                                <w:rFonts w:ascii="Myriad Pro" w:hAnsi="Myriad Pro"/>
                                <w:sz w:val="16"/>
                                <w:szCs w:val="18"/>
                              </w:rPr>
                              <w:t xml:space="preserve">The endorsement of a </w:t>
                            </w:r>
                            <w:proofErr w:type="spellStart"/>
                            <w:r>
                              <w:rPr>
                                <w:rFonts w:ascii="Myriad Pro" w:hAnsi="Myriad Pro"/>
                                <w:sz w:val="16"/>
                                <w:szCs w:val="18"/>
                              </w:rPr>
                              <w:t>Brightcandle</w:t>
                            </w:r>
                            <w:proofErr w:type="spellEnd"/>
                          </w:p>
                          <w:bookmarkEnd w:id="20"/>
                          <w:bookmarkEnd w:id="21"/>
                          <w:p w14:paraId="7326A3A1" w14:textId="77777777" w:rsidR="00573293" w:rsidRPr="0012745A" w:rsidRDefault="00573293" w:rsidP="00573293">
                            <w:pPr>
                              <w:rPr>
                                <w:rFonts w:ascii="Myriad Pro" w:hAnsi="Myriad Pro"/>
                                <w:sz w:val="16"/>
                                <w:szCs w:val="18"/>
                              </w:rPr>
                            </w:pPr>
                          </w:p>
                          <w:p w14:paraId="2C60531F" w14:textId="77777777" w:rsidR="00573293" w:rsidRPr="0012745A" w:rsidRDefault="00573293" w:rsidP="00573293">
                            <w:pPr>
                              <w:rPr>
                                <w:rFonts w:ascii="Myriad Pro" w:hAnsi="Myriad Pro"/>
                                <w:b/>
                              </w:rPr>
                            </w:pPr>
                            <w:r w:rsidRPr="0012745A">
                              <w:rPr>
                                <w:rFonts w:ascii="Myriad Pro" w:hAnsi="Myriad Pro"/>
                                <w:b/>
                              </w:rPr>
                              <w:t>Benefits of this title are:</w:t>
                            </w:r>
                          </w:p>
                          <w:p w14:paraId="282CD811" w14:textId="77777777" w:rsidR="00C77780" w:rsidRDefault="00573293" w:rsidP="00573293">
                            <w:pPr>
                              <w:rPr>
                                <w:rFonts w:ascii="Myriad Pro" w:hAnsi="Myriad Pro"/>
                                <w:sz w:val="16"/>
                                <w:szCs w:val="18"/>
                              </w:rPr>
                            </w:pPr>
                            <w:r w:rsidRPr="0012745A">
                              <w:rPr>
                                <w:rFonts w:ascii="Myriad Pro" w:hAnsi="Myriad Pro"/>
                                <w:sz w:val="16"/>
                                <w:szCs w:val="18"/>
                              </w:rPr>
                              <w:t xml:space="preserve">You are given a </w:t>
                            </w:r>
                            <w:r w:rsidRPr="0012745A">
                              <w:rPr>
                                <w:rFonts w:ascii="Myriad Pro" w:hAnsi="Myriad Pro"/>
                                <w:b/>
                                <w:sz w:val="16"/>
                                <w:szCs w:val="18"/>
                              </w:rPr>
                              <w:t>Symbol of the Harpers</w:t>
                            </w:r>
                            <w:r w:rsidRPr="0012745A">
                              <w:rPr>
                                <w:rFonts w:ascii="Myriad Pro" w:hAnsi="Myriad Pro"/>
                                <w:sz w:val="16"/>
                                <w:szCs w:val="18"/>
                              </w:rPr>
                              <w:t xml:space="preserve">, a pin amulet or coin </w:t>
                            </w:r>
                            <w:r w:rsidR="00285C6C" w:rsidRPr="0012745A">
                              <w:rPr>
                                <w:rFonts w:ascii="Myriad Pro" w:hAnsi="Myriad Pro"/>
                                <w:sz w:val="16"/>
                                <w:szCs w:val="18"/>
                              </w:rPr>
                              <w:t>emblazoned</w:t>
                            </w:r>
                            <w:r w:rsidRPr="0012745A">
                              <w:rPr>
                                <w:rFonts w:ascii="Myriad Pro" w:hAnsi="Myriad Pro"/>
                                <w:sz w:val="16"/>
                                <w:szCs w:val="18"/>
                              </w:rPr>
                              <w:t xml:space="preserve"> with the Harper’s logo.</w:t>
                            </w:r>
                            <w:r w:rsidR="00C77780">
                              <w:rPr>
                                <w:rFonts w:ascii="Myriad Pro" w:hAnsi="Myriad Pro"/>
                                <w:sz w:val="16"/>
                                <w:szCs w:val="18"/>
                              </w:rPr>
                              <w:t xml:space="preserve"> This is used to prove your identity to other Harpers who may look kindly on a fellow Harper. </w:t>
                            </w:r>
                          </w:p>
                          <w:p w14:paraId="0443D5FD" w14:textId="77777777" w:rsidR="00C77780" w:rsidRDefault="00C77780" w:rsidP="00573293">
                            <w:pPr>
                              <w:rPr>
                                <w:rFonts w:ascii="Myriad Pro" w:hAnsi="Myriad Pro"/>
                                <w:sz w:val="16"/>
                                <w:szCs w:val="18"/>
                              </w:rPr>
                            </w:pPr>
                          </w:p>
                          <w:p w14:paraId="06619B04" w14:textId="5C4924A9" w:rsidR="00573293" w:rsidRPr="0012745A" w:rsidRDefault="0049442A" w:rsidP="00573293">
                            <w:pPr>
                              <w:rPr>
                                <w:rFonts w:ascii="Myriad Pro" w:hAnsi="Myriad Pro"/>
                                <w:sz w:val="16"/>
                                <w:szCs w:val="18"/>
                              </w:rPr>
                            </w:pPr>
                            <w:r>
                              <w:rPr>
                                <w:rFonts w:ascii="Myriad Pro" w:hAnsi="Myriad Pro"/>
                                <w:sz w:val="16"/>
                                <w:szCs w:val="18"/>
                              </w:rPr>
                              <w:t xml:space="preserve">For example, </w:t>
                            </w:r>
                            <w:r w:rsidR="00C77780">
                              <w:rPr>
                                <w:rFonts w:ascii="Myriad Pro" w:hAnsi="Myriad Pro"/>
                                <w:sz w:val="16"/>
                                <w:szCs w:val="18"/>
                              </w:rPr>
                              <w:t xml:space="preserve">a Harper who also happens to run a trading post may offer discounts to </w:t>
                            </w:r>
                            <w:r>
                              <w:rPr>
                                <w:rFonts w:ascii="Myriad Pro" w:hAnsi="Myriad Pro"/>
                                <w:sz w:val="16"/>
                                <w:szCs w:val="18"/>
                              </w:rPr>
                              <w:t>fellow Harpers.</w:t>
                            </w:r>
                          </w:p>
                          <w:p w14:paraId="69849841" w14:textId="77777777" w:rsidR="00573293" w:rsidRPr="0012745A" w:rsidRDefault="00573293" w:rsidP="00573293">
                            <w:pPr>
                              <w:rPr>
                                <w:rFonts w:ascii="Myriad Pro" w:hAnsi="Myriad Pro"/>
                                <w:sz w:val="16"/>
                                <w:szCs w:val="18"/>
                              </w:rPr>
                            </w:pPr>
                          </w:p>
                          <w:p w14:paraId="1ED1F179" w14:textId="1BB00461" w:rsidR="00573293" w:rsidRPr="0012745A" w:rsidRDefault="00573293" w:rsidP="00573293">
                            <w:pPr>
                              <w:rPr>
                                <w:rFonts w:ascii="Myriad Pro" w:hAnsi="Myriad Pro"/>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41333" id="Text_x0020_Box_x0020_29" o:spid="_x0000_s1031" type="#_x0000_t202" style="position:absolute;margin-left:3.45pt;margin-top:.2pt;width:165pt;height:239.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" filled="f" stroked="f">
                <v:textbox>
                  <w:txbxContent>
                    <w:p w14:paraId="2FDCD317" w14:textId="77777777" w:rsidR="00573293" w:rsidRPr="0012745A" w:rsidRDefault="00573293" w:rsidP="00573293">
                      <w:pPr>
                        <w:jc w:val="center"/>
                        <w:rPr>
                          <w:rFonts w:ascii="Myriad Pro" w:hAnsi="Myriad Pro"/>
                          <w:b/>
                          <w:sz w:val="32"/>
                          <w:szCs w:val="32"/>
                        </w:rPr>
                      </w:pPr>
                      <w:r w:rsidRPr="0012745A">
                        <w:rPr>
                          <w:rFonts w:ascii="Myriad Pro" w:hAnsi="Myriad Pro"/>
                          <w:b/>
                          <w:sz w:val="32"/>
                          <w:szCs w:val="32"/>
                        </w:rPr>
                        <w:t>Watcher</w:t>
                      </w:r>
                    </w:p>
                    <w:p w14:paraId="459AF897" w14:textId="34E02752" w:rsidR="00573293" w:rsidRPr="0012745A" w:rsidRDefault="00573293" w:rsidP="00573293">
                      <w:pPr>
                        <w:rPr>
                          <w:rFonts w:ascii="Myriad Pro" w:hAnsi="Myriad Pro"/>
                          <w:i/>
                          <w:sz w:val="18"/>
                          <w:szCs w:val="18"/>
                        </w:rPr>
                      </w:pPr>
                      <w:r w:rsidRPr="0012745A">
                        <w:rPr>
                          <w:rFonts w:ascii="Myriad Pro" w:hAnsi="Myriad Pro"/>
                          <w:i/>
                          <w:sz w:val="18"/>
                          <w:szCs w:val="18"/>
                        </w:rPr>
                        <w:t>As a new member of the Harper’s organization you are bestowed the title of “Watcher”.</w:t>
                      </w:r>
                    </w:p>
                    <w:p w14:paraId="653F8D86" w14:textId="77777777" w:rsidR="00573293" w:rsidRPr="0012745A" w:rsidRDefault="00573293" w:rsidP="00573293">
                      <w:pPr>
                        <w:rPr>
                          <w:rFonts w:ascii="Myriad Pro" w:hAnsi="Myriad Pro"/>
                          <w:sz w:val="18"/>
                          <w:szCs w:val="18"/>
                        </w:rPr>
                      </w:pPr>
                    </w:p>
                    <w:p w14:paraId="52253142" w14:textId="77777777" w:rsidR="00573293" w:rsidRPr="0012745A" w:rsidRDefault="00573293" w:rsidP="00573293">
                      <w:pPr>
                        <w:rPr>
                          <w:rFonts w:ascii="Myriad Pro" w:hAnsi="Myriad Pro"/>
                          <w:b/>
                        </w:rPr>
                      </w:pPr>
                      <w:r w:rsidRPr="0012745A">
                        <w:rPr>
                          <w:rFonts w:ascii="Myriad Pro" w:hAnsi="Myriad Pro"/>
                          <w:b/>
                        </w:rPr>
                        <w:t>Requirements:</w:t>
                      </w:r>
                    </w:p>
                    <w:p w14:paraId="77DF9A2C" w14:textId="77777777" w:rsidR="00573293" w:rsidRDefault="00573293" w:rsidP="00573293">
                      <w:pPr>
                        <w:rPr>
                          <w:rFonts w:ascii="Myriad Pro" w:hAnsi="Myriad Pro"/>
                          <w:sz w:val="16"/>
                          <w:szCs w:val="18"/>
                        </w:rPr>
                      </w:pPr>
                      <w:r w:rsidRPr="0012745A">
                        <w:rPr>
                          <w:rFonts w:ascii="Myriad Pro" w:hAnsi="Myriad Pro"/>
                          <w:sz w:val="16"/>
                          <w:szCs w:val="18"/>
                        </w:rPr>
                        <w:t>Renown score of 1 with the Harpers</w:t>
                      </w:r>
                    </w:p>
                    <w:p w14:paraId="0DF129DC" w14:textId="290DD3C8" w:rsidR="00B2674F" w:rsidRPr="0012745A" w:rsidRDefault="00B2674F" w:rsidP="00573293">
                      <w:pPr>
                        <w:rPr>
                          <w:rFonts w:ascii="Myriad Pro" w:hAnsi="Myriad Pro"/>
                          <w:sz w:val="16"/>
                          <w:szCs w:val="18"/>
                        </w:rPr>
                      </w:pPr>
                      <w:bookmarkStart w:id="22" w:name="OLE_LINK50"/>
                      <w:bookmarkStart w:id="23" w:name="OLE_LINK51"/>
                      <w:r>
                        <w:rPr>
                          <w:rFonts w:ascii="Myriad Pro" w:hAnsi="Myriad Pro"/>
                          <w:sz w:val="16"/>
                          <w:szCs w:val="18"/>
                        </w:rPr>
                        <w:t xml:space="preserve">The endorsement of a </w:t>
                      </w:r>
                      <w:proofErr w:type="spellStart"/>
                      <w:r>
                        <w:rPr>
                          <w:rFonts w:ascii="Myriad Pro" w:hAnsi="Myriad Pro"/>
                          <w:sz w:val="16"/>
                          <w:szCs w:val="18"/>
                        </w:rPr>
                        <w:t>Brightcandle</w:t>
                      </w:r>
                      <w:proofErr w:type="spellEnd"/>
                    </w:p>
                    <w:bookmarkEnd w:id="22"/>
                    <w:bookmarkEnd w:id="23"/>
                    <w:p w14:paraId="7326A3A1" w14:textId="77777777" w:rsidR="00573293" w:rsidRPr="0012745A" w:rsidRDefault="00573293" w:rsidP="00573293">
                      <w:pPr>
                        <w:rPr>
                          <w:rFonts w:ascii="Myriad Pro" w:hAnsi="Myriad Pro"/>
                          <w:sz w:val="16"/>
                          <w:szCs w:val="18"/>
                        </w:rPr>
                      </w:pPr>
                    </w:p>
                    <w:p w14:paraId="2C60531F" w14:textId="77777777" w:rsidR="00573293" w:rsidRPr="0012745A" w:rsidRDefault="00573293" w:rsidP="00573293">
                      <w:pPr>
                        <w:rPr>
                          <w:rFonts w:ascii="Myriad Pro" w:hAnsi="Myriad Pro"/>
                          <w:b/>
                        </w:rPr>
                      </w:pPr>
                      <w:r w:rsidRPr="0012745A">
                        <w:rPr>
                          <w:rFonts w:ascii="Myriad Pro" w:hAnsi="Myriad Pro"/>
                          <w:b/>
                        </w:rPr>
                        <w:t>Benefits of this title are:</w:t>
                      </w:r>
                    </w:p>
                    <w:p w14:paraId="282CD811" w14:textId="77777777" w:rsidR="00C77780" w:rsidRDefault="00573293" w:rsidP="00573293">
                      <w:pPr>
                        <w:rPr>
                          <w:rFonts w:ascii="Myriad Pro" w:hAnsi="Myriad Pro"/>
                          <w:sz w:val="16"/>
                          <w:szCs w:val="18"/>
                        </w:rPr>
                      </w:pPr>
                      <w:r w:rsidRPr="0012745A">
                        <w:rPr>
                          <w:rFonts w:ascii="Myriad Pro" w:hAnsi="Myriad Pro"/>
                          <w:sz w:val="16"/>
                          <w:szCs w:val="18"/>
                        </w:rPr>
                        <w:t xml:space="preserve">You are given a </w:t>
                      </w:r>
                      <w:r w:rsidRPr="0012745A">
                        <w:rPr>
                          <w:rFonts w:ascii="Myriad Pro" w:hAnsi="Myriad Pro"/>
                          <w:b/>
                          <w:sz w:val="16"/>
                          <w:szCs w:val="18"/>
                        </w:rPr>
                        <w:t>Symbol of the Harpers</w:t>
                      </w:r>
                      <w:r w:rsidRPr="0012745A">
                        <w:rPr>
                          <w:rFonts w:ascii="Myriad Pro" w:hAnsi="Myriad Pro"/>
                          <w:sz w:val="16"/>
                          <w:szCs w:val="18"/>
                        </w:rPr>
                        <w:t xml:space="preserve">, a pin amulet or coin </w:t>
                      </w:r>
                      <w:r w:rsidR="00285C6C" w:rsidRPr="0012745A">
                        <w:rPr>
                          <w:rFonts w:ascii="Myriad Pro" w:hAnsi="Myriad Pro"/>
                          <w:sz w:val="16"/>
                          <w:szCs w:val="18"/>
                        </w:rPr>
                        <w:t>emblazoned</w:t>
                      </w:r>
                      <w:r w:rsidRPr="0012745A">
                        <w:rPr>
                          <w:rFonts w:ascii="Myriad Pro" w:hAnsi="Myriad Pro"/>
                          <w:sz w:val="16"/>
                          <w:szCs w:val="18"/>
                        </w:rPr>
                        <w:t xml:space="preserve"> with the Harper’s logo.</w:t>
                      </w:r>
                      <w:r w:rsidR="00C77780">
                        <w:rPr>
                          <w:rFonts w:ascii="Myriad Pro" w:hAnsi="Myriad Pro"/>
                          <w:sz w:val="16"/>
                          <w:szCs w:val="18"/>
                        </w:rPr>
                        <w:t xml:space="preserve"> This is used to prove your identity to other Harpers who may look kindly on a fellow Harper. </w:t>
                      </w:r>
                    </w:p>
                    <w:p w14:paraId="0443D5FD" w14:textId="77777777" w:rsidR="00C77780" w:rsidRDefault="00C77780" w:rsidP="00573293">
                      <w:pPr>
                        <w:rPr>
                          <w:rFonts w:ascii="Myriad Pro" w:hAnsi="Myriad Pro"/>
                          <w:sz w:val="16"/>
                          <w:szCs w:val="18"/>
                        </w:rPr>
                      </w:pPr>
                    </w:p>
                    <w:p w14:paraId="06619B04" w14:textId="5C4924A9" w:rsidR="00573293" w:rsidRPr="0012745A" w:rsidRDefault="0049442A" w:rsidP="00573293">
                      <w:pPr>
                        <w:rPr>
                          <w:rFonts w:ascii="Myriad Pro" w:hAnsi="Myriad Pro"/>
                          <w:sz w:val="16"/>
                          <w:szCs w:val="18"/>
                        </w:rPr>
                      </w:pPr>
                      <w:r>
                        <w:rPr>
                          <w:rFonts w:ascii="Myriad Pro" w:hAnsi="Myriad Pro"/>
                          <w:sz w:val="16"/>
                          <w:szCs w:val="18"/>
                        </w:rPr>
                        <w:t xml:space="preserve">For example, </w:t>
                      </w:r>
                      <w:r w:rsidR="00C77780">
                        <w:rPr>
                          <w:rFonts w:ascii="Myriad Pro" w:hAnsi="Myriad Pro"/>
                          <w:sz w:val="16"/>
                          <w:szCs w:val="18"/>
                        </w:rPr>
                        <w:t xml:space="preserve">a Harper who also happens to run a trading post may offer discounts to </w:t>
                      </w:r>
                      <w:r>
                        <w:rPr>
                          <w:rFonts w:ascii="Myriad Pro" w:hAnsi="Myriad Pro"/>
                          <w:sz w:val="16"/>
                          <w:szCs w:val="18"/>
                        </w:rPr>
                        <w:t>fellow Harpers.</w:t>
                      </w:r>
                    </w:p>
                    <w:p w14:paraId="69849841" w14:textId="77777777" w:rsidR="00573293" w:rsidRPr="0012745A" w:rsidRDefault="00573293" w:rsidP="00573293">
                      <w:pPr>
                        <w:rPr>
                          <w:rFonts w:ascii="Myriad Pro" w:hAnsi="Myriad Pro"/>
                          <w:sz w:val="16"/>
                          <w:szCs w:val="18"/>
                        </w:rPr>
                      </w:pPr>
                    </w:p>
                    <w:p w14:paraId="1ED1F179" w14:textId="1BB00461" w:rsidR="00573293" w:rsidRPr="0012745A" w:rsidRDefault="00573293" w:rsidP="00573293">
                      <w:pPr>
                        <w:rPr>
                          <w:rFonts w:ascii="Myriad Pro" w:hAnsi="Myriad Pro"/>
                          <w:sz w:val="16"/>
                          <w:szCs w:val="18"/>
                        </w:rPr>
                      </w:pPr>
                    </w:p>
                  </w:txbxContent>
                </v:textbox>
                <w10:wrap type="square"/>
              </v:shape>
            </w:pict>
          </mc:Fallback>
        </mc:AlternateContent>
      </w:r>
      <w:r w:rsidR="00573293" w:rsidRPr="00A22630">
        <w:rPr>
          <w:rStyle w:val="myNormal"/>
          <w:noProof/>
        </w:rPr>
        <w:drawing>
          <wp:anchor distT="0" distB="0" distL="114300" distR="114300" simplePos="0" relativeHeight="251683840" behindDoc="1" locked="0" layoutInCell="1" allowOverlap="1" wp14:anchorId="1CBC218C" wp14:editId="5B7EAB88">
            <wp:simplePos x="0" y="0"/>
            <wp:positionH relativeFrom="column">
              <wp:posOffset>-208280</wp:posOffset>
            </wp:positionH>
            <wp:positionV relativeFrom="paragraph">
              <wp:posOffset>-185420</wp:posOffset>
            </wp:positionV>
            <wp:extent cx="7619365" cy="9855835"/>
            <wp:effectExtent l="0" t="0" r="635"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19365" cy="9855835"/>
                    </a:xfrm>
                    <a:prstGeom prst="rect">
                      <a:avLst/>
                    </a:prstGeom>
                  </pic:spPr>
                </pic:pic>
              </a:graphicData>
            </a:graphic>
            <wp14:sizeRelH relativeFrom="page">
              <wp14:pctWidth>0</wp14:pctWidth>
            </wp14:sizeRelH>
            <wp14:sizeRelV relativeFrom="page">
              <wp14:pctHeight>0</wp14:pctHeight>
            </wp14:sizeRelV>
          </wp:anchor>
        </w:drawing>
      </w:r>
      <w:r w:rsidR="00573293">
        <w:rPr>
          <w:rStyle w:val="myNormal"/>
          <w:rFonts w:ascii="Lucida Blackletter" w:hAnsi="Lucida Blackletter"/>
          <w:sz w:val="44"/>
        </w:rPr>
        <w:br w:type="page"/>
      </w:r>
    </w:p>
    <w:p w14:paraId="3983EC49" w14:textId="4650D65C" w:rsidR="00272528" w:rsidRPr="0041038F" w:rsidRDefault="00272528" w:rsidP="00D650D3">
      <w:pPr>
        <w:pStyle w:val="myTitle"/>
        <w:outlineLvl w:val="0"/>
      </w:pPr>
      <w:bookmarkStart w:id="24" w:name="OLE_LINK62"/>
      <w:bookmarkStart w:id="25" w:name="OLE_LINK63"/>
      <w:bookmarkStart w:id="26" w:name="OLE_LINK64"/>
      <w:bookmarkStart w:id="27" w:name="OLE_LINK65"/>
      <w:r>
        <w:rPr>
          <w:rStyle w:val="myNormal"/>
          <w:rFonts w:ascii="Lucida Blackletter" w:hAnsi="Lucida Blackletter"/>
          <w:sz w:val="44"/>
        </w:rPr>
        <w:lastRenderedPageBreak/>
        <w:t xml:space="preserve">The </w:t>
      </w:r>
      <w:r w:rsidR="00573293">
        <w:rPr>
          <w:rStyle w:val="myNormal"/>
          <w:rFonts w:ascii="Lucida Blackletter" w:hAnsi="Lucida Blackletter"/>
          <w:sz w:val="44"/>
        </w:rPr>
        <w:t>Order of the Gauntlet</w:t>
      </w:r>
    </w:p>
    <w:bookmarkEnd w:id="24"/>
    <w:bookmarkEnd w:id="25"/>
    <w:p w14:paraId="736FB409" w14:textId="5E2CA8F5" w:rsidR="00272528" w:rsidRPr="00272528" w:rsidRDefault="00272528" w:rsidP="00272528">
      <w:pPr>
        <w:pStyle w:val="myTitle"/>
        <w:rPr>
          <w:rStyle w:val="myNormal"/>
          <w:rFonts w:ascii="Lucida Blackletter" w:hAnsi="Lucida Blackletter"/>
          <w:szCs w:val="20"/>
        </w:rPr>
      </w:pPr>
    </w:p>
    <w:p w14:paraId="029AFBFD" w14:textId="72373B98" w:rsidR="00272528" w:rsidRDefault="00272528" w:rsidP="00272528">
      <w:pPr>
        <w:pStyle w:val="myTitle"/>
        <w:rPr>
          <w:rStyle w:val="myNormal"/>
          <w:szCs w:val="20"/>
        </w:rPr>
      </w:pPr>
      <w:r>
        <w:rPr>
          <w:rStyle w:val="myNormal"/>
          <w:rFonts w:ascii="Lucida Blackletter" w:hAnsi="Lucida Blackletter"/>
          <w:sz w:val="24"/>
          <w:szCs w:val="24"/>
        </w:rPr>
        <w:t>Overview:</w:t>
      </w:r>
    </w:p>
    <w:p w14:paraId="3D080103" w14:textId="77777777" w:rsidR="00FB040F" w:rsidRPr="00FB040F" w:rsidRDefault="00FB040F" w:rsidP="00FB040F">
      <w:pPr>
        <w:pStyle w:val="myTitle"/>
        <w:rPr>
          <w:rStyle w:val="myNormal"/>
          <w:szCs w:val="20"/>
        </w:rPr>
      </w:pPr>
      <w:r w:rsidRPr="00FB040F">
        <w:rPr>
          <w:rStyle w:val="myNormal"/>
          <w:szCs w:val="20"/>
        </w:rPr>
        <w:t xml:space="preserve">Many paladins and clerics of Tyr, Helm, </w:t>
      </w:r>
      <w:proofErr w:type="spellStart"/>
      <w:r w:rsidRPr="00FB040F">
        <w:rPr>
          <w:rStyle w:val="myNormal"/>
          <w:szCs w:val="20"/>
        </w:rPr>
        <w:t>Torm</w:t>
      </w:r>
      <w:proofErr w:type="spellEnd"/>
      <w:r w:rsidRPr="00FB040F">
        <w:rPr>
          <w:rStyle w:val="myNormal"/>
          <w:szCs w:val="20"/>
        </w:rPr>
        <w:t>, and Hoar have joined the organization, seeing it as</w:t>
      </w:r>
      <w:r w:rsidRPr="00FB040F">
        <w:rPr>
          <w:rStyle w:val="myNormal"/>
          <w:rFonts w:ascii="Calibri" w:eastAsia="Calibri" w:hAnsi="Calibri" w:cs="Calibri"/>
          <w:szCs w:val="20"/>
        </w:rPr>
        <w:t>—</w:t>
      </w:r>
      <w:proofErr w:type="gramStart"/>
      <w:r w:rsidRPr="00FB040F">
        <w:rPr>
          <w:rStyle w:val="myNormal"/>
          <w:szCs w:val="20"/>
        </w:rPr>
        <w:t>finally!</w:t>
      </w:r>
      <w:r w:rsidRPr="00FB040F">
        <w:rPr>
          <w:rStyle w:val="myNormal"/>
          <w:rFonts w:ascii="Calibri" w:eastAsia="Calibri" w:hAnsi="Calibri" w:cs="Calibri"/>
          <w:szCs w:val="20"/>
        </w:rPr>
        <w:t>—</w:t>
      </w:r>
      <w:proofErr w:type="gramEnd"/>
      <w:r w:rsidRPr="00FB040F">
        <w:rPr>
          <w:rStyle w:val="myNormal"/>
          <w:szCs w:val="20"/>
        </w:rPr>
        <w:t>a way of making common cause against the evils abroad in the world. The Order of the Gauntlet is ready to lash out the moment evil acts, and not a moment before. When evil breaks laws, agreements, or commonly accepted codes of conduct, the Gauntlet strikes hard and fast, without waiting for the blessings of distant temples or the permission of rulers. Evil must be met in the field and smashed, or it will swiftly overcome all.</w:t>
      </w:r>
    </w:p>
    <w:p w14:paraId="771B92EC" w14:textId="77777777" w:rsidR="00FB040F" w:rsidRPr="00FB040F" w:rsidRDefault="00FB040F" w:rsidP="00FB040F">
      <w:pPr>
        <w:pStyle w:val="myTitle"/>
        <w:rPr>
          <w:rStyle w:val="myNormal"/>
          <w:szCs w:val="20"/>
        </w:rPr>
      </w:pPr>
    </w:p>
    <w:p w14:paraId="1F5A9FF4" w14:textId="2DF973DC" w:rsidR="00272528" w:rsidRDefault="00FB040F" w:rsidP="00FB040F">
      <w:pPr>
        <w:pStyle w:val="myTitle"/>
        <w:rPr>
          <w:rStyle w:val="myNormal"/>
          <w:szCs w:val="20"/>
        </w:rPr>
      </w:pPr>
      <w:r w:rsidRPr="00FB040F">
        <w:rPr>
          <w:rStyle w:val="myNormal"/>
          <w:szCs w:val="20"/>
        </w:rPr>
        <w:t>The Order of the Gauntlet is a dedicated, tightly knit group of like-minded individuals driven by religious zeal or a finely honed sense of justice. Friendship and camaraderie are important to members of the Order of the Gauntlet, and they share a trust and a bond normally reserved for siblings. Like highly motivated soldiers, members of the Order of the Gauntlet seek to become the best at what they do and look forward to testing their mettle. There are few, if any, “lone wolves” in this organization.</w:t>
      </w:r>
    </w:p>
    <w:p w14:paraId="1A3BC901" w14:textId="31DB583B" w:rsidR="00272528" w:rsidRPr="00272528" w:rsidRDefault="00272528" w:rsidP="00272528">
      <w:pPr>
        <w:pStyle w:val="myTitle"/>
        <w:rPr>
          <w:rStyle w:val="myNormal"/>
          <w:szCs w:val="20"/>
        </w:rPr>
      </w:pPr>
    </w:p>
    <w:p w14:paraId="1AF31B76" w14:textId="64F94EF1" w:rsidR="00272528" w:rsidRPr="00CC6AAE" w:rsidRDefault="00272528" w:rsidP="00272528">
      <w:pPr>
        <w:pStyle w:val="myTitle"/>
        <w:rPr>
          <w:rStyle w:val="myNormal"/>
          <w:rFonts w:ascii="Lucida Blackletter" w:hAnsi="Lucida Blackletter"/>
          <w:sz w:val="24"/>
          <w:szCs w:val="24"/>
        </w:rPr>
      </w:pPr>
      <w:bookmarkStart w:id="28" w:name="OLE_LINK29"/>
      <w:bookmarkStart w:id="29" w:name="OLE_LINK30"/>
      <w:r w:rsidRPr="00CC6AAE">
        <w:rPr>
          <w:rStyle w:val="myNormal"/>
          <w:rFonts w:ascii="Lucida Blackletter" w:hAnsi="Lucida Blackletter"/>
          <w:sz w:val="24"/>
          <w:szCs w:val="24"/>
        </w:rPr>
        <w:t>Motto</w:t>
      </w:r>
      <w:bookmarkEnd w:id="28"/>
      <w:bookmarkEnd w:id="29"/>
      <w:r w:rsidRPr="00CC6AAE">
        <w:rPr>
          <w:rStyle w:val="myNormal"/>
          <w:rFonts w:ascii="Lucida Blackletter" w:hAnsi="Lucida Blackletter"/>
          <w:sz w:val="24"/>
          <w:szCs w:val="24"/>
        </w:rPr>
        <w:t>:</w:t>
      </w:r>
    </w:p>
    <w:p w14:paraId="41E33E9B" w14:textId="4F329FBB" w:rsidR="00272528" w:rsidRDefault="00FB040F" w:rsidP="00272528">
      <w:pPr>
        <w:pStyle w:val="myTitle"/>
        <w:rPr>
          <w:rStyle w:val="myNormal"/>
          <w:szCs w:val="20"/>
        </w:rPr>
      </w:pPr>
      <w:r w:rsidRPr="00FB040F">
        <w:rPr>
          <w:rStyle w:val="myNormal"/>
          <w:szCs w:val="20"/>
        </w:rPr>
        <w:t>"When evil strikes, we strike back."</w:t>
      </w:r>
    </w:p>
    <w:p w14:paraId="452E0F7D" w14:textId="77777777" w:rsidR="00FB040F" w:rsidRPr="0041038F" w:rsidRDefault="00FB040F" w:rsidP="00272528">
      <w:pPr>
        <w:pStyle w:val="myTitle"/>
        <w:rPr>
          <w:rStyle w:val="myNormal"/>
          <w:rFonts w:ascii="Lucida Blackletter" w:hAnsi="Lucida Blackletter"/>
          <w:szCs w:val="20"/>
        </w:rPr>
      </w:pPr>
    </w:p>
    <w:p w14:paraId="45E58D8F" w14:textId="1FFFB55C" w:rsidR="00272528" w:rsidRPr="00CC6AAE" w:rsidRDefault="00272528" w:rsidP="00272528">
      <w:pPr>
        <w:pStyle w:val="myTitle"/>
        <w:rPr>
          <w:rStyle w:val="myNormal"/>
          <w:rFonts w:ascii="Lucida Blackletter" w:hAnsi="Lucida Blackletter"/>
          <w:sz w:val="24"/>
          <w:szCs w:val="24"/>
        </w:rPr>
      </w:pPr>
      <w:r w:rsidRPr="00CC6AAE">
        <w:rPr>
          <w:rStyle w:val="myNormal"/>
          <w:rFonts w:ascii="Lucida Blackletter" w:hAnsi="Lucida Blackletter"/>
          <w:sz w:val="24"/>
          <w:szCs w:val="24"/>
        </w:rPr>
        <w:t>Beliefs:</w:t>
      </w:r>
    </w:p>
    <w:p w14:paraId="45F4BBB8" w14:textId="1AE46C26" w:rsidR="00FB040F" w:rsidRPr="00FB040F" w:rsidRDefault="00FB040F" w:rsidP="00FB040F">
      <w:pPr>
        <w:pStyle w:val="myTitle"/>
        <w:rPr>
          <w:rStyle w:val="myNormal"/>
          <w:szCs w:val="20"/>
        </w:rPr>
      </w:pPr>
      <w:r w:rsidRPr="00FB040F">
        <w:rPr>
          <w:rStyle w:val="myNormal"/>
          <w:szCs w:val="20"/>
        </w:rPr>
        <w:t>Faith is the greatest weapon against evil</w:t>
      </w:r>
      <w:r w:rsidRPr="00FB040F">
        <w:rPr>
          <w:rStyle w:val="myNormal"/>
          <w:rFonts w:ascii="Calibri" w:eastAsia="Calibri" w:hAnsi="Calibri" w:cs="Calibri"/>
          <w:szCs w:val="20"/>
        </w:rPr>
        <w:t>—</w:t>
      </w:r>
      <w:r w:rsidRPr="00FB040F">
        <w:rPr>
          <w:rStyle w:val="myNormal"/>
          <w:szCs w:val="20"/>
        </w:rPr>
        <w:t>faith in one’s god, one’s friends, and one’s self.</w:t>
      </w:r>
    </w:p>
    <w:p w14:paraId="58D263C6" w14:textId="6421245C" w:rsidR="00FB040F" w:rsidRPr="00FB040F" w:rsidRDefault="00FB040F" w:rsidP="00FB040F">
      <w:pPr>
        <w:pStyle w:val="myTitle"/>
        <w:rPr>
          <w:rStyle w:val="myNormal"/>
          <w:szCs w:val="20"/>
        </w:rPr>
      </w:pPr>
      <w:r w:rsidRPr="00FB040F">
        <w:rPr>
          <w:rStyle w:val="myNormal"/>
          <w:szCs w:val="20"/>
        </w:rPr>
        <w:t>Battling evil is an extraordinary task that requires extraordinary strength and bravery.</w:t>
      </w:r>
    </w:p>
    <w:p w14:paraId="1FFF1BBB" w14:textId="1A4A8C48" w:rsidR="00272528" w:rsidRDefault="00FB040F" w:rsidP="00FB040F">
      <w:pPr>
        <w:pStyle w:val="myTitle"/>
        <w:rPr>
          <w:rStyle w:val="myNormal"/>
          <w:szCs w:val="20"/>
        </w:rPr>
      </w:pPr>
      <w:r w:rsidRPr="00FB040F">
        <w:rPr>
          <w:rStyle w:val="myNormal"/>
          <w:szCs w:val="20"/>
        </w:rPr>
        <w:t>Punishing an evil act is just. Punishing an evil thought is not.</w:t>
      </w:r>
    </w:p>
    <w:p w14:paraId="38F46878" w14:textId="77777777" w:rsidR="00FB040F" w:rsidRPr="0041038F" w:rsidRDefault="00FB040F" w:rsidP="00FB040F">
      <w:pPr>
        <w:pStyle w:val="myTitle"/>
        <w:rPr>
          <w:rStyle w:val="myNormal"/>
          <w:rFonts w:ascii="Lucida Blackletter" w:hAnsi="Lucida Blackletter"/>
          <w:szCs w:val="20"/>
        </w:rPr>
      </w:pPr>
    </w:p>
    <w:p w14:paraId="18D7A9E8" w14:textId="77777777" w:rsidR="00272528" w:rsidRPr="00CC6AAE" w:rsidRDefault="00272528" w:rsidP="00272528">
      <w:pPr>
        <w:pStyle w:val="myTitle"/>
        <w:rPr>
          <w:rStyle w:val="myNormal"/>
          <w:rFonts w:ascii="Lucida Blackletter" w:hAnsi="Lucida Blackletter"/>
          <w:sz w:val="24"/>
          <w:szCs w:val="24"/>
        </w:rPr>
      </w:pPr>
      <w:r w:rsidRPr="00CC6AAE">
        <w:rPr>
          <w:rStyle w:val="myNormal"/>
          <w:rFonts w:ascii="Lucida Blackletter" w:hAnsi="Lucida Blackletter"/>
          <w:sz w:val="24"/>
          <w:szCs w:val="24"/>
        </w:rPr>
        <w:t>Goals:</w:t>
      </w:r>
    </w:p>
    <w:p w14:paraId="570E1171" w14:textId="741C6EE8" w:rsidR="00272528" w:rsidRDefault="00FB040F" w:rsidP="00272528">
      <w:pPr>
        <w:pStyle w:val="myTitle"/>
        <w:rPr>
          <w:rStyle w:val="myNormal"/>
          <w:szCs w:val="20"/>
        </w:rPr>
      </w:pPr>
      <w:r w:rsidRPr="00FB040F">
        <w:rPr>
          <w:rStyle w:val="myNormal"/>
          <w:szCs w:val="20"/>
        </w:rPr>
        <w:t>To be armed, vigilant, and ready to smite evil, enforce justice, and enact retribution. This means identifying evil threats such as secretive power groups and inherently evil creatures, watching over them, and being ready to attack the moment they misbehave. (These are always retributive strikes, never preemptive.)</w:t>
      </w:r>
    </w:p>
    <w:bookmarkEnd w:id="10"/>
    <w:bookmarkEnd w:id="11"/>
    <w:p w14:paraId="7537D49D" w14:textId="5654585A" w:rsidR="00272528" w:rsidRDefault="00272528" w:rsidP="006229EF">
      <w:pPr>
        <w:pStyle w:val="myTitle"/>
        <w:jc w:val="left"/>
        <w:rPr>
          <w:rStyle w:val="myNormal"/>
          <w:szCs w:val="20"/>
        </w:rPr>
      </w:pPr>
    </w:p>
    <w:p w14:paraId="2A60EEA3" w14:textId="1A988BE3" w:rsidR="00FB040F" w:rsidRDefault="00143768" w:rsidP="00FB040F">
      <w:pPr>
        <w:pStyle w:val="myTitle"/>
        <w:rPr>
          <w:rStyle w:val="myNormal"/>
          <w:rFonts w:ascii="Lucida Blackletter" w:hAnsi="Lucida Blackletter"/>
          <w:sz w:val="24"/>
          <w:szCs w:val="24"/>
        </w:rPr>
      </w:pPr>
      <w:r w:rsidRPr="00143768">
        <w:rPr>
          <w:rStyle w:val="myNormal"/>
          <w:rFonts w:ascii="Lucida Blackletter" w:hAnsi="Lucida Blackletter"/>
          <w:sz w:val="24"/>
          <w:szCs w:val="24"/>
        </w:rPr>
        <w:t>References:</w:t>
      </w:r>
    </w:p>
    <w:bookmarkEnd w:id="14"/>
    <w:bookmarkEnd w:id="15"/>
    <w:p w14:paraId="73AF18DB" w14:textId="2100B2C3" w:rsidR="00FB040F" w:rsidRDefault="003F621A" w:rsidP="00143768">
      <w:pPr>
        <w:jc w:val="center"/>
        <w:rPr>
          <w:rStyle w:val="myNormal"/>
          <w:rFonts w:ascii="Lucida Blackletter" w:hAnsi="Lucida Blackletter"/>
          <w:sz w:val="44"/>
        </w:rPr>
      </w:pPr>
      <w:r>
        <w:rPr>
          <w:rStyle w:val="Hyperlink"/>
        </w:rPr>
        <w:fldChar w:fldCharType="begin"/>
      </w:r>
      <w:r>
        <w:rPr>
          <w:rStyle w:val="Hyperlink"/>
        </w:rPr>
        <w:instrText xml:space="preserve"> HYPERLINK "http://forgottenrealms.wikia.com/wiki/Order_of_the_Gauntlet" </w:instrText>
      </w:r>
      <w:r>
        <w:rPr>
          <w:rStyle w:val="Hyperlink"/>
        </w:rPr>
        <w:fldChar w:fldCharType="separate"/>
      </w:r>
      <w:r w:rsidRPr="003F621A">
        <w:rPr>
          <w:rStyle w:val="Hyperlink"/>
        </w:rPr>
        <w:t>http://forgottenrealms.wikia.com/wiki/Order_of_the_Gauntlet</w:t>
      </w:r>
      <w:bookmarkEnd w:id="26"/>
      <w:bookmarkEnd w:id="27"/>
      <w:r>
        <w:rPr>
          <w:rStyle w:val="Hyperlink"/>
        </w:rPr>
        <w:fldChar w:fldCharType="end"/>
      </w:r>
      <w:r w:rsidR="00272528">
        <w:rPr>
          <w:rStyle w:val="myNormal"/>
          <w:rFonts w:ascii="Lucida Blackletter" w:hAnsi="Lucida Blackletter"/>
          <w:sz w:val="44"/>
        </w:rPr>
        <w:br w:type="page"/>
      </w:r>
    </w:p>
    <w:p w14:paraId="08E65EBD" w14:textId="2727A9D4" w:rsidR="00FB040F" w:rsidRDefault="00195D44">
      <w:pPr>
        <w:rPr>
          <w:rStyle w:val="myNormal"/>
          <w:rFonts w:ascii="Lucida Blackletter" w:hAnsi="Lucida Blackletter"/>
          <w:sz w:val="44"/>
        </w:rPr>
      </w:pPr>
      <w:r>
        <w:rPr>
          <w:noProof/>
        </w:rPr>
        <w:lastRenderedPageBreak/>
        <mc:AlternateContent>
          <mc:Choice Requires="wps">
            <w:drawing>
              <wp:anchor distT="0" distB="0" distL="114300" distR="114300" simplePos="0" relativeHeight="251696128" behindDoc="0" locked="0" layoutInCell="1" allowOverlap="1" wp14:anchorId="6F49E2B3" wp14:editId="3803FE0F">
                <wp:simplePos x="0" y="0"/>
                <wp:positionH relativeFrom="column">
                  <wp:posOffset>45085</wp:posOffset>
                </wp:positionH>
                <wp:positionV relativeFrom="paragraph">
                  <wp:posOffset>3267710</wp:posOffset>
                </wp:positionV>
                <wp:extent cx="2095500" cy="2767965"/>
                <wp:effectExtent l="0" t="0" r="0" b="635"/>
                <wp:wrapSquare wrapText="bothSides"/>
                <wp:docPr id="51" name="Text Box 51"/>
                <wp:cNvGraphicFramePr/>
                <a:graphic xmlns:a="http://schemas.openxmlformats.org/drawingml/2006/main">
                  <a:graphicData uri="http://schemas.microsoft.com/office/word/2010/wordprocessingShape">
                    <wps:wsp>
                      <wps:cNvSpPr txBox="1"/>
                      <wps:spPr>
                        <a:xfrm>
                          <a:off x="0" y="0"/>
                          <a:ext cx="2095500" cy="276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5349D7" w14:textId="77777777" w:rsidR="008F5BA6" w:rsidRPr="0012745A" w:rsidRDefault="008F5BA6" w:rsidP="008F5BA6">
                            <w:pPr>
                              <w:jc w:val="center"/>
                              <w:rPr>
                                <w:rFonts w:ascii="Myriad Pro" w:hAnsi="Myriad Pro"/>
                                <w:b/>
                                <w:sz w:val="32"/>
                                <w:szCs w:val="32"/>
                              </w:rPr>
                            </w:pPr>
                            <w:r>
                              <w:rPr>
                                <w:rFonts w:ascii="Myriad Pro" w:hAnsi="Myriad Pro"/>
                                <w:b/>
                                <w:sz w:val="32"/>
                                <w:szCs w:val="32"/>
                              </w:rPr>
                              <w:t>Vindicator</w:t>
                            </w:r>
                          </w:p>
                          <w:p w14:paraId="704482B6" w14:textId="77777777" w:rsidR="008F5BA6" w:rsidRPr="0012745A" w:rsidRDefault="008F5BA6" w:rsidP="008F5BA6">
                            <w:pPr>
                              <w:rPr>
                                <w:rFonts w:ascii="Myriad Pro" w:hAnsi="Myriad Pro"/>
                                <w:i/>
                                <w:sz w:val="18"/>
                                <w:szCs w:val="18"/>
                              </w:rPr>
                            </w:pPr>
                            <w:r>
                              <w:rPr>
                                <w:rFonts w:ascii="Myriad Pro" w:hAnsi="Myriad Pro"/>
                                <w:i/>
                                <w:sz w:val="18"/>
                                <w:szCs w:val="18"/>
                              </w:rPr>
                              <w:t>The Righteous Hands have convened and due to your hand in furthering the goals of The Order of the Gauntlet they have decided to promote you to Vindicator. All Order members will now know of you by name. Take care not to disappoint them.</w:t>
                            </w:r>
                          </w:p>
                          <w:p w14:paraId="0F577682" w14:textId="77777777" w:rsidR="008F5BA6" w:rsidRPr="0012745A" w:rsidRDefault="008F5BA6" w:rsidP="008F5BA6">
                            <w:pPr>
                              <w:rPr>
                                <w:rFonts w:ascii="Myriad Pro" w:hAnsi="Myriad Pro"/>
                                <w:sz w:val="18"/>
                                <w:szCs w:val="18"/>
                              </w:rPr>
                            </w:pPr>
                          </w:p>
                          <w:p w14:paraId="296A0C67" w14:textId="77777777" w:rsidR="008F5BA6" w:rsidRPr="0012745A" w:rsidRDefault="008F5BA6" w:rsidP="008F5BA6">
                            <w:pPr>
                              <w:rPr>
                                <w:rFonts w:ascii="Myriad Pro" w:hAnsi="Myriad Pro"/>
                                <w:b/>
                              </w:rPr>
                            </w:pPr>
                            <w:r w:rsidRPr="0012745A">
                              <w:rPr>
                                <w:rFonts w:ascii="Myriad Pro" w:hAnsi="Myriad Pro"/>
                                <w:b/>
                              </w:rPr>
                              <w:t>Requirements:</w:t>
                            </w:r>
                          </w:p>
                          <w:p w14:paraId="646AA794" w14:textId="77777777" w:rsidR="008F5BA6" w:rsidRPr="0012745A" w:rsidRDefault="008F5BA6" w:rsidP="008F5BA6">
                            <w:pPr>
                              <w:rPr>
                                <w:rFonts w:ascii="Myriad Pro" w:hAnsi="Myriad Pro"/>
                                <w:sz w:val="16"/>
                                <w:szCs w:val="18"/>
                              </w:rPr>
                            </w:pPr>
                            <w:r w:rsidRPr="0012745A">
                              <w:rPr>
                                <w:rFonts w:ascii="Myriad Pro" w:hAnsi="Myriad Pro"/>
                                <w:sz w:val="16"/>
                                <w:szCs w:val="18"/>
                              </w:rPr>
                              <w:t xml:space="preserve">Renown score of </w:t>
                            </w:r>
                            <w:r>
                              <w:rPr>
                                <w:rFonts w:ascii="Myriad Pro" w:hAnsi="Myriad Pro"/>
                                <w:sz w:val="16"/>
                                <w:szCs w:val="18"/>
                              </w:rPr>
                              <w:t>25</w:t>
                            </w:r>
                            <w:r w:rsidRPr="0012745A">
                              <w:rPr>
                                <w:rFonts w:ascii="Myriad Pro" w:hAnsi="Myriad Pro"/>
                                <w:sz w:val="16"/>
                                <w:szCs w:val="18"/>
                              </w:rPr>
                              <w:t xml:space="preserve"> with the </w:t>
                            </w:r>
                            <w:r>
                              <w:rPr>
                                <w:rFonts w:ascii="Myriad Pro" w:hAnsi="Myriad Pro"/>
                                <w:sz w:val="16"/>
                                <w:szCs w:val="18"/>
                              </w:rPr>
                              <w:t>Order of the Gauntlet</w:t>
                            </w:r>
                          </w:p>
                          <w:p w14:paraId="6AABC2A3" w14:textId="77777777" w:rsidR="008F5BA6" w:rsidRPr="0012745A" w:rsidRDefault="008F5BA6" w:rsidP="008F5BA6">
                            <w:pPr>
                              <w:rPr>
                                <w:rFonts w:ascii="Myriad Pro" w:hAnsi="Myriad Pro"/>
                                <w:sz w:val="16"/>
                                <w:szCs w:val="18"/>
                              </w:rPr>
                            </w:pPr>
                            <w:r>
                              <w:rPr>
                                <w:rFonts w:ascii="Myriad Pro" w:hAnsi="Myriad Pro"/>
                                <w:sz w:val="16"/>
                                <w:szCs w:val="18"/>
                              </w:rPr>
                              <w:t>The endorsement of a majority of Righteous Hands</w:t>
                            </w:r>
                          </w:p>
                          <w:p w14:paraId="5A56DA4E" w14:textId="77777777" w:rsidR="008F5BA6" w:rsidRPr="0012745A" w:rsidRDefault="008F5BA6" w:rsidP="008F5BA6">
                            <w:pPr>
                              <w:rPr>
                                <w:rFonts w:ascii="Myriad Pro" w:hAnsi="Myriad Pro"/>
                                <w:sz w:val="16"/>
                                <w:szCs w:val="18"/>
                              </w:rPr>
                            </w:pPr>
                          </w:p>
                          <w:p w14:paraId="5101BC2D" w14:textId="77777777" w:rsidR="008F5BA6" w:rsidRPr="0012745A" w:rsidRDefault="008F5BA6" w:rsidP="008F5BA6">
                            <w:pPr>
                              <w:rPr>
                                <w:rFonts w:ascii="Myriad Pro" w:hAnsi="Myriad Pro"/>
                                <w:b/>
                              </w:rPr>
                            </w:pPr>
                            <w:r w:rsidRPr="0012745A">
                              <w:rPr>
                                <w:rFonts w:ascii="Myriad Pro" w:hAnsi="Myriad Pro"/>
                                <w:b/>
                              </w:rPr>
                              <w:t>Benefits of this title are:</w:t>
                            </w:r>
                          </w:p>
                          <w:p w14:paraId="4A9CDC05" w14:textId="77777777" w:rsidR="008F5BA6" w:rsidRPr="002813E3" w:rsidRDefault="008F5BA6" w:rsidP="008F5BA6">
                            <w:pPr>
                              <w:rPr>
                                <w:rFonts w:ascii="Myriad Pro" w:hAnsi="Myriad Pro"/>
                                <w:sz w:val="16"/>
                                <w:szCs w:val="18"/>
                              </w:rPr>
                            </w:pPr>
                            <w:r>
                              <w:rPr>
                                <w:rFonts w:ascii="Myriad Pro" w:hAnsi="Myriad Pro"/>
                                <w:sz w:val="16"/>
                                <w:szCs w:val="18"/>
                              </w:rPr>
                              <w:t xml:space="preserve">You have been given authorization by a Righteous Hand to recruit a </w:t>
                            </w:r>
                            <w:r>
                              <w:rPr>
                                <w:rFonts w:ascii="Myriad Pro" w:hAnsi="Myriad Pro"/>
                                <w:b/>
                                <w:sz w:val="16"/>
                                <w:szCs w:val="18"/>
                              </w:rPr>
                              <w:t>follower</w:t>
                            </w:r>
                            <w:r>
                              <w:rPr>
                                <w:rFonts w:ascii="Myriad Pro" w:hAnsi="Myriad Pro"/>
                                <w:sz w:val="16"/>
                                <w:szCs w:val="18"/>
                              </w:rPr>
                              <w:t xml:space="preserve"> to aid you in your adventures.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49E2B3" id="Text_x0020_Box_x0020_51" o:spid="_x0000_s1032" type="#_x0000_t202" style="position:absolute;margin-left:3.55pt;margin-top:257.3pt;width:165pt;height:217.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" filled="f" stroked="f">
                <v:textbox>
                  <w:txbxContent>
                    <w:p w14:paraId="225349D7" w14:textId="77777777" w:rsidR="008F5BA6" w:rsidRPr="0012745A" w:rsidRDefault="008F5BA6" w:rsidP="008F5BA6">
                      <w:pPr>
                        <w:jc w:val="center"/>
                        <w:rPr>
                          <w:rFonts w:ascii="Myriad Pro" w:hAnsi="Myriad Pro"/>
                          <w:b/>
                          <w:sz w:val="32"/>
                          <w:szCs w:val="32"/>
                        </w:rPr>
                      </w:pPr>
                      <w:r>
                        <w:rPr>
                          <w:rFonts w:ascii="Myriad Pro" w:hAnsi="Myriad Pro"/>
                          <w:b/>
                          <w:sz w:val="32"/>
                          <w:szCs w:val="32"/>
                        </w:rPr>
                        <w:t>Vindicator</w:t>
                      </w:r>
                    </w:p>
                    <w:p w14:paraId="704482B6" w14:textId="77777777" w:rsidR="008F5BA6" w:rsidRPr="0012745A" w:rsidRDefault="008F5BA6" w:rsidP="008F5BA6">
                      <w:pPr>
                        <w:rPr>
                          <w:rFonts w:ascii="Myriad Pro" w:hAnsi="Myriad Pro"/>
                          <w:i/>
                          <w:sz w:val="18"/>
                          <w:szCs w:val="18"/>
                        </w:rPr>
                      </w:pPr>
                      <w:r>
                        <w:rPr>
                          <w:rFonts w:ascii="Myriad Pro" w:hAnsi="Myriad Pro"/>
                          <w:i/>
                          <w:sz w:val="18"/>
                          <w:szCs w:val="18"/>
                        </w:rPr>
                        <w:t>The Righteous Hands have convened and due to your hand in furthering the goals of The Order of the Gauntlet they have decided to promote you to Vindicator. All Order members will now know of you by name. Take care not to disappoint them.</w:t>
                      </w:r>
                    </w:p>
                    <w:p w14:paraId="0F577682" w14:textId="77777777" w:rsidR="008F5BA6" w:rsidRPr="0012745A" w:rsidRDefault="008F5BA6" w:rsidP="008F5BA6">
                      <w:pPr>
                        <w:rPr>
                          <w:rFonts w:ascii="Myriad Pro" w:hAnsi="Myriad Pro"/>
                          <w:sz w:val="18"/>
                          <w:szCs w:val="18"/>
                        </w:rPr>
                      </w:pPr>
                    </w:p>
                    <w:p w14:paraId="296A0C67" w14:textId="77777777" w:rsidR="008F5BA6" w:rsidRPr="0012745A" w:rsidRDefault="008F5BA6" w:rsidP="008F5BA6">
                      <w:pPr>
                        <w:rPr>
                          <w:rFonts w:ascii="Myriad Pro" w:hAnsi="Myriad Pro"/>
                          <w:b/>
                        </w:rPr>
                      </w:pPr>
                      <w:r w:rsidRPr="0012745A">
                        <w:rPr>
                          <w:rFonts w:ascii="Myriad Pro" w:hAnsi="Myriad Pro"/>
                          <w:b/>
                        </w:rPr>
                        <w:t>Requirements:</w:t>
                      </w:r>
                    </w:p>
                    <w:p w14:paraId="646AA794" w14:textId="77777777" w:rsidR="008F5BA6" w:rsidRPr="0012745A" w:rsidRDefault="008F5BA6" w:rsidP="008F5BA6">
                      <w:pPr>
                        <w:rPr>
                          <w:rFonts w:ascii="Myriad Pro" w:hAnsi="Myriad Pro"/>
                          <w:sz w:val="16"/>
                          <w:szCs w:val="18"/>
                        </w:rPr>
                      </w:pPr>
                      <w:r w:rsidRPr="0012745A">
                        <w:rPr>
                          <w:rFonts w:ascii="Myriad Pro" w:hAnsi="Myriad Pro"/>
                          <w:sz w:val="16"/>
                          <w:szCs w:val="18"/>
                        </w:rPr>
                        <w:t xml:space="preserve">Renown score of </w:t>
                      </w:r>
                      <w:r>
                        <w:rPr>
                          <w:rFonts w:ascii="Myriad Pro" w:hAnsi="Myriad Pro"/>
                          <w:sz w:val="16"/>
                          <w:szCs w:val="18"/>
                        </w:rPr>
                        <w:t>25</w:t>
                      </w:r>
                      <w:r w:rsidRPr="0012745A">
                        <w:rPr>
                          <w:rFonts w:ascii="Myriad Pro" w:hAnsi="Myriad Pro"/>
                          <w:sz w:val="16"/>
                          <w:szCs w:val="18"/>
                        </w:rPr>
                        <w:t xml:space="preserve"> with the </w:t>
                      </w:r>
                      <w:r>
                        <w:rPr>
                          <w:rFonts w:ascii="Myriad Pro" w:hAnsi="Myriad Pro"/>
                          <w:sz w:val="16"/>
                          <w:szCs w:val="18"/>
                        </w:rPr>
                        <w:t>Order of the Gauntlet</w:t>
                      </w:r>
                    </w:p>
                    <w:p w14:paraId="6AABC2A3" w14:textId="77777777" w:rsidR="008F5BA6" w:rsidRPr="0012745A" w:rsidRDefault="008F5BA6" w:rsidP="008F5BA6">
                      <w:pPr>
                        <w:rPr>
                          <w:rFonts w:ascii="Myriad Pro" w:hAnsi="Myriad Pro"/>
                          <w:sz w:val="16"/>
                          <w:szCs w:val="18"/>
                        </w:rPr>
                      </w:pPr>
                      <w:r>
                        <w:rPr>
                          <w:rFonts w:ascii="Myriad Pro" w:hAnsi="Myriad Pro"/>
                          <w:sz w:val="16"/>
                          <w:szCs w:val="18"/>
                        </w:rPr>
                        <w:t>The endorsement of a majority of Righteous Hands</w:t>
                      </w:r>
                    </w:p>
                    <w:p w14:paraId="5A56DA4E" w14:textId="77777777" w:rsidR="008F5BA6" w:rsidRPr="0012745A" w:rsidRDefault="008F5BA6" w:rsidP="008F5BA6">
                      <w:pPr>
                        <w:rPr>
                          <w:rFonts w:ascii="Myriad Pro" w:hAnsi="Myriad Pro"/>
                          <w:sz w:val="16"/>
                          <w:szCs w:val="18"/>
                        </w:rPr>
                      </w:pPr>
                    </w:p>
                    <w:p w14:paraId="5101BC2D" w14:textId="77777777" w:rsidR="008F5BA6" w:rsidRPr="0012745A" w:rsidRDefault="008F5BA6" w:rsidP="008F5BA6">
                      <w:pPr>
                        <w:rPr>
                          <w:rFonts w:ascii="Myriad Pro" w:hAnsi="Myriad Pro"/>
                          <w:b/>
                        </w:rPr>
                      </w:pPr>
                      <w:r w:rsidRPr="0012745A">
                        <w:rPr>
                          <w:rFonts w:ascii="Myriad Pro" w:hAnsi="Myriad Pro"/>
                          <w:b/>
                        </w:rPr>
                        <w:t>Benefits of this title are:</w:t>
                      </w:r>
                    </w:p>
                    <w:p w14:paraId="4A9CDC05" w14:textId="77777777" w:rsidR="008F5BA6" w:rsidRPr="002813E3" w:rsidRDefault="008F5BA6" w:rsidP="008F5BA6">
                      <w:pPr>
                        <w:rPr>
                          <w:rFonts w:ascii="Myriad Pro" w:hAnsi="Myriad Pro"/>
                          <w:sz w:val="16"/>
                          <w:szCs w:val="18"/>
                        </w:rPr>
                      </w:pPr>
                      <w:r>
                        <w:rPr>
                          <w:rFonts w:ascii="Myriad Pro" w:hAnsi="Myriad Pro"/>
                          <w:sz w:val="16"/>
                          <w:szCs w:val="18"/>
                        </w:rPr>
                        <w:t xml:space="preserve">You have been given authorization by a Righteous Hand to recruit a </w:t>
                      </w:r>
                      <w:r>
                        <w:rPr>
                          <w:rFonts w:ascii="Myriad Pro" w:hAnsi="Myriad Pro"/>
                          <w:b/>
                          <w:sz w:val="16"/>
                          <w:szCs w:val="18"/>
                        </w:rPr>
                        <w:t>follower</w:t>
                      </w:r>
                      <w:r>
                        <w:rPr>
                          <w:rFonts w:ascii="Myriad Pro" w:hAnsi="Myriad Pro"/>
                          <w:sz w:val="16"/>
                          <w:szCs w:val="18"/>
                        </w:rPr>
                        <w:t xml:space="preserve"> to aid you in your adventures.</w:t>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401F16C2" wp14:editId="3C3A687C">
                <wp:simplePos x="0" y="0"/>
                <wp:positionH relativeFrom="column">
                  <wp:posOffset>4934585</wp:posOffset>
                </wp:positionH>
                <wp:positionV relativeFrom="paragraph">
                  <wp:posOffset>3268980</wp:posOffset>
                </wp:positionV>
                <wp:extent cx="2221865" cy="3039745"/>
                <wp:effectExtent l="0" t="0" r="0" b="8255"/>
                <wp:wrapSquare wrapText="bothSides"/>
                <wp:docPr id="53" name="Text Box 53"/>
                <wp:cNvGraphicFramePr/>
                <a:graphic xmlns:a="http://schemas.openxmlformats.org/drawingml/2006/main">
                  <a:graphicData uri="http://schemas.microsoft.com/office/word/2010/wordprocessingShape">
                    <wps:wsp>
                      <wps:cNvSpPr txBox="1"/>
                      <wps:spPr>
                        <a:xfrm>
                          <a:off x="0" y="0"/>
                          <a:ext cx="2221865"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8FFBC0" w14:textId="77777777" w:rsidR="008F5BA6" w:rsidRPr="003675D6" w:rsidRDefault="008F5BA6" w:rsidP="008F5BA6">
                            <w:pPr>
                              <w:jc w:val="center"/>
                              <w:rPr>
                                <w:rFonts w:ascii="Myriad Pro" w:hAnsi="Myriad Pro"/>
                                <w:b/>
                                <w:sz w:val="32"/>
                                <w:szCs w:val="32"/>
                              </w:rPr>
                            </w:pPr>
                            <w:r>
                              <w:rPr>
                                <w:rFonts w:ascii="Myriad Pro" w:hAnsi="Myriad Pro"/>
                                <w:b/>
                                <w:sz w:val="32"/>
                                <w:szCs w:val="32"/>
                              </w:rPr>
                              <w:t>Follower</w:t>
                            </w:r>
                          </w:p>
                          <w:p w14:paraId="39B9B184" w14:textId="77777777" w:rsidR="008F5BA6" w:rsidRPr="0049442A" w:rsidRDefault="008F5BA6" w:rsidP="008F5BA6">
                            <w:pPr>
                              <w:rPr>
                                <w:rFonts w:ascii="Myriad Pro" w:hAnsi="Myriad Pro"/>
                                <w:sz w:val="16"/>
                                <w:szCs w:val="18"/>
                              </w:rPr>
                            </w:pPr>
                            <w:r>
                              <w:rPr>
                                <w:rFonts w:ascii="Myriad Pro" w:hAnsi="Myriad Pro"/>
                                <w:sz w:val="16"/>
                                <w:szCs w:val="18"/>
                              </w:rPr>
                              <w:t xml:space="preserve">Followers are usually non-adventuring people who identify with the cause of an adventurer. </w:t>
                            </w:r>
                          </w:p>
                          <w:p w14:paraId="23DBFAB5" w14:textId="77777777" w:rsidR="008F5BA6" w:rsidRDefault="008F5BA6" w:rsidP="008F5BA6">
                            <w:pPr>
                              <w:rPr>
                                <w:rFonts w:ascii="Myriad Pro" w:hAnsi="Myriad Pro"/>
                                <w:sz w:val="16"/>
                                <w:szCs w:val="18"/>
                              </w:rPr>
                            </w:pPr>
                          </w:p>
                          <w:p w14:paraId="492DBEDB" w14:textId="77777777" w:rsidR="008F5BA6" w:rsidRDefault="008F5BA6" w:rsidP="008F5BA6">
                            <w:pPr>
                              <w:rPr>
                                <w:rFonts w:ascii="Myriad Pro" w:hAnsi="Myriad Pro"/>
                                <w:sz w:val="16"/>
                                <w:szCs w:val="18"/>
                              </w:rPr>
                            </w:pPr>
                            <w:r>
                              <w:rPr>
                                <w:rFonts w:ascii="Myriad Pro" w:hAnsi="Myriad Pro"/>
                                <w:sz w:val="16"/>
                                <w:szCs w:val="18"/>
                              </w:rPr>
                              <w:t xml:space="preserve">As such, a follower is not one to engage in heavy adventuring nor combat and most Adventurers would feel too responsible for their follower’s well being to ask them to. </w:t>
                            </w:r>
                          </w:p>
                          <w:p w14:paraId="7AFFADDF" w14:textId="77777777" w:rsidR="008F5BA6" w:rsidRDefault="008F5BA6" w:rsidP="008F5BA6">
                            <w:pPr>
                              <w:rPr>
                                <w:rFonts w:ascii="Myriad Pro" w:hAnsi="Myriad Pro"/>
                                <w:sz w:val="16"/>
                                <w:szCs w:val="18"/>
                              </w:rPr>
                            </w:pPr>
                          </w:p>
                          <w:p w14:paraId="3DBE4DCE" w14:textId="77777777" w:rsidR="008F5BA6" w:rsidRDefault="008F5BA6" w:rsidP="008F5BA6">
                            <w:pPr>
                              <w:rPr>
                                <w:rFonts w:ascii="Myriad Pro" w:hAnsi="Myriad Pro"/>
                                <w:sz w:val="16"/>
                                <w:szCs w:val="18"/>
                              </w:rPr>
                            </w:pPr>
                            <w:r>
                              <w:rPr>
                                <w:rFonts w:ascii="Myriad Pro" w:hAnsi="Myriad Pro"/>
                                <w:sz w:val="16"/>
                                <w:szCs w:val="18"/>
                              </w:rPr>
                              <w:t>Instead a follower will travel but remain in town and acting on the adventurer’s behalf.</w:t>
                            </w:r>
                          </w:p>
                          <w:p w14:paraId="48BBB32C" w14:textId="77777777" w:rsidR="008F5BA6" w:rsidRDefault="008F5BA6" w:rsidP="008F5BA6">
                            <w:pPr>
                              <w:rPr>
                                <w:rFonts w:ascii="Myriad Pro" w:hAnsi="Myriad Pro"/>
                                <w:sz w:val="16"/>
                                <w:szCs w:val="18"/>
                              </w:rPr>
                            </w:pPr>
                          </w:p>
                          <w:p w14:paraId="63D588EE" w14:textId="77777777" w:rsidR="008F5BA6" w:rsidRDefault="008F5BA6" w:rsidP="008F5BA6">
                            <w:pPr>
                              <w:rPr>
                                <w:rFonts w:ascii="Myriad Pro" w:hAnsi="Myriad Pro"/>
                                <w:sz w:val="16"/>
                                <w:szCs w:val="18"/>
                              </w:rPr>
                            </w:pPr>
                            <w:r>
                              <w:rPr>
                                <w:rFonts w:ascii="Myriad Pro" w:hAnsi="Myriad Pro"/>
                                <w:sz w:val="16"/>
                                <w:szCs w:val="18"/>
                              </w:rPr>
                              <w:t>A follower might make a run to the local trading post to purchase supplies, secure lodging or become acquainted with local rumors and notable citizens of the town. On the road a follower will make and break camp, cook meals and take a watch shift.</w:t>
                            </w:r>
                          </w:p>
                          <w:p w14:paraId="11F30C86" w14:textId="77777777" w:rsidR="008F5BA6" w:rsidRDefault="008F5BA6" w:rsidP="008F5BA6">
                            <w:pPr>
                              <w:rPr>
                                <w:rFonts w:ascii="Myriad Pro" w:hAnsi="Myriad Pro"/>
                                <w:sz w:val="16"/>
                                <w:szCs w:val="18"/>
                              </w:rPr>
                            </w:pPr>
                          </w:p>
                          <w:p w14:paraId="34342009" w14:textId="77777777" w:rsidR="008F5BA6" w:rsidRDefault="008F5BA6" w:rsidP="008F5BA6">
                            <w:pPr>
                              <w:rPr>
                                <w:rFonts w:ascii="Myriad Pro" w:hAnsi="Myriad Pro"/>
                                <w:sz w:val="16"/>
                                <w:szCs w:val="18"/>
                              </w:rPr>
                            </w:pPr>
                            <w:r>
                              <w:rPr>
                                <w:rFonts w:ascii="Myriad Pro" w:hAnsi="Myriad Pro"/>
                                <w:sz w:val="16"/>
                                <w:szCs w:val="18"/>
                              </w:rPr>
                              <w:t>Those who take on a follower usually feel a deep responsibility for their well being and a respect for their choice to aid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F16C2" id="Text_x0020_Box_x0020_53" o:spid="_x0000_s1033" type="#_x0000_t202" style="position:absolute;margin-left:388.55pt;margin-top:257.4pt;width:174.95pt;height:239.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" filled="f" stroked="f">
                <v:textbox>
                  <w:txbxContent>
                    <w:p w14:paraId="078FFBC0" w14:textId="77777777" w:rsidR="008F5BA6" w:rsidRPr="003675D6" w:rsidRDefault="008F5BA6" w:rsidP="008F5BA6">
                      <w:pPr>
                        <w:jc w:val="center"/>
                        <w:rPr>
                          <w:rFonts w:ascii="Myriad Pro" w:hAnsi="Myriad Pro"/>
                          <w:b/>
                          <w:sz w:val="32"/>
                          <w:szCs w:val="32"/>
                        </w:rPr>
                      </w:pPr>
                      <w:r>
                        <w:rPr>
                          <w:rFonts w:ascii="Myriad Pro" w:hAnsi="Myriad Pro"/>
                          <w:b/>
                          <w:sz w:val="32"/>
                          <w:szCs w:val="32"/>
                        </w:rPr>
                        <w:t>Follower</w:t>
                      </w:r>
                    </w:p>
                    <w:p w14:paraId="39B9B184" w14:textId="77777777" w:rsidR="008F5BA6" w:rsidRPr="0049442A" w:rsidRDefault="008F5BA6" w:rsidP="008F5BA6">
                      <w:pPr>
                        <w:rPr>
                          <w:rFonts w:ascii="Myriad Pro" w:hAnsi="Myriad Pro"/>
                          <w:sz w:val="16"/>
                          <w:szCs w:val="18"/>
                        </w:rPr>
                      </w:pPr>
                      <w:r>
                        <w:rPr>
                          <w:rFonts w:ascii="Myriad Pro" w:hAnsi="Myriad Pro"/>
                          <w:sz w:val="16"/>
                          <w:szCs w:val="18"/>
                        </w:rPr>
                        <w:t xml:space="preserve">Followers are usually non-adventuring people who identify with the cause of an adventurer. </w:t>
                      </w:r>
                    </w:p>
                    <w:p w14:paraId="23DBFAB5" w14:textId="77777777" w:rsidR="008F5BA6" w:rsidRDefault="008F5BA6" w:rsidP="008F5BA6">
                      <w:pPr>
                        <w:rPr>
                          <w:rFonts w:ascii="Myriad Pro" w:hAnsi="Myriad Pro"/>
                          <w:sz w:val="16"/>
                          <w:szCs w:val="18"/>
                        </w:rPr>
                      </w:pPr>
                    </w:p>
                    <w:p w14:paraId="492DBEDB" w14:textId="77777777" w:rsidR="008F5BA6" w:rsidRDefault="008F5BA6" w:rsidP="008F5BA6">
                      <w:pPr>
                        <w:rPr>
                          <w:rFonts w:ascii="Myriad Pro" w:hAnsi="Myriad Pro"/>
                          <w:sz w:val="16"/>
                          <w:szCs w:val="18"/>
                        </w:rPr>
                      </w:pPr>
                      <w:r>
                        <w:rPr>
                          <w:rFonts w:ascii="Myriad Pro" w:hAnsi="Myriad Pro"/>
                          <w:sz w:val="16"/>
                          <w:szCs w:val="18"/>
                        </w:rPr>
                        <w:t xml:space="preserve">As such, a follower is not one to engage in heavy adventuring nor combat and most Adventurers would feel too responsible for their follower’s well being to ask them to. </w:t>
                      </w:r>
                    </w:p>
                    <w:p w14:paraId="7AFFADDF" w14:textId="77777777" w:rsidR="008F5BA6" w:rsidRDefault="008F5BA6" w:rsidP="008F5BA6">
                      <w:pPr>
                        <w:rPr>
                          <w:rFonts w:ascii="Myriad Pro" w:hAnsi="Myriad Pro"/>
                          <w:sz w:val="16"/>
                          <w:szCs w:val="18"/>
                        </w:rPr>
                      </w:pPr>
                    </w:p>
                    <w:p w14:paraId="3DBE4DCE" w14:textId="77777777" w:rsidR="008F5BA6" w:rsidRDefault="008F5BA6" w:rsidP="008F5BA6">
                      <w:pPr>
                        <w:rPr>
                          <w:rFonts w:ascii="Myriad Pro" w:hAnsi="Myriad Pro"/>
                          <w:sz w:val="16"/>
                          <w:szCs w:val="18"/>
                        </w:rPr>
                      </w:pPr>
                      <w:r>
                        <w:rPr>
                          <w:rFonts w:ascii="Myriad Pro" w:hAnsi="Myriad Pro"/>
                          <w:sz w:val="16"/>
                          <w:szCs w:val="18"/>
                        </w:rPr>
                        <w:t>Instead a follower will travel but remain in town and acting on the adventurer’s behalf.</w:t>
                      </w:r>
                    </w:p>
                    <w:p w14:paraId="48BBB32C" w14:textId="77777777" w:rsidR="008F5BA6" w:rsidRDefault="008F5BA6" w:rsidP="008F5BA6">
                      <w:pPr>
                        <w:rPr>
                          <w:rFonts w:ascii="Myriad Pro" w:hAnsi="Myriad Pro"/>
                          <w:sz w:val="16"/>
                          <w:szCs w:val="18"/>
                        </w:rPr>
                      </w:pPr>
                    </w:p>
                    <w:p w14:paraId="63D588EE" w14:textId="77777777" w:rsidR="008F5BA6" w:rsidRDefault="008F5BA6" w:rsidP="008F5BA6">
                      <w:pPr>
                        <w:rPr>
                          <w:rFonts w:ascii="Myriad Pro" w:hAnsi="Myriad Pro"/>
                          <w:sz w:val="16"/>
                          <w:szCs w:val="18"/>
                        </w:rPr>
                      </w:pPr>
                      <w:r>
                        <w:rPr>
                          <w:rFonts w:ascii="Myriad Pro" w:hAnsi="Myriad Pro"/>
                          <w:sz w:val="16"/>
                          <w:szCs w:val="18"/>
                        </w:rPr>
                        <w:t>A follower might make a run to the local trading post to purchase supplies, secure lodging or become acquainted with local rumors and notable citizens of the town. On the road a follower will make and break camp, cook meals and take a watch shift.</w:t>
                      </w:r>
                    </w:p>
                    <w:p w14:paraId="11F30C86" w14:textId="77777777" w:rsidR="008F5BA6" w:rsidRDefault="008F5BA6" w:rsidP="008F5BA6">
                      <w:pPr>
                        <w:rPr>
                          <w:rFonts w:ascii="Myriad Pro" w:hAnsi="Myriad Pro"/>
                          <w:sz w:val="16"/>
                          <w:szCs w:val="18"/>
                        </w:rPr>
                      </w:pPr>
                    </w:p>
                    <w:p w14:paraId="34342009" w14:textId="77777777" w:rsidR="008F5BA6" w:rsidRDefault="008F5BA6" w:rsidP="008F5BA6">
                      <w:pPr>
                        <w:rPr>
                          <w:rFonts w:ascii="Myriad Pro" w:hAnsi="Myriad Pro"/>
                          <w:sz w:val="16"/>
                          <w:szCs w:val="18"/>
                        </w:rPr>
                      </w:pPr>
                      <w:r>
                        <w:rPr>
                          <w:rFonts w:ascii="Myriad Pro" w:hAnsi="Myriad Pro"/>
                          <w:sz w:val="16"/>
                          <w:szCs w:val="18"/>
                        </w:rPr>
                        <w:t>Those who take on a follower usually feel a deep responsibility for their well being and a respect for their choice to aid them.</w:t>
                      </w:r>
                    </w:p>
                  </w:txbxContent>
                </v:textbox>
                <w10:wrap type="square"/>
              </v:shape>
            </w:pict>
          </mc:Fallback>
        </mc:AlternateContent>
      </w:r>
      <w:r>
        <w:rPr>
          <w:noProof/>
        </w:rPr>
        <mc:AlternateContent>
          <mc:Choice Requires="wps">
            <w:drawing>
              <wp:anchor distT="0" distB="0" distL="114300" distR="114300" simplePos="0" relativeHeight="251697152" behindDoc="0" locked="0" layoutInCell="1" allowOverlap="1" wp14:anchorId="680FF7FA" wp14:editId="1EF82138">
                <wp:simplePos x="0" y="0"/>
                <wp:positionH relativeFrom="column">
                  <wp:posOffset>2522855</wp:posOffset>
                </wp:positionH>
                <wp:positionV relativeFrom="paragraph">
                  <wp:posOffset>3272155</wp:posOffset>
                </wp:positionV>
                <wp:extent cx="2231390" cy="300355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2231390" cy="3003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B18534" w14:textId="77777777" w:rsidR="008F5BA6" w:rsidRPr="0012745A" w:rsidRDefault="008F5BA6" w:rsidP="008F5BA6">
                            <w:pPr>
                              <w:jc w:val="center"/>
                              <w:rPr>
                                <w:rFonts w:ascii="Myriad Pro" w:hAnsi="Myriad Pro"/>
                                <w:b/>
                                <w:sz w:val="32"/>
                                <w:szCs w:val="32"/>
                              </w:rPr>
                            </w:pPr>
                            <w:r>
                              <w:rPr>
                                <w:rFonts w:ascii="Myriad Pro" w:hAnsi="Myriad Pro"/>
                                <w:b/>
                                <w:sz w:val="32"/>
                                <w:szCs w:val="32"/>
                              </w:rPr>
                              <w:t>Righteous Hand</w:t>
                            </w:r>
                          </w:p>
                          <w:p w14:paraId="7B50107A" w14:textId="77777777" w:rsidR="008F5BA6" w:rsidRPr="0012745A" w:rsidRDefault="008F5BA6" w:rsidP="008F5BA6">
                            <w:pPr>
                              <w:rPr>
                                <w:rFonts w:ascii="Myriad Pro" w:hAnsi="Myriad Pro"/>
                                <w:i/>
                                <w:sz w:val="18"/>
                                <w:szCs w:val="18"/>
                              </w:rPr>
                            </w:pPr>
                            <w:r>
                              <w:rPr>
                                <w:rFonts w:ascii="Myriad Pro" w:hAnsi="Myriad Pro"/>
                                <w:i/>
                                <w:sz w:val="18"/>
                                <w:szCs w:val="18"/>
                              </w:rPr>
                              <w:t>You have done so much to further the cause of The Order of the Gauntlet that the Righteous Hands now count you as one of them. Your council will be critical in determining the future course of The Order of the Gauntlet.</w:t>
                            </w:r>
                          </w:p>
                          <w:p w14:paraId="49950A70" w14:textId="77777777" w:rsidR="008F5BA6" w:rsidRPr="0012745A" w:rsidRDefault="008F5BA6" w:rsidP="008F5BA6">
                            <w:pPr>
                              <w:rPr>
                                <w:rFonts w:ascii="Myriad Pro" w:hAnsi="Myriad Pro"/>
                                <w:sz w:val="18"/>
                                <w:szCs w:val="18"/>
                              </w:rPr>
                            </w:pPr>
                          </w:p>
                          <w:p w14:paraId="75BE36BD" w14:textId="77777777" w:rsidR="008F5BA6" w:rsidRPr="0012745A" w:rsidRDefault="008F5BA6" w:rsidP="008F5BA6">
                            <w:pPr>
                              <w:rPr>
                                <w:rFonts w:ascii="Myriad Pro" w:hAnsi="Myriad Pro"/>
                                <w:b/>
                              </w:rPr>
                            </w:pPr>
                            <w:r w:rsidRPr="0012745A">
                              <w:rPr>
                                <w:rFonts w:ascii="Myriad Pro" w:hAnsi="Myriad Pro"/>
                                <w:b/>
                              </w:rPr>
                              <w:t>Requirements:</w:t>
                            </w:r>
                          </w:p>
                          <w:p w14:paraId="1D46D883" w14:textId="77777777" w:rsidR="008F5BA6" w:rsidRPr="0012745A" w:rsidRDefault="008F5BA6" w:rsidP="008F5BA6">
                            <w:pPr>
                              <w:rPr>
                                <w:rFonts w:ascii="Myriad Pro" w:hAnsi="Myriad Pro"/>
                                <w:sz w:val="16"/>
                                <w:szCs w:val="18"/>
                              </w:rPr>
                            </w:pPr>
                            <w:r>
                              <w:rPr>
                                <w:rFonts w:ascii="Myriad Pro" w:hAnsi="Myriad Pro"/>
                                <w:sz w:val="16"/>
                                <w:szCs w:val="18"/>
                              </w:rPr>
                              <w:t>Renown score of 50</w:t>
                            </w:r>
                            <w:r w:rsidRPr="0012745A">
                              <w:rPr>
                                <w:rFonts w:ascii="Myriad Pro" w:hAnsi="Myriad Pro"/>
                                <w:sz w:val="16"/>
                                <w:szCs w:val="18"/>
                              </w:rPr>
                              <w:t xml:space="preserve"> with the </w:t>
                            </w:r>
                            <w:r>
                              <w:rPr>
                                <w:rFonts w:ascii="Myriad Pro" w:hAnsi="Myriad Pro"/>
                                <w:sz w:val="16"/>
                                <w:szCs w:val="18"/>
                              </w:rPr>
                              <w:t>Order of the Gauntlet</w:t>
                            </w:r>
                          </w:p>
                          <w:p w14:paraId="41ECEA23" w14:textId="77777777" w:rsidR="008F5BA6" w:rsidRPr="0012745A" w:rsidRDefault="008F5BA6" w:rsidP="008F5BA6">
                            <w:pPr>
                              <w:rPr>
                                <w:rFonts w:ascii="Myriad Pro" w:hAnsi="Myriad Pro"/>
                                <w:sz w:val="16"/>
                                <w:szCs w:val="18"/>
                              </w:rPr>
                            </w:pPr>
                            <w:r>
                              <w:rPr>
                                <w:rFonts w:ascii="Myriad Pro" w:hAnsi="Myriad Pro"/>
                                <w:sz w:val="16"/>
                                <w:szCs w:val="18"/>
                              </w:rPr>
                              <w:t>The endorsement of all Righteous Hands</w:t>
                            </w:r>
                          </w:p>
                          <w:p w14:paraId="38DF24AC" w14:textId="77777777" w:rsidR="008F5BA6" w:rsidRPr="0012745A" w:rsidRDefault="008F5BA6" w:rsidP="008F5BA6">
                            <w:pPr>
                              <w:rPr>
                                <w:rFonts w:ascii="Myriad Pro" w:hAnsi="Myriad Pro"/>
                                <w:sz w:val="16"/>
                                <w:szCs w:val="18"/>
                              </w:rPr>
                            </w:pPr>
                          </w:p>
                          <w:p w14:paraId="638E99CC" w14:textId="77777777" w:rsidR="008F5BA6" w:rsidRPr="0012745A" w:rsidRDefault="008F5BA6" w:rsidP="008F5BA6">
                            <w:pPr>
                              <w:rPr>
                                <w:rFonts w:ascii="Myriad Pro" w:hAnsi="Myriad Pro"/>
                                <w:b/>
                              </w:rPr>
                            </w:pPr>
                            <w:r w:rsidRPr="0012745A">
                              <w:rPr>
                                <w:rFonts w:ascii="Myriad Pro" w:hAnsi="Myriad Pro"/>
                                <w:b/>
                              </w:rPr>
                              <w:t>Benefits of this title are:</w:t>
                            </w:r>
                          </w:p>
                          <w:p w14:paraId="70AF139A" w14:textId="77777777" w:rsidR="008F5BA6" w:rsidRPr="002813E3" w:rsidRDefault="008F5BA6" w:rsidP="008F5BA6">
                            <w:pPr>
                              <w:rPr>
                                <w:rFonts w:ascii="Myriad Pro" w:hAnsi="Myriad Pro"/>
                                <w:sz w:val="16"/>
                                <w:szCs w:val="18"/>
                              </w:rPr>
                            </w:pPr>
                            <w:r>
                              <w:rPr>
                                <w:rFonts w:ascii="Myriad Pro" w:hAnsi="Myriad Pro"/>
                                <w:sz w:val="16"/>
                                <w:szCs w:val="18"/>
                              </w:rPr>
                              <w:t xml:space="preserve">As a Righteous Hand you have the full strength of The Order of the Gauntlet. You are able to </w:t>
                            </w:r>
                            <w:r>
                              <w:rPr>
                                <w:rFonts w:ascii="Myriad Pro" w:hAnsi="Myriad Pro"/>
                                <w:b/>
                                <w:sz w:val="16"/>
                                <w:szCs w:val="18"/>
                              </w:rPr>
                              <w:t>call on a small army</w:t>
                            </w:r>
                            <w:r>
                              <w:rPr>
                                <w:rFonts w:ascii="Myriad Pro" w:hAnsi="Myriad Pro"/>
                                <w:sz w:val="16"/>
                                <w:szCs w:val="18"/>
                              </w:rPr>
                              <w:t xml:space="preserve">, </w:t>
                            </w:r>
                            <w:r>
                              <w:rPr>
                                <w:rFonts w:ascii="Myriad Pro" w:hAnsi="Myriad Pro"/>
                                <w:b/>
                                <w:sz w:val="16"/>
                                <w:szCs w:val="18"/>
                              </w:rPr>
                              <w:t>take custody of rare magic items</w:t>
                            </w:r>
                            <w:r>
                              <w:rPr>
                                <w:rFonts w:ascii="Myriad Pro" w:hAnsi="Myriad Pro"/>
                                <w:sz w:val="16"/>
                                <w:szCs w:val="18"/>
                              </w:rPr>
                              <w:t xml:space="preserve">, </w:t>
                            </w:r>
                            <w:r>
                              <w:rPr>
                                <w:rFonts w:ascii="Myriad Pro" w:hAnsi="Myriad Pro"/>
                                <w:b/>
                                <w:sz w:val="16"/>
                                <w:szCs w:val="18"/>
                              </w:rPr>
                              <w:t>call upon a specialty spellcaster</w:t>
                            </w:r>
                            <w:r>
                              <w:rPr>
                                <w:rFonts w:ascii="Myriad Pro" w:hAnsi="Myriad Pro"/>
                                <w:sz w:val="16"/>
                                <w:szCs w:val="18"/>
                              </w:rPr>
                              <w:t xml:space="preserve">, and </w:t>
                            </w:r>
                            <w:r>
                              <w:rPr>
                                <w:rFonts w:ascii="Myriad Pro" w:hAnsi="Myriad Pro"/>
                                <w:b/>
                                <w:sz w:val="16"/>
                                <w:szCs w:val="18"/>
                              </w:rPr>
                              <w:t>assign missions to lower ranking Order members</w:t>
                            </w:r>
                            <w:r>
                              <w:rPr>
                                <w:rFonts w:ascii="Myriad Pro" w:hAnsi="Myriad Pro"/>
                                <w:sz w:val="16"/>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FF7FA" id="Text_x0020_Box_x0020_52" o:spid="_x0000_s1034" type="#_x0000_t202" style="position:absolute;margin-left:198.65pt;margin-top:257.65pt;width:175.7pt;height:23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" filled="f" stroked="f">
                <v:textbox>
                  <w:txbxContent>
                    <w:p w14:paraId="7EB18534" w14:textId="77777777" w:rsidR="008F5BA6" w:rsidRPr="0012745A" w:rsidRDefault="008F5BA6" w:rsidP="008F5BA6">
                      <w:pPr>
                        <w:jc w:val="center"/>
                        <w:rPr>
                          <w:rFonts w:ascii="Myriad Pro" w:hAnsi="Myriad Pro"/>
                          <w:b/>
                          <w:sz w:val="32"/>
                          <w:szCs w:val="32"/>
                        </w:rPr>
                      </w:pPr>
                      <w:r>
                        <w:rPr>
                          <w:rFonts w:ascii="Myriad Pro" w:hAnsi="Myriad Pro"/>
                          <w:b/>
                          <w:sz w:val="32"/>
                          <w:szCs w:val="32"/>
                        </w:rPr>
                        <w:t>Righteous Hand</w:t>
                      </w:r>
                    </w:p>
                    <w:p w14:paraId="7B50107A" w14:textId="77777777" w:rsidR="008F5BA6" w:rsidRPr="0012745A" w:rsidRDefault="008F5BA6" w:rsidP="008F5BA6">
                      <w:pPr>
                        <w:rPr>
                          <w:rFonts w:ascii="Myriad Pro" w:hAnsi="Myriad Pro"/>
                          <w:i/>
                          <w:sz w:val="18"/>
                          <w:szCs w:val="18"/>
                        </w:rPr>
                      </w:pPr>
                      <w:r>
                        <w:rPr>
                          <w:rFonts w:ascii="Myriad Pro" w:hAnsi="Myriad Pro"/>
                          <w:i/>
                          <w:sz w:val="18"/>
                          <w:szCs w:val="18"/>
                        </w:rPr>
                        <w:t>You have done so much to further the cause of The Order of the Gauntlet that the Righteous Hands now count you as one of them. Your council will be critical in determining the future course of The Order of the Gauntlet.</w:t>
                      </w:r>
                    </w:p>
                    <w:p w14:paraId="49950A70" w14:textId="77777777" w:rsidR="008F5BA6" w:rsidRPr="0012745A" w:rsidRDefault="008F5BA6" w:rsidP="008F5BA6">
                      <w:pPr>
                        <w:rPr>
                          <w:rFonts w:ascii="Myriad Pro" w:hAnsi="Myriad Pro"/>
                          <w:sz w:val="18"/>
                          <w:szCs w:val="18"/>
                        </w:rPr>
                      </w:pPr>
                    </w:p>
                    <w:p w14:paraId="75BE36BD" w14:textId="77777777" w:rsidR="008F5BA6" w:rsidRPr="0012745A" w:rsidRDefault="008F5BA6" w:rsidP="008F5BA6">
                      <w:pPr>
                        <w:rPr>
                          <w:rFonts w:ascii="Myriad Pro" w:hAnsi="Myriad Pro"/>
                          <w:b/>
                        </w:rPr>
                      </w:pPr>
                      <w:r w:rsidRPr="0012745A">
                        <w:rPr>
                          <w:rFonts w:ascii="Myriad Pro" w:hAnsi="Myriad Pro"/>
                          <w:b/>
                        </w:rPr>
                        <w:t>Requirements:</w:t>
                      </w:r>
                    </w:p>
                    <w:p w14:paraId="1D46D883" w14:textId="77777777" w:rsidR="008F5BA6" w:rsidRPr="0012745A" w:rsidRDefault="008F5BA6" w:rsidP="008F5BA6">
                      <w:pPr>
                        <w:rPr>
                          <w:rFonts w:ascii="Myriad Pro" w:hAnsi="Myriad Pro"/>
                          <w:sz w:val="16"/>
                          <w:szCs w:val="18"/>
                        </w:rPr>
                      </w:pPr>
                      <w:r>
                        <w:rPr>
                          <w:rFonts w:ascii="Myriad Pro" w:hAnsi="Myriad Pro"/>
                          <w:sz w:val="16"/>
                          <w:szCs w:val="18"/>
                        </w:rPr>
                        <w:t>Renown score of 50</w:t>
                      </w:r>
                      <w:r w:rsidRPr="0012745A">
                        <w:rPr>
                          <w:rFonts w:ascii="Myriad Pro" w:hAnsi="Myriad Pro"/>
                          <w:sz w:val="16"/>
                          <w:szCs w:val="18"/>
                        </w:rPr>
                        <w:t xml:space="preserve"> with the </w:t>
                      </w:r>
                      <w:r>
                        <w:rPr>
                          <w:rFonts w:ascii="Myriad Pro" w:hAnsi="Myriad Pro"/>
                          <w:sz w:val="16"/>
                          <w:szCs w:val="18"/>
                        </w:rPr>
                        <w:t>Order of the Gauntlet</w:t>
                      </w:r>
                    </w:p>
                    <w:p w14:paraId="41ECEA23" w14:textId="77777777" w:rsidR="008F5BA6" w:rsidRPr="0012745A" w:rsidRDefault="008F5BA6" w:rsidP="008F5BA6">
                      <w:pPr>
                        <w:rPr>
                          <w:rFonts w:ascii="Myriad Pro" w:hAnsi="Myriad Pro"/>
                          <w:sz w:val="16"/>
                          <w:szCs w:val="18"/>
                        </w:rPr>
                      </w:pPr>
                      <w:r>
                        <w:rPr>
                          <w:rFonts w:ascii="Myriad Pro" w:hAnsi="Myriad Pro"/>
                          <w:sz w:val="16"/>
                          <w:szCs w:val="18"/>
                        </w:rPr>
                        <w:t>The endorsement of all Righteous Hands</w:t>
                      </w:r>
                    </w:p>
                    <w:p w14:paraId="38DF24AC" w14:textId="77777777" w:rsidR="008F5BA6" w:rsidRPr="0012745A" w:rsidRDefault="008F5BA6" w:rsidP="008F5BA6">
                      <w:pPr>
                        <w:rPr>
                          <w:rFonts w:ascii="Myriad Pro" w:hAnsi="Myriad Pro"/>
                          <w:sz w:val="16"/>
                          <w:szCs w:val="18"/>
                        </w:rPr>
                      </w:pPr>
                    </w:p>
                    <w:p w14:paraId="638E99CC" w14:textId="77777777" w:rsidR="008F5BA6" w:rsidRPr="0012745A" w:rsidRDefault="008F5BA6" w:rsidP="008F5BA6">
                      <w:pPr>
                        <w:rPr>
                          <w:rFonts w:ascii="Myriad Pro" w:hAnsi="Myriad Pro"/>
                          <w:b/>
                        </w:rPr>
                      </w:pPr>
                      <w:r w:rsidRPr="0012745A">
                        <w:rPr>
                          <w:rFonts w:ascii="Myriad Pro" w:hAnsi="Myriad Pro"/>
                          <w:b/>
                        </w:rPr>
                        <w:t>Benefits of this title are:</w:t>
                      </w:r>
                    </w:p>
                    <w:p w14:paraId="70AF139A" w14:textId="77777777" w:rsidR="008F5BA6" w:rsidRPr="002813E3" w:rsidRDefault="008F5BA6" w:rsidP="008F5BA6">
                      <w:pPr>
                        <w:rPr>
                          <w:rFonts w:ascii="Myriad Pro" w:hAnsi="Myriad Pro"/>
                          <w:sz w:val="16"/>
                          <w:szCs w:val="18"/>
                        </w:rPr>
                      </w:pPr>
                      <w:r>
                        <w:rPr>
                          <w:rFonts w:ascii="Myriad Pro" w:hAnsi="Myriad Pro"/>
                          <w:sz w:val="16"/>
                          <w:szCs w:val="18"/>
                        </w:rPr>
                        <w:t xml:space="preserve">As a Righteous Hand you have the full strength of The Order of the Gauntlet. You are able to </w:t>
                      </w:r>
                      <w:r>
                        <w:rPr>
                          <w:rFonts w:ascii="Myriad Pro" w:hAnsi="Myriad Pro"/>
                          <w:b/>
                          <w:sz w:val="16"/>
                          <w:szCs w:val="18"/>
                        </w:rPr>
                        <w:t>call on a small army</w:t>
                      </w:r>
                      <w:r>
                        <w:rPr>
                          <w:rFonts w:ascii="Myriad Pro" w:hAnsi="Myriad Pro"/>
                          <w:sz w:val="16"/>
                          <w:szCs w:val="18"/>
                        </w:rPr>
                        <w:t xml:space="preserve">, </w:t>
                      </w:r>
                      <w:r>
                        <w:rPr>
                          <w:rFonts w:ascii="Myriad Pro" w:hAnsi="Myriad Pro"/>
                          <w:b/>
                          <w:sz w:val="16"/>
                          <w:szCs w:val="18"/>
                        </w:rPr>
                        <w:t>take custody of rare magic items</w:t>
                      </w:r>
                      <w:r>
                        <w:rPr>
                          <w:rFonts w:ascii="Myriad Pro" w:hAnsi="Myriad Pro"/>
                          <w:sz w:val="16"/>
                          <w:szCs w:val="18"/>
                        </w:rPr>
                        <w:t xml:space="preserve">, </w:t>
                      </w:r>
                      <w:r>
                        <w:rPr>
                          <w:rFonts w:ascii="Myriad Pro" w:hAnsi="Myriad Pro"/>
                          <w:b/>
                          <w:sz w:val="16"/>
                          <w:szCs w:val="18"/>
                        </w:rPr>
                        <w:t>call upon a specialty spellcaster</w:t>
                      </w:r>
                      <w:r>
                        <w:rPr>
                          <w:rFonts w:ascii="Myriad Pro" w:hAnsi="Myriad Pro"/>
                          <w:sz w:val="16"/>
                          <w:szCs w:val="18"/>
                        </w:rPr>
                        <w:t xml:space="preserve">, and </w:t>
                      </w:r>
                      <w:r>
                        <w:rPr>
                          <w:rFonts w:ascii="Myriad Pro" w:hAnsi="Myriad Pro"/>
                          <w:b/>
                          <w:sz w:val="16"/>
                          <w:szCs w:val="18"/>
                        </w:rPr>
                        <w:t>assign missions to lower ranking Order members</w:t>
                      </w:r>
                      <w:r>
                        <w:rPr>
                          <w:rFonts w:ascii="Myriad Pro" w:hAnsi="Myriad Pro"/>
                          <w:sz w:val="16"/>
                          <w:szCs w:val="18"/>
                        </w:rPr>
                        <w:t>.</w:t>
                      </w:r>
                    </w:p>
                  </w:txbxContent>
                </v:textbox>
                <w10:wrap type="square"/>
              </v:shape>
            </w:pict>
          </mc:Fallback>
        </mc:AlternateContent>
      </w:r>
      <w:r>
        <w:rPr>
          <w:noProof/>
        </w:rPr>
        <mc:AlternateContent>
          <mc:Choice Requires="wps">
            <w:drawing>
              <wp:anchor distT="0" distB="0" distL="114300" distR="114300" simplePos="0" relativeHeight="251695104" behindDoc="0" locked="0" layoutInCell="1" allowOverlap="1" wp14:anchorId="599DC7A8" wp14:editId="5EC4F805">
                <wp:simplePos x="0" y="0"/>
                <wp:positionH relativeFrom="column">
                  <wp:posOffset>5001581</wp:posOffset>
                </wp:positionH>
                <wp:positionV relativeFrom="paragraph">
                  <wp:posOffset>21</wp:posOffset>
                </wp:positionV>
                <wp:extent cx="2095500" cy="3039745"/>
                <wp:effectExtent l="0" t="0" r="0" b="8255"/>
                <wp:wrapSquare wrapText="bothSides"/>
                <wp:docPr id="50" name="Text Box 50"/>
                <wp:cNvGraphicFramePr/>
                <a:graphic xmlns:a="http://schemas.openxmlformats.org/drawingml/2006/main">
                  <a:graphicData uri="http://schemas.microsoft.com/office/word/2010/wordprocessingShape">
                    <wps:wsp>
                      <wps:cNvSpPr txBox="1"/>
                      <wps:spPr>
                        <a:xfrm>
                          <a:off x="0" y="0"/>
                          <a:ext cx="2095500"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2DD4E3"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Whitehawk</w:t>
                            </w:r>
                            <w:proofErr w:type="spellEnd"/>
                          </w:p>
                          <w:p w14:paraId="204CEAD9" w14:textId="77777777" w:rsidR="008F5BA6" w:rsidRPr="0012745A" w:rsidRDefault="008F5BA6" w:rsidP="008F5BA6">
                            <w:pPr>
                              <w:rPr>
                                <w:rFonts w:ascii="Myriad Pro" w:hAnsi="Myriad Pro"/>
                                <w:i/>
                                <w:sz w:val="18"/>
                                <w:szCs w:val="18"/>
                              </w:rPr>
                            </w:pPr>
                            <w:r>
                              <w:rPr>
                                <w:rFonts w:ascii="Myriad Pro" w:hAnsi="Myriad Pro"/>
                                <w:i/>
                                <w:sz w:val="18"/>
                                <w:szCs w:val="18"/>
                              </w:rPr>
                              <w:t xml:space="preserve">Congratulations </w:t>
                            </w:r>
                            <w:proofErr w:type="spellStart"/>
                            <w:r>
                              <w:rPr>
                                <w:rFonts w:ascii="Myriad Pro" w:hAnsi="Myriad Pro"/>
                                <w:i/>
                                <w:sz w:val="18"/>
                                <w:szCs w:val="18"/>
                              </w:rPr>
                              <w:t>Marcheon</w:t>
                            </w:r>
                            <w:proofErr w:type="spellEnd"/>
                            <w:r>
                              <w:rPr>
                                <w:rFonts w:ascii="Myriad Pro" w:hAnsi="Myriad Pro"/>
                                <w:i/>
                                <w:sz w:val="18"/>
                                <w:szCs w:val="18"/>
                              </w:rPr>
                              <w:t>… your deeds have caught the attention of a Righteous Hand and they believe you to be a promising rising star of the organization.</w:t>
                            </w:r>
                          </w:p>
                          <w:p w14:paraId="41DA4D44" w14:textId="77777777" w:rsidR="008F5BA6" w:rsidRPr="0012745A" w:rsidRDefault="008F5BA6" w:rsidP="008F5BA6">
                            <w:pPr>
                              <w:rPr>
                                <w:rFonts w:ascii="Myriad Pro" w:hAnsi="Myriad Pro"/>
                                <w:sz w:val="18"/>
                                <w:szCs w:val="18"/>
                              </w:rPr>
                            </w:pPr>
                          </w:p>
                          <w:p w14:paraId="6ED2F9A6" w14:textId="77777777" w:rsidR="008F5BA6" w:rsidRPr="0012745A" w:rsidRDefault="008F5BA6" w:rsidP="008F5BA6">
                            <w:pPr>
                              <w:rPr>
                                <w:rFonts w:ascii="Myriad Pro" w:hAnsi="Myriad Pro"/>
                                <w:b/>
                              </w:rPr>
                            </w:pPr>
                            <w:r w:rsidRPr="0012745A">
                              <w:rPr>
                                <w:rFonts w:ascii="Myriad Pro" w:hAnsi="Myriad Pro"/>
                                <w:b/>
                              </w:rPr>
                              <w:t>Requirements:</w:t>
                            </w:r>
                          </w:p>
                          <w:p w14:paraId="2EC04E3E" w14:textId="77777777" w:rsidR="008F5BA6" w:rsidRPr="0012745A" w:rsidRDefault="008F5BA6" w:rsidP="008F5BA6">
                            <w:pPr>
                              <w:rPr>
                                <w:rFonts w:ascii="Myriad Pro" w:hAnsi="Myriad Pro"/>
                                <w:sz w:val="16"/>
                                <w:szCs w:val="18"/>
                              </w:rPr>
                            </w:pPr>
                            <w:r w:rsidRPr="0012745A">
                              <w:rPr>
                                <w:rFonts w:ascii="Myriad Pro" w:hAnsi="Myriad Pro"/>
                                <w:sz w:val="16"/>
                                <w:szCs w:val="18"/>
                              </w:rPr>
                              <w:t>Renown score of 1</w:t>
                            </w:r>
                            <w:r>
                              <w:rPr>
                                <w:rFonts w:ascii="Myriad Pro" w:hAnsi="Myriad Pro"/>
                                <w:sz w:val="16"/>
                                <w:szCs w:val="18"/>
                              </w:rPr>
                              <w:t>0</w:t>
                            </w:r>
                            <w:r w:rsidRPr="0012745A">
                              <w:rPr>
                                <w:rFonts w:ascii="Myriad Pro" w:hAnsi="Myriad Pro"/>
                                <w:sz w:val="16"/>
                                <w:szCs w:val="18"/>
                              </w:rPr>
                              <w:t xml:space="preserve"> with the </w:t>
                            </w:r>
                            <w:r>
                              <w:rPr>
                                <w:rFonts w:ascii="Myriad Pro" w:hAnsi="Myriad Pro"/>
                                <w:sz w:val="16"/>
                                <w:szCs w:val="18"/>
                              </w:rPr>
                              <w:t>Order of the Gauntlet</w:t>
                            </w:r>
                          </w:p>
                          <w:p w14:paraId="22865A98" w14:textId="77777777" w:rsidR="008F5BA6" w:rsidRPr="0012745A" w:rsidRDefault="008F5BA6" w:rsidP="008F5BA6">
                            <w:pPr>
                              <w:rPr>
                                <w:rFonts w:ascii="Myriad Pro" w:hAnsi="Myriad Pro"/>
                                <w:sz w:val="16"/>
                                <w:szCs w:val="18"/>
                              </w:rPr>
                            </w:pPr>
                            <w:r>
                              <w:rPr>
                                <w:rFonts w:ascii="Myriad Pro" w:hAnsi="Myriad Pro"/>
                                <w:sz w:val="16"/>
                                <w:szCs w:val="18"/>
                              </w:rPr>
                              <w:t>The endorsement of a Righteous Hand</w:t>
                            </w:r>
                          </w:p>
                          <w:p w14:paraId="174E4A4B" w14:textId="77777777" w:rsidR="008F5BA6" w:rsidRPr="0012745A" w:rsidRDefault="008F5BA6" w:rsidP="008F5BA6">
                            <w:pPr>
                              <w:rPr>
                                <w:rFonts w:ascii="Myriad Pro" w:hAnsi="Myriad Pro"/>
                                <w:sz w:val="16"/>
                                <w:szCs w:val="18"/>
                              </w:rPr>
                            </w:pPr>
                          </w:p>
                          <w:p w14:paraId="3184E741" w14:textId="77777777" w:rsidR="008F5BA6" w:rsidRPr="0012745A" w:rsidRDefault="008F5BA6" w:rsidP="008F5BA6">
                            <w:pPr>
                              <w:rPr>
                                <w:rFonts w:ascii="Myriad Pro" w:hAnsi="Myriad Pro"/>
                                <w:b/>
                              </w:rPr>
                            </w:pPr>
                            <w:r w:rsidRPr="0012745A">
                              <w:rPr>
                                <w:rFonts w:ascii="Myriad Pro" w:hAnsi="Myriad Pro"/>
                                <w:b/>
                              </w:rPr>
                              <w:t>Benefits of this title are:</w:t>
                            </w:r>
                          </w:p>
                          <w:p w14:paraId="52A87171" w14:textId="77777777" w:rsidR="008F5BA6" w:rsidRDefault="008F5BA6" w:rsidP="008F5BA6">
                            <w:pPr>
                              <w:rPr>
                                <w:rFonts w:ascii="Myriad Pro" w:hAnsi="Myriad Pro"/>
                                <w:sz w:val="16"/>
                                <w:szCs w:val="18"/>
                              </w:rPr>
                            </w:pPr>
                            <w:r>
                              <w:rPr>
                                <w:rFonts w:ascii="Myriad Pro" w:hAnsi="Myriad Pro"/>
                                <w:sz w:val="16"/>
                                <w:szCs w:val="18"/>
                              </w:rPr>
                              <w:t xml:space="preserve">You have access to the </w:t>
                            </w:r>
                            <w:r w:rsidRPr="006D3987">
                              <w:rPr>
                                <w:rFonts w:ascii="Myriad Pro" w:hAnsi="Myriad Pro"/>
                                <w:sz w:val="16"/>
                                <w:szCs w:val="18"/>
                              </w:rPr>
                              <w:t>secret</w:t>
                            </w:r>
                            <w:r>
                              <w:rPr>
                                <w:rFonts w:ascii="Myriad Pro" w:hAnsi="Myriad Pro"/>
                                <w:b/>
                                <w:sz w:val="16"/>
                                <w:szCs w:val="18"/>
                              </w:rPr>
                              <w:t xml:space="preserve"> backroom stock</w:t>
                            </w:r>
                            <w:r>
                              <w:rPr>
                                <w:rFonts w:ascii="Myriad Pro" w:hAnsi="Myriad Pro"/>
                                <w:sz w:val="16"/>
                                <w:szCs w:val="18"/>
                              </w:rPr>
                              <w:t xml:space="preserve"> of any Order affiliated merchant. The backroom stock is a set of equipment, potions and scrolls an adventurer may need while operating within the local in which the merchant conducts business.</w:t>
                            </w:r>
                          </w:p>
                          <w:p w14:paraId="2314EB2C" w14:textId="77777777" w:rsidR="008F5BA6" w:rsidRDefault="008F5BA6" w:rsidP="008F5BA6">
                            <w:pPr>
                              <w:rPr>
                                <w:rFonts w:ascii="Myriad Pro" w:hAnsi="Myriad Pro"/>
                                <w:sz w:val="16"/>
                                <w:szCs w:val="18"/>
                              </w:rPr>
                            </w:pPr>
                          </w:p>
                          <w:p w14:paraId="748EB8C5" w14:textId="77777777" w:rsidR="008F5BA6" w:rsidRPr="0049442A" w:rsidRDefault="008F5BA6" w:rsidP="008F5BA6">
                            <w:pPr>
                              <w:rPr>
                                <w:rFonts w:ascii="Myriad Pro" w:hAnsi="Myriad Pro"/>
                                <w:sz w:val="16"/>
                                <w:szCs w:val="18"/>
                              </w:rPr>
                            </w:pPr>
                            <w:r>
                              <w:rPr>
                                <w:rFonts w:ascii="Myriad Pro" w:hAnsi="Myriad Pro"/>
                                <w:sz w:val="16"/>
                                <w:szCs w:val="18"/>
                              </w:rPr>
                              <w:t>Items in the backroom stock are the property of The Order. The merchant is simply providing a place to keep these good safe and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9DC7A8" id="Text_x0020_Box_x0020_50" o:spid="_x0000_s1035" type="#_x0000_t202" style="position:absolute;margin-left:393.85pt;margin-top:0;width:165pt;height:239.3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" filled="f" stroked="f">
                <v:textbox>
                  <w:txbxContent>
                    <w:p w14:paraId="532DD4E3"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Whitehawk</w:t>
                      </w:r>
                      <w:proofErr w:type="spellEnd"/>
                    </w:p>
                    <w:p w14:paraId="204CEAD9" w14:textId="77777777" w:rsidR="008F5BA6" w:rsidRPr="0012745A" w:rsidRDefault="008F5BA6" w:rsidP="008F5BA6">
                      <w:pPr>
                        <w:rPr>
                          <w:rFonts w:ascii="Myriad Pro" w:hAnsi="Myriad Pro"/>
                          <w:i/>
                          <w:sz w:val="18"/>
                          <w:szCs w:val="18"/>
                        </w:rPr>
                      </w:pPr>
                      <w:r>
                        <w:rPr>
                          <w:rFonts w:ascii="Myriad Pro" w:hAnsi="Myriad Pro"/>
                          <w:i/>
                          <w:sz w:val="18"/>
                          <w:szCs w:val="18"/>
                        </w:rPr>
                        <w:t xml:space="preserve">Congratulations </w:t>
                      </w:r>
                      <w:proofErr w:type="spellStart"/>
                      <w:r>
                        <w:rPr>
                          <w:rFonts w:ascii="Myriad Pro" w:hAnsi="Myriad Pro"/>
                          <w:i/>
                          <w:sz w:val="18"/>
                          <w:szCs w:val="18"/>
                        </w:rPr>
                        <w:t>Marcheon</w:t>
                      </w:r>
                      <w:proofErr w:type="spellEnd"/>
                      <w:r>
                        <w:rPr>
                          <w:rFonts w:ascii="Myriad Pro" w:hAnsi="Myriad Pro"/>
                          <w:i/>
                          <w:sz w:val="18"/>
                          <w:szCs w:val="18"/>
                        </w:rPr>
                        <w:t>… your deeds have caught the attention of a Righteous Hand and they believe you to be a promising rising star of the organization.</w:t>
                      </w:r>
                    </w:p>
                    <w:p w14:paraId="41DA4D44" w14:textId="77777777" w:rsidR="008F5BA6" w:rsidRPr="0012745A" w:rsidRDefault="008F5BA6" w:rsidP="008F5BA6">
                      <w:pPr>
                        <w:rPr>
                          <w:rFonts w:ascii="Myriad Pro" w:hAnsi="Myriad Pro"/>
                          <w:sz w:val="18"/>
                          <w:szCs w:val="18"/>
                        </w:rPr>
                      </w:pPr>
                    </w:p>
                    <w:p w14:paraId="6ED2F9A6" w14:textId="77777777" w:rsidR="008F5BA6" w:rsidRPr="0012745A" w:rsidRDefault="008F5BA6" w:rsidP="008F5BA6">
                      <w:pPr>
                        <w:rPr>
                          <w:rFonts w:ascii="Myriad Pro" w:hAnsi="Myriad Pro"/>
                          <w:b/>
                        </w:rPr>
                      </w:pPr>
                      <w:r w:rsidRPr="0012745A">
                        <w:rPr>
                          <w:rFonts w:ascii="Myriad Pro" w:hAnsi="Myriad Pro"/>
                          <w:b/>
                        </w:rPr>
                        <w:t>Requirements:</w:t>
                      </w:r>
                    </w:p>
                    <w:p w14:paraId="2EC04E3E" w14:textId="77777777" w:rsidR="008F5BA6" w:rsidRPr="0012745A" w:rsidRDefault="008F5BA6" w:rsidP="008F5BA6">
                      <w:pPr>
                        <w:rPr>
                          <w:rFonts w:ascii="Myriad Pro" w:hAnsi="Myriad Pro"/>
                          <w:sz w:val="16"/>
                          <w:szCs w:val="18"/>
                        </w:rPr>
                      </w:pPr>
                      <w:r w:rsidRPr="0012745A">
                        <w:rPr>
                          <w:rFonts w:ascii="Myriad Pro" w:hAnsi="Myriad Pro"/>
                          <w:sz w:val="16"/>
                          <w:szCs w:val="18"/>
                        </w:rPr>
                        <w:t>Renown score of 1</w:t>
                      </w:r>
                      <w:r>
                        <w:rPr>
                          <w:rFonts w:ascii="Myriad Pro" w:hAnsi="Myriad Pro"/>
                          <w:sz w:val="16"/>
                          <w:szCs w:val="18"/>
                        </w:rPr>
                        <w:t>0</w:t>
                      </w:r>
                      <w:r w:rsidRPr="0012745A">
                        <w:rPr>
                          <w:rFonts w:ascii="Myriad Pro" w:hAnsi="Myriad Pro"/>
                          <w:sz w:val="16"/>
                          <w:szCs w:val="18"/>
                        </w:rPr>
                        <w:t xml:space="preserve"> with the </w:t>
                      </w:r>
                      <w:r>
                        <w:rPr>
                          <w:rFonts w:ascii="Myriad Pro" w:hAnsi="Myriad Pro"/>
                          <w:sz w:val="16"/>
                          <w:szCs w:val="18"/>
                        </w:rPr>
                        <w:t>Order of the Gauntlet</w:t>
                      </w:r>
                    </w:p>
                    <w:p w14:paraId="22865A98" w14:textId="77777777" w:rsidR="008F5BA6" w:rsidRPr="0012745A" w:rsidRDefault="008F5BA6" w:rsidP="008F5BA6">
                      <w:pPr>
                        <w:rPr>
                          <w:rFonts w:ascii="Myriad Pro" w:hAnsi="Myriad Pro"/>
                          <w:sz w:val="16"/>
                          <w:szCs w:val="18"/>
                        </w:rPr>
                      </w:pPr>
                      <w:r>
                        <w:rPr>
                          <w:rFonts w:ascii="Myriad Pro" w:hAnsi="Myriad Pro"/>
                          <w:sz w:val="16"/>
                          <w:szCs w:val="18"/>
                        </w:rPr>
                        <w:t>The endorsement of a Righteous Hand</w:t>
                      </w:r>
                    </w:p>
                    <w:p w14:paraId="174E4A4B" w14:textId="77777777" w:rsidR="008F5BA6" w:rsidRPr="0012745A" w:rsidRDefault="008F5BA6" w:rsidP="008F5BA6">
                      <w:pPr>
                        <w:rPr>
                          <w:rFonts w:ascii="Myriad Pro" w:hAnsi="Myriad Pro"/>
                          <w:sz w:val="16"/>
                          <w:szCs w:val="18"/>
                        </w:rPr>
                      </w:pPr>
                    </w:p>
                    <w:p w14:paraId="3184E741" w14:textId="77777777" w:rsidR="008F5BA6" w:rsidRPr="0012745A" w:rsidRDefault="008F5BA6" w:rsidP="008F5BA6">
                      <w:pPr>
                        <w:rPr>
                          <w:rFonts w:ascii="Myriad Pro" w:hAnsi="Myriad Pro"/>
                          <w:b/>
                        </w:rPr>
                      </w:pPr>
                      <w:r w:rsidRPr="0012745A">
                        <w:rPr>
                          <w:rFonts w:ascii="Myriad Pro" w:hAnsi="Myriad Pro"/>
                          <w:b/>
                        </w:rPr>
                        <w:t>Benefits of this title are:</w:t>
                      </w:r>
                    </w:p>
                    <w:p w14:paraId="52A87171" w14:textId="77777777" w:rsidR="008F5BA6" w:rsidRDefault="008F5BA6" w:rsidP="008F5BA6">
                      <w:pPr>
                        <w:rPr>
                          <w:rFonts w:ascii="Myriad Pro" w:hAnsi="Myriad Pro"/>
                          <w:sz w:val="16"/>
                          <w:szCs w:val="18"/>
                        </w:rPr>
                      </w:pPr>
                      <w:r>
                        <w:rPr>
                          <w:rFonts w:ascii="Myriad Pro" w:hAnsi="Myriad Pro"/>
                          <w:sz w:val="16"/>
                          <w:szCs w:val="18"/>
                        </w:rPr>
                        <w:t xml:space="preserve">You have access to the </w:t>
                      </w:r>
                      <w:r w:rsidRPr="006D3987">
                        <w:rPr>
                          <w:rFonts w:ascii="Myriad Pro" w:hAnsi="Myriad Pro"/>
                          <w:sz w:val="16"/>
                          <w:szCs w:val="18"/>
                        </w:rPr>
                        <w:t>secret</w:t>
                      </w:r>
                      <w:r>
                        <w:rPr>
                          <w:rFonts w:ascii="Myriad Pro" w:hAnsi="Myriad Pro"/>
                          <w:b/>
                          <w:sz w:val="16"/>
                          <w:szCs w:val="18"/>
                        </w:rPr>
                        <w:t xml:space="preserve"> backroom stock</w:t>
                      </w:r>
                      <w:r>
                        <w:rPr>
                          <w:rFonts w:ascii="Myriad Pro" w:hAnsi="Myriad Pro"/>
                          <w:sz w:val="16"/>
                          <w:szCs w:val="18"/>
                        </w:rPr>
                        <w:t xml:space="preserve"> of any Order affiliated merchant. The backroom stock is a set of equipment, potions and scrolls an adventurer may need while operating within the local in which the merchant conducts business.</w:t>
                      </w:r>
                    </w:p>
                    <w:p w14:paraId="2314EB2C" w14:textId="77777777" w:rsidR="008F5BA6" w:rsidRDefault="008F5BA6" w:rsidP="008F5BA6">
                      <w:pPr>
                        <w:rPr>
                          <w:rFonts w:ascii="Myriad Pro" w:hAnsi="Myriad Pro"/>
                          <w:sz w:val="16"/>
                          <w:szCs w:val="18"/>
                        </w:rPr>
                      </w:pPr>
                    </w:p>
                    <w:p w14:paraId="748EB8C5" w14:textId="77777777" w:rsidR="008F5BA6" w:rsidRPr="0049442A" w:rsidRDefault="008F5BA6" w:rsidP="008F5BA6">
                      <w:pPr>
                        <w:rPr>
                          <w:rFonts w:ascii="Myriad Pro" w:hAnsi="Myriad Pro"/>
                          <w:sz w:val="16"/>
                          <w:szCs w:val="18"/>
                        </w:rPr>
                      </w:pPr>
                      <w:r>
                        <w:rPr>
                          <w:rFonts w:ascii="Myriad Pro" w:hAnsi="Myriad Pro"/>
                          <w:sz w:val="16"/>
                          <w:szCs w:val="18"/>
                        </w:rPr>
                        <w:t>Items in the backroom stock are the property of The Order. The merchant is simply providing a place to keep these good safe and in stock.</w:t>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25E3A610" wp14:editId="68FE8567">
                <wp:simplePos x="0" y="0"/>
                <wp:positionH relativeFrom="column">
                  <wp:posOffset>2515756</wp:posOffset>
                </wp:positionH>
                <wp:positionV relativeFrom="paragraph">
                  <wp:posOffset>21</wp:posOffset>
                </wp:positionV>
                <wp:extent cx="2095500" cy="3039745"/>
                <wp:effectExtent l="0" t="0" r="0" b="8255"/>
                <wp:wrapSquare wrapText="bothSides"/>
                <wp:docPr id="49" name="Text Box 49"/>
                <wp:cNvGraphicFramePr/>
                <a:graphic xmlns:a="http://schemas.openxmlformats.org/drawingml/2006/main">
                  <a:graphicData uri="http://schemas.microsoft.com/office/word/2010/wordprocessingShape">
                    <wps:wsp>
                      <wps:cNvSpPr txBox="1"/>
                      <wps:spPr>
                        <a:xfrm>
                          <a:off x="0" y="0"/>
                          <a:ext cx="2095500" cy="30397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68F3B"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Marcheon</w:t>
                            </w:r>
                            <w:proofErr w:type="spellEnd"/>
                          </w:p>
                          <w:p w14:paraId="72317D28" w14:textId="77777777" w:rsidR="008F5BA6" w:rsidRPr="0012745A" w:rsidRDefault="008F5BA6" w:rsidP="008F5BA6">
                            <w:pPr>
                              <w:rPr>
                                <w:rFonts w:ascii="Myriad Pro" w:hAnsi="Myriad Pro"/>
                                <w:i/>
                                <w:sz w:val="18"/>
                                <w:szCs w:val="18"/>
                              </w:rPr>
                            </w:pPr>
                            <w:r>
                              <w:rPr>
                                <w:rFonts w:ascii="Myriad Pro" w:hAnsi="Myriad Pro"/>
                                <w:i/>
                                <w:sz w:val="18"/>
                                <w:szCs w:val="18"/>
                              </w:rPr>
                              <w:t xml:space="preserve">Your actions have been noticed by a Vindicator of </w:t>
                            </w:r>
                            <w:proofErr w:type="gramStart"/>
                            <w:r>
                              <w:rPr>
                                <w:rFonts w:ascii="Myriad Pro" w:hAnsi="Myriad Pro"/>
                                <w:i/>
                                <w:sz w:val="18"/>
                                <w:szCs w:val="18"/>
                              </w:rPr>
                              <w:t>The</w:t>
                            </w:r>
                            <w:proofErr w:type="gramEnd"/>
                            <w:r>
                              <w:rPr>
                                <w:rFonts w:ascii="Myriad Pro" w:hAnsi="Myriad Pro"/>
                                <w:i/>
                                <w:sz w:val="18"/>
                                <w:szCs w:val="18"/>
                              </w:rPr>
                              <w:t xml:space="preserve"> Order of the Gauntlet and they have promoted you.</w:t>
                            </w:r>
                          </w:p>
                          <w:p w14:paraId="6F9B669B" w14:textId="77777777" w:rsidR="008F5BA6" w:rsidRPr="0012745A" w:rsidRDefault="008F5BA6" w:rsidP="008F5BA6">
                            <w:pPr>
                              <w:rPr>
                                <w:rFonts w:ascii="Myriad Pro" w:hAnsi="Myriad Pro"/>
                                <w:sz w:val="18"/>
                                <w:szCs w:val="18"/>
                              </w:rPr>
                            </w:pPr>
                          </w:p>
                          <w:p w14:paraId="37BC4AE9" w14:textId="77777777" w:rsidR="008F5BA6" w:rsidRPr="0012745A" w:rsidRDefault="008F5BA6" w:rsidP="008F5BA6">
                            <w:pPr>
                              <w:rPr>
                                <w:rFonts w:ascii="Myriad Pro" w:hAnsi="Myriad Pro"/>
                                <w:b/>
                              </w:rPr>
                            </w:pPr>
                            <w:r w:rsidRPr="0012745A">
                              <w:rPr>
                                <w:rFonts w:ascii="Myriad Pro" w:hAnsi="Myriad Pro"/>
                                <w:b/>
                              </w:rPr>
                              <w:t>Requirements:</w:t>
                            </w:r>
                          </w:p>
                          <w:p w14:paraId="4D929733" w14:textId="77777777" w:rsidR="008F5BA6" w:rsidRPr="0012745A" w:rsidRDefault="008F5BA6" w:rsidP="008F5BA6">
                            <w:pPr>
                              <w:rPr>
                                <w:rFonts w:ascii="Myriad Pro" w:hAnsi="Myriad Pro"/>
                                <w:sz w:val="16"/>
                                <w:szCs w:val="18"/>
                              </w:rPr>
                            </w:pPr>
                            <w:r>
                              <w:rPr>
                                <w:rFonts w:ascii="Myriad Pro" w:hAnsi="Myriad Pro"/>
                                <w:sz w:val="16"/>
                                <w:szCs w:val="18"/>
                              </w:rPr>
                              <w:t>Renown score of 3</w:t>
                            </w:r>
                            <w:r w:rsidRPr="0012745A">
                              <w:rPr>
                                <w:rFonts w:ascii="Myriad Pro" w:hAnsi="Myriad Pro"/>
                                <w:sz w:val="16"/>
                                <w:szCs w:val="18"/>
                              </w:rPr>
                              <w:t xml:space="preserve"> with the </w:t>
                            </w:r>
                            <w:r>
                              <w:rPr>
                                <w:rFonts w:ascii="Myriad Pro" w:hAnsi="Myriad Pro"/>
                                <w:sz w:val="16"/>
                                <w:szCs w:val="18"/>
                              </w:rPr>
                              <w:t>Order of the Gauntlet</w:t>
                            </w:r>
                          </w:p>
                          <w:p w14:paraId="0BBF4F1B" w14:textId="77777777" w:rsidR="008F5BA6" w:rsidRPr="0012745A" w:rsidRDefault="008F5BA6" w:rsidP="008F5BA6">
                            <w:pPr>
                              <w:rPr>
                                <w:rFonts w:ascii="Myriad Pro" w:hAnsi="Myriad Pro"/>
                                <w:sz w:val="16"/>
                                <w:szCs w:val="18"/>
                              </w:rPr>
                            </w:pPr>
                            <w:r>
                              <w:rPr>
                                <w:rFonts w:ascii="Myriad Pro" w:hAnsi="Myriad Pro"/>
                                <w:sz w:val="16"/>
                                <w:szCs w:val="18"/>
                              </w:rPr>
                              <w:t>The endorsement of a Vindicator</w:t>
                            </w:r>
                          </w:p>
                          <w:p w14:paraId="454A6E8A" w14:textId="77777777" w:rsidR="008F5BA6" w:rsidRPr="0012745A" w:rsidRDefault="008F5BA6" w:rsidP="008F5BA6">
                            <w:pPr>
                              <w:rPr>
                                <w:rFonts w:ascii="Myriad Pro" w:hAnsi="Myriad Pro"/>
                                <w:sz w:val="16"/>
                                <w:szCs w:val="18"/>
                              </w:rPr>
                            </w:pPr>
                          </w:p>
                          <w:p w14:paraId="537F72A8" w14:textId="77777777" w:rsidR="008F5BA6" w:rsidRPr="0012745A" w:rsidRDefault="008F5BA6" w:rsidP="008F5BA6">
                            <w:pPr>
                              <w:rPr>
                                <w:rFonts w:ascii="Myriad Pro" w:hAnsi="Myriad Pro"/>
                                <w:b/>
                              </w:rPr>
                            </w:pPr>
                            <w:r w:rsidRPr="0012745A">
                              <w:rPr>
                                <w:rFonts w:ascii="Myriad Pro" w:hAnsi="Myriad Pro"/>
                                <w:b/>
                              </w:rPr>
                              <w:t>Benefits of this title are:</w:t>
                            </w:r>
                          </w:p>
                          <w:p w14:paraId="5B5E7EA8" w14:textId="77777777" w:rsidR="008F5BA6" w:rsidRPr="0012745A" w:rsidRDefault="008F5BA6" w:rsidP="008F5BA6">
                            <w:pPr>
                              <w:rPr>
                                <w:rFonts w:ascii="Myriad Pro" w:hAnsi="Myriad Pro"/>
                                <w:sz w:val="16"/>
                                <w:szCs w:val="18"/>
                              </w:rPr>
                            </w:pPr>
                            <w:r w:rsidRPr="0012745A">
                              <w:rPr>
                                <w:rFonts w:ascii="Myriad Pro" w:hAnsi="Myriad Pro"/>
                                <w:sz w:val="16"/>
                                <w:szCs w:val="18"/>
                              </w:rPr>
                              <w:t xml:space="preserve">In any city, town or village where The </w:t>
                            </w:r>
                            <w:r>
                              <w:rPr>
                                <w:rFonts w:ascii="Myriad Pro" w:hAnsi="Myriad Pro"/>
                                <w:sz w:val="16"/>
                                <w:szCs w:val="18"/>
                              </w:rPr>
                              <w:t>Order of the Gauntlet</w:t>
                            </w:r>
                            <w:r w:rsidRPr="0012745A">
                              <w:rPr>
                                <w:rFonts w:ascii="Myriad Pro" w:hAnsi="Myriad Pro"/>
                                <w:sz w:val="16"/>
                                <w:szCs w:val="18"/>
                              </w:rPr>
                              <w:t xml:space="preserve"> have a presence, you can make </w:t>
                            </w:r>
                            <w:r w:rsidRPr="0012745A">
                              <w:rPr>
                                <w:rFonts w:ascii="Myriad Pro" w:hAnsi="Myriad Pro"/>
                                <w:b/>
                                <w:sz w:val="16"/>
                                <w:szCs w:val="18"/>
                              </w:rPr>
                              <w:t>contact with a faction representative</w:t>
                            </w:r>
                            <w:r w:rsidRPr="0012745A">
                              <w:rPr>
                                <w:rFonts w:ascii="Myriad Pro" w:hAnsi="Myriad Pro"/>
                                <w:sz w:val="16"/>
                                <w:szCs w:val="18"/>
                              </w:rPr>
                              <w:t xml:space="preserve"> through </w:t>
                            </w:r>
                            <w:r>
                              <w:rPr>
                                <w:rFonts w:ascii="Myriad Pro" w:hAnsi="Myriad Pro"/>
                                <w:sz w:val="16"/>
                                <w:szCs w:val="18"/>
                              </w:rPr>
                              <w:t>whom</w:t>
                            </w:r>
                            <w:r w:rsidRPr="0012745A">
                              <w:rPr>
                                <w:rFonts w:ascii="Myriad Pro" w:hAnsi="Myriad Pro"/>
                                <w:sz w:val="16"/>
                                <w:szCs w:val="18"/>
                              </w:rPr>
                              <w:t xml:space="preserve"> you can communica</w:t>
                            </w:r>
                            <w:r>
                              <w:rPr>
                                <w:rFonts w:ascii="Myriad Pro" w:hAnsi="Myriad Pro"/>
                                <w:sz w:val="16"/>
                                <w:szCs w:val="18"/>
                              </w:rPr>
                              <w:t>te with the Order’s leadership</w:t>
                            </w:r>
                            <w:r w:rsidRPr="0012745A">
                              <w:rPr>
                                <w:rFonts w:ascii="Myriad Pro" w:hAnsi="Myriad Pro"/>
                                <w:sz w:val="16"/>
                                <w:szCs w:val="18"/>
                              </w:rPr>
                              <w:t xml:space="preserve"> and secure lodging for yourself at a faction </w:t>
                            </w:r>
                            <w:proofErr w:type="spellStart"/>
                            <w:r w:rsidRPr="0012745A">
                              <w:rPr>
                                <w:rFonts w:ascii="Myriad Pro" w:hAnsi="Myriad Pro"/>
                                <w:sz w:val="16"/>
                                <w:szCs w:val="18"/>
                              </w:rPr>
                              <w:t>safehouse</w:t>
                            </w:r>
                            <w:proofErr w:type="spellEnd"/>
                            <w:r w:rsidRPr="0012745A">
                              <w:rPr>
                                <w:rFonts w:ascii="Myriad Pro" w:hAnsi="Myriad Pro"/>
                                <w:sz w:val="16"/>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E3A610" id="Text_x0020_Box_x0020_49" o:spid="_x0000_s1036" type="#_x0000_t202" style="position:absolute;margin-left:198.1pt;margin-top:0;width:165pt;height:239.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" filled="f" stroked="f">
                <v:textbox>
                  <w:txbxContent>
                    <w:p w14:paraId="11868F3B"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Marcheon</w:t>
                      </w:r>
                      <w:proofErr w:type="spellEnd"/>
                    </w:p>
                    <w:p w14:paraId="72317D28" w14:textId="77777777" w:rsidR="008F5BA6" w:rsidRPr="0012745A" w:rsidRDefault="008F5BA6" w:rsidP="008F5BA6">
                      <w:pPr>
                        <w:rPr>
                          <w:rFonts w:ascii="Myriad Pro" w:hAnsi="Myriad Pro"/>
                          <w:i/>
                          <w:sz w:val="18"/>
                          <w:szCs w:val="18"/>
                        </w:rPr>
                      </w:pPr>
                      <w:r>
                        <w:rPr>
                          <w:rFonts w:ascii="Myriad Pro" w:hAnsi="Myriad Pro"/>
                          <w:i/>
                          <w:sz w:val="18"/>
                          <w:szCs w:val="18"/>
                        </w:rPr>
                        <w:t xml:space="preserve">Your actions have been noticed by a Vindicator of </w:t>
                      </w:r>
                      <w:proofErr w:type="gramStart"/>
                      <w:r>
                        <w:rPr>
                          <w:rFonts w:ascii="Myriad Pro" w:hAnsi="Myriad Pro"/>
                          <w:i/>
                          <w:sz w:val="18"/>
                          <w:szCs w:val="18"/>
                        </w:rPr>
                        <w:t>The</w:t>
                      </w:r>
                      <w:proofErr w:type="gramEnd"/>
                      <w:r>
                        <w:rPr>
                          <w:rFonts w:ascii="Myriad Pro" w:hAnsi="Myriad Pro"/>
                          <w:i/>
                          <w:sz w:val="18"/>
                          <w:szCs w:val="18"/>
                        </w:rPr>
                        <w:t xml:space="preserve"> Order of the Gauntlet and they have promoted you.</w:t>
                      </w:r>
                    </w:p>
                    <w:p w14:paraId="6F9B669B" w14:textId="77777777" w:rsidR="008F5BA6" w:rsidRPr="0012745A" w:rsidRDefault="008F5BA6" w:rsidP="008F5BA6">
                      <w:pPr>
                        <w:rPr>
                          <w:rFonts w:ascii="Myriad Pro" w:hAnsi="Myriad Pro"/>
                          <w:sz w:val="18"/>
                          <w:szCs w:val="18"/>
                        </w:rPr>
                      </w:pPr>
                    </w:p>
                    <w:p w14:paraId="37BC4AE9" w14:textId="77777777" w:rsidR="008F5BA6" w:rsidRPr="0012745A" w:rsidRDefault="008F5BA6" w:rsidP="008F5BA6">
                      <w:pPr>
                        <w:rPr>
                          <w:rFonts w:ascii="Myriad Pro" w:hAnsi="Myriad Pro"/>
                          <w:b/>
                        </w:rPr>
                      </w:pPr>
                      <w:r w:rsidRPr="0012745A">
                        <w:rPr>
                          <w:rFonts w:ascii="Myriad Pro" w:hAnsi="Myriad Pro"/>
                          <w:b/>
                        </w:rPr>
                        <w:t>Requirements:</w:t>
                      </w:r>
                    </w:p>
                    <w:p w14:paraId="4D929733" w14:textId="77777777" w:rsidR="008F5BA6" w:rsidRPr="0012745A" w:rsidRDefault="008F5BA6" w:rsidP="008F5BA6">
                      <w:pPr>
                        <w:rPr>
                          <w:rFonts w:ascii="Myriad Pro" w:hAnsi="Myriad Pro"/>
                          <w:sz w:val="16"/>
                          <w:szCs w:val="18"/>
                        </w:rPr>
                      </w:pPr>
                      <w:r>
                        <w:rPr>
                          <w:rFonts w:ascii="Myriad Pro" w:hAnsi="Myriad Pro"/>
                          <w:sz w:val="16"/>
                          <w:szCs w:val="18"/>
                        </w:rPr>
                        <w:t>Renown score of 3</w:t>
                      </w:r>
                      <w:r w:rsidRPr="0012745A">
                        <w:rPr>
                          <w:rFonts w:ascii="Myriad Pro" w:hAnsi="Myriad Pro"/>
                          <w:sz w:val="16"/>
                          <w:szCs w:val="18"/>
                        </w:rPr>
                        <w:t xml:space="preserve"> with the </w:t>
                      </w:r>
                      <w:r>
                        <w:rPr>
                          <w:rFonts w:ascii="Myriad Pro" w:hAnsi="Myriad Pro"/>
                          <w:sz w:val="16"/>
                          <w:szCs w:val="18"/>
                        </w:rPr>
                        <w:t>Order of the Gauntlet</w:t>
                      </w:r>
                    </w:p>
                    <w:p w14:paraId="0BBF4F1B" w14:textId="77777777" w:rsidR="008F5BA6" w:rsidRPr="0012745A" w:rsidRDefault="008F5BA6" w:rsidP="008F5BA6">
                      <w:pPr>
                        <w:rPr>
                          <w:rFonts w:ascii="Myriad Pro" w:hAnsi="Myriad Pro"/>
                          <w:sz w:val="16"/>
                          <w:szCs w:val="18"/>
                        </w:rPr>
                      </w:pPr>
                      <w:r>
                        <w:rPr>
                          <w:rFonts w:ascii="Myriad Pro" w:hAnsi="Myriad Pro"/>
                          <w:sz w:val="16"/>
                          <w:szCs w:val="18"/>
                        </w:rPr>
                        <w:t>The endorsement of a Vindicator</w:t>
                      </w:r>
                    </w:p>
                    <w:p w14:paraId="454A6E8A" w14:textId="77777777" w:rsidR="008F5BA6" w:rsidRPr="0012745A" w:rsidRDefault="008F5BA6" w:rsidP="008F5BA6">
                      <w:pPr>
                        <w:rPr>
                          <w:rFonts w:ascii="Myriad Pro" w:hAnsi="Myriad Pro"/>
                          <w:sz w:val="16"/>
                          <w:szCs w:val="18"/>
                        </w:rPr>
                      </w:pPr>
                    </w:p>
                    <w:p w14:paraId="537F72A8" w14:textId="77777777" w:rsidR="008F5BA6" w:rsidRPr="0012745A" w:rsidRDefault="008F5BA6" w:rsidP="008F5BA6">
                      <w:pPr>
                        <w:rPr>
                          <w:rFonts w:ascii="Myriad Pro" w:hAnsi="Myriad Pro"/>
                          <w:b/>
                        </w:rPr>
                      </w:pPr>
                      <w:r w:rsidRPr="0012745A">
                        <w:rPr>
                          <w:rFonts w:ascii="Myriad Pro" w:hAnsi="Myriad Pro"/>
                          <w:b/>
                        </w:rPr>
                        <w:t>Benefits of this title are:</w:t>
                      </w:r>
                    </w:p>
                    <w:p w14:paraId="5B5E7EA8" w14:textId="77777777" w:rsidR="008F5BA6" w:rsidRPr="0012745A" w:rsidRDefault="008F5BA6" w:rsidP="008F5BA6">
                      <w:pPr>
                        <w:rPr>
                          <w:rFonts w:ascii="Myriad Pro" w:hAnsi="Myriad Pro"/>
                          <w:sz w:val="16"/>
                          <w:szCs w:val="18"/>
                        </w:rPr>
                      </w:pPr>
                      <w:r w:rsidRPr="0012745A">
                        <w:rPr>
                          <w:rFonts w:ascii="Myriad Pro" w:hAnsi="Myriad Pro"/>
                          <w:sz w:val="16"/>
                          <w:szCs w:val="18"/>
                        </w:rPr>
                        <w:t xml:space="preserve">In any city, town or village where The </w:t>
                      </w:r>
                      <w:r>
                        <w:rPr>
                          <w:rFonts w:ascii="Myriad Pro" w:hAnsi="Myriad Pro"/>
                          <w:sz w:val="16"/>
                          <w:szCs w:val="18"/>
                        </w:rPr>
                        <w:t>Order of the Gauntlet</w:t>
                      </w:r>
                      <w:r w:rsidRPr="0012745A">
                        <w:rPr>
                          <w:rFonts w:ascii="Myriad Pro" w:hAnsi="Myriad Pro"/>
                          <w:sz w:val="16"/>
                          <w:szCs w:val="18"/>
                        </w:rPr>
                        <w:t xml:space="preserve"> have a presence, you can make </w:t>
                      </w:r>
                      <w:r w:rsidRPr="0012745A">
                        <w:rPr>
                          <w:rFonts w:ascii="Myriad Pro" w:hAnsi="Myriad Pro"/>
                          <w:b/>
                          <w:sz w:val="16"/>
                          <w:szCs w:val="18"/>
                        </w:rPr>
                        <w:t>contact with a faction representative</w:t>
                      </w:r>
                      <w:r w:rsidRPr="0012745A">
                        <w:rPr>
                          <w:rFonts w:ascii="Myriad Pro" w:hAnsi="Myriad Pro"/>
                          <w:sz w:val="16"/>
                          <w:szCs w:val="18"/>
                        </w:rPr>
                        <w:t xml:space="preserve"> through </w:t>
                      </w:r>
                      <w:r>
                        <w:rPr>
                          <w:rFonts w:ascii="Myriad Pro" w:hAnsi="Myriad Pro"/>
                          <w:sz w:val="16"/>
                          <w:szCs w:val="18"/>
                        </w:rPr>
                        <w:t>whom</w:t>
                      </w:r>
                      <w:r w:rsidRPr="0012745A">
                        <w:rPr>
                          <w:rFonts w:ascii="Myriad Pro" w:hAnsi="Myriad Pro"/>
                          <w:sz w:val="16"/>
                          <w:szCs w:val="18"/>
                        </w:rPr>
                        <w:t xml:space="preserve"> you can communica</w:t>
                      </w:r>
                      <w:r>
                        <w:rPr>
                          <w:rFonts w:ascii="Myriad Pro" w:hAnsi="Myriad Pro"/>
                          <w:sz w:val="16"/>
                          <w:szCs w:val="18"/>
                        </w:rPr>
                        <w:t>te with the Order’s leadership</w:t>
                      </w:r>
                      <w:r w:rsidRPr="0012745A">
                        <w:rPr>
                          <w:rFonts w:ascii="Myriad Pro" w:hAnsi="Myriad Pro"/>
                          <w:sz w:val="16"/>
                          <w:szCs w:val="18"/>
                        </w:rPr>
                        <w:t xml:space="preserve"> and secure lodging for yourself at a faction </w:t>
                      </w:r>
                      <w:proofErr w:type="spellStart"/>
                      <w:r w:rsidRPr="0012745A">
                        <w:rPr>
                          <w:rFonts w:ascii="Myriad Pro" w:hAnsi="Myriad Pro"/>
                          <w:sz w:val="16"/>
                          <w:szCs w:val="18"/>
                        </w:rPr>
                        <w:t>safehouse</w:t>
                      </w:r>
                      <w:proofErr w:type="spellEnd"/>
                      <w:r w:rsidRPr="0012745A">
                        <w:rPr>
                          <w:rFonts w:ascii="Myriad Pro" w:hAnsi="Myriad Pro"/>
                          <w:sz w:val="16"/>
                          <w:szCs w:val="18"/>
                        </w:rPr>
                        <w:t>.</w:t>
                      </w:r>
                    </w:p>
                  </w:txbxContent>
                </v:textbox>
                <w10:wrap type="square"/>
              </v:shape>
            </w:pict>
          </mc:Fallback>
        </mc:AlternateContent>
      </w:r>
      <w:r w:rsidR="008F5BA6">
        <w:rPr>
          <w:noProof/>
        </w:rPr>
        <mc:AlternateContent>
          <mc:Choice Requires="wps">
            <w:drawing>
              <wp:anchor distT="0" distB="0" distL="114300" distR="114300" simplePos="0" relativeHeight="251693056" behindDoc="0" locked="0" layoutInCell="1" allowOverlap="1" wp14:anchorId="622DB84B" wp14:editId="53E60700">
                <wp:simplePos x="0" y="0"/>
                <wp:positionH relativeFrom="column">
                  <wp:posOffset>41275</wp:posOffset>
                </wp:positionH>
                <wp:positionV relativeFrom="paragraph">
                  <wp:posOffset>93</wp:posOffset>
                </wp:positionV>
                <wp:extent cx="2095500" cy="3677603"/>
                <wp:effectExtent l="0" t="0" r="0" b="5715"/>
                <wp:wrapSquare wrapText="bothSides"/>
                <wp:docPr id="48" name="Text Box 48"/>
                <wp:cNvGraphicFramePr/>
                <a:graphic xmlns:a="http://schemas.openxmlformats.org/drawingml/2006/main">
                  <a:graphicData uri="http://schemas.microsoft.com/office/word/2010/wordprocessingShape">
                    <wps:wsp>
                      <wps:cNvSpPr txBox="1"/>
                      <wps:spPr>
                        <a:xfrm>
                          <a:off x="0" y="0"/>
                          <a:ext cx="2095500" cy="367760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FAD7FC0"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Chevall</w:t>
                            </w:r>
                            <w:proofErr w:type="spellEnd"/>
                          </w:p>
                          <w:p w14:paraId="3E0AF1A5" w14:textId="77777777" w:rsidR="008F5BA6" w:rsidRPr="0012745A" w:rsidRDefault="008F5BA6" w:rsidP="008F5BA6">
                            <w:pPr>
                              <w:rPr>
                                <w:rFonts w:ascii="Myriad Pro" w:hAnsi="Myriad Pro"/>
                                <w:i/>
                                <w:sz w:val="18"/>
                                <w:szCs w:val="18"/>
                              </w:rPr>
                            </w:pPr>
                            <w:r>
                              <w:rPr>
                                <w:rFonts w:ascii="Myriad Pro" w:hAnsi="Myriad Pro"/>
                                <w:i/>
                                <w:sz w:val="18"/>
                                <w:szCs w:val="18"/>
                              </w:rPr>
                              <w:t>As a new member of the Order of the Gauntlet</w:t>
                            </w:r>
                            <w:r w:rsidRPr="0012745A">
                              <w:rPr>
                                <w:rFonts w:ascii="Myriad Pro" w:hAnsi="Myriad Pro"/>
                                <w:i/>
                                <w:sz w:val="18"/>
                                <w:szCs w:val="18"/>
                              </w:rPr>
                              <w:t xml:space="preserve"> organization you are bestowed the title of “</w:t>
                            </w:r>
                            <w:proofErr w:type="spellStart"/>
                            <w:r>
                              <w:rPr>
                                <w:rFonts w:ascii="Myriad Pro" w:hAnsi="Myriad Pro"/>
                                <w:i/>
                                <w:sz w:val="18"/>
                                <w:szCs w:val="18"/>
                              </w:rPr>
                              <w:t>Chevall</w:t>
                            </w:r>
                            <w:proofErr w:type="spellEnd"/>
                            <w:r w:rsidRPr="0012745A">
                              <w:rPr>
                                <w:rFonts w:ascii="Myriad Pro" w:hAnsi="Myriad Pro"/>
                                <w:i/>
                                <w:sz w:val="18"/>
                                <w:szCs w:val="18"/>
                              </w:rPr>
                              <w:t>”.</w:t>
                            </w:r>
                          </w:p>
                          <w:p w14:paraId="44E51B63" w14:textId="77777777" w:rsidR="008F5BA6" w:rsidRPr="0012745A" w:rsidRDefault="008F5BA6" w:rsidP="008F5BA6">
                            <w:pPr>
                              <w:rPr>
                                <w:rFonts w:ascii="Myriad Pro" w:hAnsi="Myriad Pro"/>
                                <w:sz w:val="18"/>
                                <w:szCs w:val="18"/>
                              </w:rPr>
                            </w:pPr>
                          </w:p>
                          <w:p w14:paraId="245873A4" w14:textId="77777777" w:rsidR="008F5BA6" w:rsidRPr="0012745A" w:rsidRDefault="008F5BA6" w:rsidP="008F5BA6">
                            <w:pPr>
                              <w:rPr>
                                <w:rFonts w:ascii="Myriad Pro" w:hAnsi="Myriad Pro"/>
                                <w:b/>
                              </w:rPr>
                            </w:pPr>
                            <w:r w:rsidRPr="0012745A">
                              <w:rPr>
                                <w:rFonts w:ascii="Myriad Pro" w:hAnsi="Myriad Pro"/>
                                <w:b/>
                              </w:rPr>
                              <w:t>Requirements:</w:t>
                            </w:r>
                          </w:p>
                          <w:p w14:paraId="705929C6" w14:textId="77777777" w:rsidR="008F5BA6" w:rsidRDefault="008F5BA6" w:rsidP="008F5BA6">
                            <w:pPr>
                              <w:rPr>
                                <w:rFonts w:ascii="Myriad Pro" w:hAnsi="Myriad Pro"/>
                                <w:sz w:val="16"/>
                                <w:szCs w:val="18"/>
                              </w:rPr>
                            </w:pPr>
                            <w:r w:rsidRPr="0012745A">
                              <w:rPr>
                                <w:rFonts w:ascii="Myriad Pro" w:hAnsi="Myriad Pro"/>
                                <w:sz w:val="16"/>
                                <w:szCs w:val="18"/>
                              </w:rPr>
                              <w:t xml:space="preserve">Renown score of 1 with the </w:t>
                            </w:r>
                            <w:r>
                              <w:rPr>
                                <w:rFonts w:ascii="Myriad Pro" w:hAnsi="Myriad Pro"/>
                                <w:sz w:val="16"/>
                                <w:szCs w:val="18"/>
                              </w:rPr>
                              <w:t>Order of the Gauntlet</w:t>
                            </w:r>
                          </w:p>
                          <w:p w14:paraId="27A490E9" w14:textId="77777777" w:rsidR="008F5BA6" w:rsidRPr="0012745A" w:rsidRDefault="008F5BA6" w:rsidP="008F5BA6">
                            <w:pPr>
                              <w:rPr>
                                <w:rFonts w:ascii="Myriad Pro" w:hAnsi="Myriad Pro"/>
                                <w:sz w:val="16"/>
                                <w:szCs w:val="18"/>
                              </w:rPr>
                            </w:pPr>
                            <w:r>
                              <w:rPr>
                                <w:rFonts w:ascii="Myriad Pro" w:hAnsi="Myriad Pro"/>
                                <w:sz w:val="16"/>
                                <w:szCs w:val="18"/>
                              </w:rPr>
                              <w:t xml:space="preserve">The endorsement of a </w:t>
                            </w:r>
                            <w:proofErr w:type="spellStart"/>
                            <w:r>
                              <w:rPr>
                                <w:rFonts w:ascii="Myriad Pro" w:hAnsi="Myriad Pro"/>
                                <w:sz w:val="16"/>
                                <w:szCs w:val="18"/>
                              </w:rPr>
                              <w:t>Whitehawk</w:t>
                            </w:r>
                            <w:proofErr w:type="spellEnd"/>
                          </w:p>
                          <w:p w14:paraId="6F57F769" w14:textId="77777777" w:rsidR="008F5BA6" w:rsidRPr="0012745A" w:rsidRDefault="008F5BA6" w:rsidP="008F5BA6">
                            <w:pPr>
                              <w:rPr>
                                <w:rFonts w:ascii="Myriad Pro" w:hAnsi="Myriad Pro"/>
                                <w:sz w:val="16"/>
                                <w:szCs w:val="18"/>
                              </w:rPr>
                            </w:pPr>
                          </w:p>
                          <w:p w14:paraId="1CBB5CE6" w14:textId="77777777" w:rsidR="008F5BA6" w:rsidRPr="0012745A" w:rsidRDefault="008F5BA6" w:rsidP="008F5BA6">
                            <w:pPr>
                              <w:rPr>
                                <w:rFonts w:ascii="Myriad Pro" w:hAnsi="Myriad Pro"/>
                                <w:b/>
                              </w:rPr>
                            </w:pPr>
                            <w:r w:rsidRPr="0012745A">
                              <w:rPr>
                                <w:rFonts w:ascii="Myriad Pro" w:hAnsi="Myriad Pro"/>
                                <w:b/>
                              </w:rPr>
                              <w:t>Benefits of this title are:</w:t>
                            </w:r>
                          </w:p>
                          <w:p w14:paraId="5AE7B0CE" w14:textId="77777777" w:rsidR="008F5BA6" w:rsidRDefault="008F5BA6" w:rsidP="008F5BA6">
                            <w:pPr>
                              <w:rPr>
                                <w:rFonts w:ascii="Myriad Pro" w:hAnsi="Myriad Pro"/>
                                <w:sz w:val="16"/>
                                <w:szCs w:val="18"/>
                              </w:rPr>
                            </w:pPr>
                            <w:r w:rsidRPr="0012745A">
                              <w:rPr>
                                <w:rFonts w:ascii="Myriad Pro" w:hAnsi="Myriad Pro"/>
                                <w:sz w:val="16"/>
                                <w:szCs w:val="18"/>
                              </w:rPr>
                              <w:t xml:space="preserve">You are given a </w:t>
                            </w:r>
                            <w:r w:rsidRPr="0012745A">
                              <w:rPr>
                                <w:rFonts w:ascii="Myriad Pro" w:hAnsi="Myriad Pro"/>
                                <w:b/>
                                <w:sz w:val="16"/>
                                <w:szCs w:val="18"/>
                              </w:rPr>
                              <w:t xml:space="preserve">Symbol of the </w:t>
                            </w:r>
                            <w:r>
                              <w:rPr>
                                <w:rFonts w:ascii="Myriad Pro" w:hAnsi="Myriad Pro"/>
                                <w:b/>
                                <w:sz w:val="16"/>
                                <w:szCs w:val="18"/>
                              </w:rPr>
                              <w:t>Gauntlet</w:t>
                            </w:r>
                            <w:r w:rsidRPr="0012745A">
                              <w:rPr>
                                <w:rFonts w:ascii="Myriad Pro" w:hAnsi="Myriad Pro"/>
                                <w:sz w:val="16"/>
                                <w:szCs w:val="18"/>
                              </w:rPr>
                              <w:t xml:space="preserve">, a pin amulet or coin emblazoned with the </w:t>
                            </w:r>
                            <w:r>
                              <w:rPr>
                                <w:rFonts w:ascii="Myriad Pro" w:hAnsi="Myriad Pro"/>
                                <w:sz w:val="16"/>
                                <w:szCs w:val="18"/>
                              </w:rPr>
                              <w:t>Order</w:t>
                            </w:r>
                            <w:r w:rsidRPr="0012745A">
                              <w:rPr>
                                <w:rFonts w:ascii="Myriad Pro" w:hAnsi="Myriad Pro"/>
                                <w:sz w:val="16"/>
                                <w:szCs w:val="18"/>
                              </w:rPr>
                              <w:t>’s logo.</w:t>
                            </w:r>
                            <w:r>
                              <w:rPr>
                                <w:rFonts w:ascii="Myriad Pro" w:hAnsi="Myriad Pro"/>
                                <w:sz w:val="16"/>
                                <w:szCs w:val="18"/>
                              </w:rPr>
                              <w:t xml:space="preserve"> This is used to prove your identity to other Order members who may look kindly on a fellow Order member. </w:t>
                            </w:r>
                          </w:p>
                          <w:p w14:paraId="0576B318" w14:textId="77777777" w:rsidR="008F5BA6" w:rsidRDefault="008F5BA6" w:rsidP="008F5BA6">
                            <w:pPr>
                              <w:rPr>
                                <w:rFonts w:ascii="Myriad Pro" w:hAnsi="Myriad Pro"/>
                                <w:sz w:val="16"/>
                                <w:szCs w:val="18"/>
                              </w:rPr>
                            </w:pPr>
                          </w:p>
                          <w:p w14:paraId="35C1548B" w14:textId="77777777" w:rsidR="008F5BA6" w:rsidRPr="0012745A" w:rsidRDefault="008F5BA6" w:rsidP="008F5BA6">
                            <w:pPr>
                              <w:rPr>
                                <w:rFonts w:ascii="Myriad Pro" w:hAnsi="Myriad Pro"/>
                                <w:sz w:val="16"/>
                                <w:szCs w:val="18"/>
                              </w:rPr>
                            </w:pPr>
                            <w:r>
                              <w:rPr>
                                <w:rFonts w:ascii="Myriad Pro" w:hAnsi="Myriad Pro"/>
                                <w:sz w:val="16"/>
                                <w:szCs w:val="18"/>
                              </w:rPr>
                              <w:t>For example, an Order member who also happens to run a trading post may offer discounts to fellow Order members.</w:t>
                            </w:r>
                          </w:p>
                          <w:p w14:paraId="54D53482" w14:textId="77777777" w:rsidR="008F5BA6" w:rsidRPr="0012745A" w:rsidRDefault="008F5BA6" w:rsidP="008F5BA6">
                            <w:pPr>
                              <w:rPr>
                                <w:rFonts w:ascii="Myriad Pro" w:hAnsi="Myriad Pro"/>
                                <w:sz w:val="16"/>
                                <w:szCs w:val="18"/>
                              </w:rPr>
                            </w:pPr>
                          </w:p>
                          <w:p w14:paraId="124C3B2B" w14:textId="77777777" w:rsidR="008F5BA6" w:rsidRPr="0012745A" w:rsidRDefault="008F5BA6" w:rsidP="008F5BA6">
                            <w:pPr>
                              <w:rPr>
                                <w:rFonts w:ascii="Myriad Pro" w:hAnsi="Myriad Pro"/>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2DB84B" id="Text_x0020_Box_x0020_48" o:spid="_x0000_s1037" type="#_x0000_t202" style="position:absolute;margin-left:3.25pt;margin-top:0;width:165pt;height:289.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" filled="f" stroked="f">
                <v:textbox>
                  <w:txbxContent>
                    <w:p w14:paraId="7FAD7FC0" w14:textId="77777777" w:rsidR="008F5BA6" w:rsidRPr="0012745A" w:rsidRDefault="008F5BA6" w:rsidP="008F5BA6">
                      <w:pPr>
                        <w:jc w:val="center"/>
                        <w:rPr>
                          <w:rFonts w:ascii="Myriad Pro" w:hAnsi="Myriad Pro"/>
                          <w:b/>
                          <w:sz w:val="32"/>
                          <w:szCs w:val="32"/>
                        </w:rPr>
                      </w:pPr>
                      <w:proofErr w:type="spellStart"/>
                      <w:r>
                        <w:rPr>
                          <w:rFonts w:ascii="Myriad Pro" w:hAnsi="Myriad Pro"/>
                          <w:b/>
                          <w:sz w:val="32"/>
                          <w:szCs w:val="32"/>
                        </w:rPr>
                        <w:t>Chevall</w:t>
                      </w:r>
                      <w:proofErr w:type="spellEnd"/>
                    </w:p>
                    <w:p w14:paraId="3E0AF1A5" w14:textId="77777777" w:rsidR="008F5BA6" w:rsidRPr="0012745A" w:rsidRDefault="008F5BA6" w:rsidP="008F5BA6">
                      <w:pPr>
                        <w:rPr>
                          <w:rFonts w:ascii="Myriad Pro" w:hAnsi="Myriad Pro"/>
                          <w:i/>
                          <w:sz w:val="18"/>
                          <w:szCs w:val="18"/>
                        </w:rPr>
                      </w:pPr>
                      <w:r>
                        <w:rPr>
                          <w:rFonts w:ascii="Myriad Pro" w:hAnsi="Myriad Pro"/>
                          <w:i/>
                          <w:sz w:val="18"/>
                          <w:szCs w:val="18"/>
                        </w:rPr>
                        <w:t>As a new member of the Order of the Gauntlet</w:t>
                      </w:r>
                      <w:r w:rsidRPr="0012745A">
                        <w:rPr>
                          <w:rFonts w:ascii="Myriad Pro" w:hAnsi="Myriad Pro"/>
                          <w:i/>
                          <w:sz w:val="18"/>
                          <w:szCs w:val="18"/>
                        </w:rPr>
                        <w:t xml:space="preserve"> organization you are bestowed the title of “</w:t>
                      </w:r>
                      <w:proofErr w:type="spellStart"/>
                      <w:r>
                        <w:rPr>
                          <w:rFonts w:ascii="Myriad Pro" w:hAnsi="Myriad Pro"/>
                          <w:i/>
                          <w:sz w:val="18"/>
                          <w:szCs w:val="18"/>
                        </w:rPr>
                        <w:t>Chevall</w:t>
                      </w:r>
                      <w:proofErr w:type="spellEnd"/>
                      <w:r w:rsidRPr="0012745A">
                        <w:rPr>
                          <w:rFonts w:ascii="Myriad Pro" w:hAnsi="Myriad Pro"/>
                          <w:i/>
                          <w:sz w:val="18"/>
                          <w:szCs w:val="18"/>
                        </w:rPr>
                        <w:t>”.</w:t>
                      </w:r>
                    </w:p>
                    <w:p w14:paraId="44E51B63" w14:textId="77777777" w:rsidR="008F5BA6" w:rsidRPr="0012745A" w:rsidRDefault="008F5BA6" w:rsidP="008F5BA6">
                      <w:pPr>
                        <w:rPr>
                          <w:rFonts w:ascii="Myriad Pro" w:hAnsi="Myriad Pro"/>
                          <w:sz w:val="18"/>
                          <w:szCs w:val="18"/>
                        </w:rPr>
                      </w:pPr>
                    </w:p>
                    <w:p w14:paraId="245873A4" w14:textId="77777777" w:rsidR="008F5BA6" w:rsidRPr="0012745A" w:rsidRDefault="008F5BA6" w:rsidP="008F5BA6">
                      <w:pPr>
                        <w:rPr>
                          <w:rFonts w:ascii="Myriad Pro" w:hAnsi="Myriad Pro"/>
                          <w:b/>
                        </w:rPr>
                      </w:pPr>
                      <w:r w:rsidRPr="0012745A">
                        <w:rPr>
                          <w:rFonts w:ascii="Myriad Pro" w:hAnsi="Myriad Pro"/>
                          <w:b/>
                        </w:rPr>
                        <w:t>Requirements:</w:t>
                      </w:r>
                    </w:p>
                    <w:p w14:paraId="705929C6" w14:textId="77777777" w:rsidR="008F5BA6" w:rsidRDefault="008F5BA6" w:rsidP="008F5BA6">
                      <w:pPr>
                        <w:rPr>
                          <w:rFonts w:ascii="Myriad Pro" w:hAnsi="Myriad Pro"/>
                          <w:sz w:val="16"/>
                          <w:szCs w:val="18"/>
                        </w:rPr>
                      </w:pPr>
                      <w:r w:rsidRPr="0012745A">
                        <w:rPr>
                          <w:rFonts w:ascii="Myriad Pro" w:hAnsi="Myriad Pro"/>
                          <w:sz w:val="16"/>
                          <w:szCs w:val="18"/>
                        </w:rPr>
                        <w:t xml:space="preserve">Renown score of 1 with the </w:t>
                      </w:r>
                      <w:r>
                        <w:rPr>
                          <w:rFonts w:ascii="Myriad Pro" w:hAnsi="Myriad Pro"/>
                          <w:sz w:val="16"/>
                          <w:szCs w:val="18"/>
                        </w:rPr>
                        <w:t>Order of the Gauntlet</w:t>
                      </w:r>
                    </w:p>
                    <w:p w14:paraId="27A490E9" w14:textId="77777777" w:rsidR="008F5BA6" w:rsidRPr="0012745A" w:rsidRDefault="008F5BA6" w:rsidP="008F5BA6">
                      <w:pPr>
                        <w:rPr>
                          <w:rFonts w:ascii="Myriad Pro" w:hAnsi="Myriad Pro"/>
                          <w:sz w:val="16"/>
                          <w:szCs w:val="18"/>
                        </w:rPr>
                      </w:pPr>
                      <w:r>
                        <w:rPr>
                          <w:rFonts w:ascii="Myriad Pro" w:hAnsi="Myriad Pro"/>
                          <w:sz w:val="16"/>
                          <w:szCs w:val="18"/>
                        </w:rPr>
                        <w:t xml:space="preserve">The endorsement of a </w:t>
                      </w:r>
                      <w:proofErr w:type="spellStart"/>
                      <w:r>
                        <w:rPr>
                          <w:rFonts w:ascii="Myriad Pro" w:hAnsi="Myriad Pro"/>
                          <w:sz w:val="16"/>
                          <w:szCs w:val="18"/>
                        </w:rPr>
                        <w:t>Whitehawk</w:t>
                      </w:r>
                      <w:proofErr w:type="spellEnd"/>
                    </w:p>
                    <w:p w14:paraId="6F57F769" w14:textId="77777777" w:rsidR="008F5BA6" w:rsidRPr="0012745A" w:rsidRDefault="008F5BA6" w:rsidP="008F5BA6">
                      <w:pPr>
                        <w:rPr>
                          <w:rFonts w:ascii="Myriad Pro" w:hAnsi="Myriad Pro"/>
                          <w:sz w:val="16"/>
                          <w:szCs w:val="18"/>
                        </w:rPr>
                      </w:pPr>
                    </w:p>
                    <w:p w14:paraId="1CBB5CE6" w14:textId="77777777" w:rsidR="008F5BA6" w:rsidRPr="0012745A" w:rsidRDefault="008F5BA6" w:rsidP="008F5BA6">
                      <w:pPr>
                        <w:rPr>
                          <w:rFonts w:ascii="Myriad Pro" w:hAnsi="Myriad Pro"/>
                          <w:b/>
                        </w:rPr>
                      </w:pPr>
                      <w:r w:rsidRPr="0012745A">
                        <w:rPr>
                          <w:rFonts w:ascii="Myriad Pro" w:hAnsi="Myriad Pro"/>
                          <w:b/>
                        </w:rPr>
                        <w:t>Benefits of this title are:</w:t>
                      </w:r>
                    </w:p>
                    <w:p w14:paraId="5AE7B0CE" w14:textId="77777777" w:rsidR="008F5BA6" w:rsidRDefault="008F5BA6" w:rsidP="008F5BA6">
                      <w:pPr>
                        <w:rPr>
                          <w:rFonts w:ascii="Myriad Pro" w:hAnsi="Myriad Pro"/>
                          <w:sz w:val="16"/>
                          <w:szCs w:val="18"/>
                        </w:rPr>
                      </w:pPr>
                      <w:r w:rsidRPr="0012745A">
                        <w:rPr>
                          <w:rFonts w:ascii="Myriad Pro" w:hAnsi="Myriad Pro"/>
                          <w:sz w:val="16"/>
                          <w:szCs w:val="18"/>
                        </w:rPr>
                        <w:t xml:space="preserve">You are given a </w:t>
                      </w:r>
                      <w:r w:rsidRPr="0012745A">
                        <w:rPr>
                          <w:rFonts w:ascii="Myriad Pro" w:hAnsi="Myriad Pro"/>
                          <w:b/>
                          <w:sz w:val="16"/>
                          <w:szCs w:val="18"/>
                        </w:rPr>
                        <w:t xml:space="preserve">Symbol of the </w:t>
                      </w:r>
                      <w:r>
                        <w:rPr>
                          <w:rFonts w:ascii="Myriad Pro" w:hAnsi="Myriad Pro"/>
                          <w:b/>
                          <w:sz w:val="16"/>
                          <w:szCs w:val="18"/>
                        </w:rPr>
                        <w:t>Gauntlet</w:t>
                      </w:r>
                      <w:r w:rsidRPr="0012745A">
                        <w:rPr>
                          <w:rFonts w:ascii="Myriad Pro" w:hAnsi="Myriad Pro"/>
                          <w:sz w:val="16"/>
                          <w:szCs w:val="18"/>
                        </w:rPr>
                        <w:t xml:space="preserve">, a pin amulet or coin emblazoned with the </w:t>
                      </w:r>
                      <w:r>
                        <w:rPr>
                          <w:rFonts w:ascii="Myriad Pro" w:hAnsi="Myriad Pro"/>
                          <w:sz w:val="16"/>
                          <w:szCs w:val="18"/>
                        </w:rPr>
                        <w:t>Order</w:t>
                      </w:r>
                      <w:r w:rsidRPr="0012745A">
                        <w:rPr>
                          <w:rFonts w:ascii="Myriad Pro" w:hAnsi="Myriad Pro"/>
                          <w:sz w:val="16"/>
                          <w:szCs w:val="18"/>
                        </w:rPr>
                        <w:t>’s logo.</w:t>
                      </w:r>
                      <w:r>
                        <w:rPr>
                          <w:rFonts w:ascii="Myriad Pro" w:hAnsi="Myriad Pro"/>
                          <w:sz w:val="16"/>
                          <w:szCs w:val="18"/>
                        </w:rPr>
                        <w:t xml:space="preserve"> This is used to prove your identity to other Order members who may look kindly on a fellow Order member. </w:t>
                      </w:r>
                    </w:p>
                    <w:p w14:paraId="0576B318" w14:textId="77777777" w:rsidR="008F5BA6" w:rsidRDefault="008F5BA6" w:rsidP="008F5BA6">
                      <w:pPr>
                        <w:rPr>
                          <w:rFonts w:ascii="Myriad Pro" w:hAnsi="Myriad Pro"/>
                          <w:sz w:val="16"/>
                          <w:szCs w:val="18"/>
                        </w:rPr>
                      </w:pPr>
                    </w:p>
                    <w:p w14:paraId="35C1548B" w14:textId="77777777" w:rsidR="008F5BA6" w:rsidRPr="0012745A" w:rsidRDefault="008F5BA6" w:rsidP="008F5BA6">
                      <w:pPr>
                        <w:rPr>
                          <w:rFonts w:ascii="Myriad Pro" w:hAnsi="Myriad Pro"/>
                          <w:sz w:val="16"/>
                          <w:szCs w:val="18"/>
                        </w:rPr>
                      </w:pPr>
                      <w:r>
                        <w:rPr>
                          <w:rFonts w:ascii="Myriad Pro" w:hAnsi="Myriad Pro"/>
                          <w:sz w:val="16"/>
                          <w:szCs w:val="18"/>
                        </w:rPr>
                        <w:t>For example, an Order member who also happens to run a trading post may offer discounts to fellow Order members.</w:t>
                      </w:r>
                    </w:p>
                    <w:p w14:paraId="54D53482" w14:textId="77777777" w:rsidR="008F5BA6" w:rsidRPr="0012745A" w:rsidRDefault="008F5BA6" w:rsidP="008F5BA6">
                      <w:pPr>
                        <w:rPr>
                          <w:rFonts w:ascii="Myriad Pro" w:hAnsi="Myriad Pro"/>
                          <w:sz w:val="16"/>
                          <w:szCs w:val="18"/>
                        </w:rPr>
                      </w:pPr>
                    </w:p>
                    <w:p w14:paraId="124C3B2B" w14:textId="77777777" w:rsidR="008F5BA6" w:rsidRPr="0012745A" w:rsidRDefault="008F5BA6" w:rsidP="008F5BA6">
                      <w:pPr>
                        <w:rPr>
                          <w:rFonts w:ascii="Myriad Pro" w:hAnsi="Myriad Pro"/>
                          <w:sz w:val="16"/>
                          <w:szCs w:val="18"/>
                        </w:rPr>
                      </w:pPr>
                    </w:p>
                  </w:txbxContent>
                </v:textbox>
                <w10:wrap type="square"/>
              </v:shape>
            </w:pict>
          </mc:Fallback>
        </mc:AlternateContent>
      </w:r>
      <w:r w:rsidR="00FB040F" w:rsidRPr="00A22630">
        <w:rPr>
          <w:rStyle w:val="myNormal"/>
          <w:noProof/>
        </w:rPr>
        <w:drawing>
          <wp:anchor distT="0" distB="0" distL="114300" distR="114300" simplePos="0" relativeHeight="251658240" behindDoc="1" locked="0" layoutInCell="1" allowOverlap="1" wp14:anchorId="6C9B22BC" wp14:editId="7083A766">
            <wp:simplePos x="0" y="0"/>
            <wp:positionH relativeFrom="column">
              <wp:posOffset>-213360</wp:posOffset>
            </wp:positionH>
            <wp:positionV relativeFrom="paragraph">
              <wp:posOffset>-180975</wp:posOffset>
            </wp:positionV>
            <wp:extent cx="7619365" cy="9855835"/>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619365" cy="9855835"/>
                    </a:xfrm>
                    <a:prstGeom prst="rect">
                      <a:avLst/>
                    </a:prstGeom>
                  </pic:spPr>
                </pic:pic>
              </a:graphicData>
            </a:graphic>
            <wp14:sizeRelH relativeFrom="page">
              <wp14:pctWidth>0</wp14:pctWidth>
            </wp14:sizeRelH>
            <wp14:sizeRelV relativeFrom="page">
              <wp14:pctHeight>0</wp14:pctHeight>
            </wp14:sizeRelV>
          </wp:anchor>
        </w:drawing>
      </w:r>
      <w:r w:rsidR="00FB040F">
        <w:rPr>
          <w:rStyle w:val="myNormal"/>
          <w:rFonts w:ascii="Lucida Blackletter" w:hAnsi="Lucida Blackletter"/>
          <w:sz w:val="44"/>
        </w:rPr>
        <w:br w:type="page"/>
      </w:r>
    </w:p>
    <w:p w14:paraId="08CD2AB7" w14:textId="52A03DAE" w:rsidR="00FB040F" w:rsidRPr="0041038F" w:rsidRDefault="00FB040F" w:rsidP="00D650D3">
      <w:pPr>
        <w:pStyle w:val="myTitle"/>
        <w:outlineLvl w:val="0"/>
      </w:pPr>
      <w:bookmarkStart w:id="30" w:name="OLE_LINK66"/>
      <w:bookmarkStart w:id="31" w:name="OLE_LINK67"/>
      <w:r>
        <w:rPr>
          <w:rStyle w:val="myNormal"/>
          <w:rFonts w:ascii="Lucida Blackletter" w:hAnsi="Lucida Blackletter"/>
          <w:sz w:val="44"/>
        </w:rPr>
        <w:lastRenderedPageBreak/>
        <w:t>The Emerald Enclave</w:t>
      </w:r>
    </w:p>
    <w:p w14:paraId="41EC6ED8" w14:textId="77777777" w:rsidR="00FB040F" w:rsidRPr="00272528" w:rsidRDefault="00FB040F" w:rsidP="00FB040F">
      <w:pPr>
        <w:pStyle w:val="myTitle"/>
        <w:rPr>
          <w:rStyle w:val="myNormal"/>
          <w:rFonts w:ascii="Lucida Blackletter" w:hAnsi="Lucida Blackletter"/>
          <w:szCs w:val="20"/>
        </w:rPr>
      </w:pPr>
    </w:p>
    <w:p w14:paraId="26652F6F" w14:textId="77777777" w:rsidR="00FB040F" w:rsidRDefault="00FB040F" w:rsidP="00FB040F">
      <w:pPr>
        <w:pStyle w:val="myTitle"/>
        <w:rPr>
          <w:rStyle w:val="myNormal"/>
          <w:szCs w:val="20"/>
        </w:rPr>
      </w:pPr>
      <w:r>
        <w:rPr>
          <w:rStyle w:val="myNormal"/>
          <w:rFonts w:ascii="Lucida Blackletter" w:hAnsi="Lucida Blackletter"/>
          <w:sz w:val="24"/>
          <w:szCs w:val="24"/>
        </w:rPr>
        <w:t>Overview:</w:t>
      </w:r>
    </w:p>
    <w:p w14:paraId="425FD574" w14:textId="77777777" w:rsidR="00FB040F" w:rsidRPr="00FB040F" w:rsidRDefault="00FB040F" w:rsidP="00FB040F">
      <w:pPr>
        <w:pStyle w:val="myTitle"/>
        <w:rPr>
          <w:rStyle w:val="myNormal"/>
          <w:szCs w:val="20"/>
        </w:rPr>
      </w:pPr>
      <w:r w:rsidRPr="00FB040F">
        <w:rPr>
          <w:rStyle w:val="myNormal"/>
          <w:szCs w:val="20"/>
        </w:rPr>
        <w:t xml:space="preserve">The Emerald Enclave is a far-ranging group that opposes threats to the natural world and helps others survive the many perils of the wild. A ranger might be hired to lead a caravan through a treacherous mountain pass or the frozen tundra of </w:t>
      </w:r>
      <w:proofErr w:type="spellStart"/>
      <w:r w:rsidRPr="00FB040F">
        <w:rPr>
          <w:rStyle w:val="myNormal"/>
          <w:szCs w:val="20"/>
        </w:rPr>
        <w:t>Icewind</w:t>
      </w:r>
      <w:proofErr w:type="spellEnd"/>
      <w:r w:rsidRPr="00FB040F">
        <w:rPr>
          <w:rStyle w:val="myNormal"/>
          <w:szCs w:val="20"/>
        </w:rPr>
        <w:t xml:space="preserve"> Dale. A druid might volunteer to help a small village prepare for a long, brutal winter. Barbarians and witches who live like hermits most of the year might defend a town against marauding orcs or barbarians. Members of the Emerald Enclave know how to survive, and more importantly, they want to help others do the same. They are not opposed to civilization or progress, but they strive to prevent civilization and the wilderness from destroying one another.</w:t>
      </w:r>
    </w:p>
    <w:p w14:paraId="718C93D6" w14:textId="77777777" w:rsidR="00FB040F" w:rsidRPr="00FB040F" w:rsidRDefault="00FB040F" w:rsidP="00FB040F">
      <w:pPr>
        <w:pStyle w:val="myTitle"/>
        <w:rPr>
          <w:rStyle w:val="myNormal"/>
          <w:szCs w:val="20"/>
        </w:rPr>
      </w:pPr>
    </w:p>
    <w:p w14:paraId="6B5D84BA" w14:textId="39106AA2" w:rsidR="00FB040F" w:rsidRDefault="00FB040F" w:rsidP="00FB040F">
      <w:pPr>
        <w:pStyle w:val="myTitle"/>
        <w:rPr>
          <w:rStyle w:val="myNormal"/>
          <w:szCs w:val="20"/>
        </w:rPr>
      </w:pPr>
      <w:r w:rsidRPr="00FB040F">
        <w:rPr>
          <w:rStyle w:val="myNormal"/>
          <w:szCs w:val="20"/>
        </w:rPr>
        <w:t>Members of the Emerald Enclave are spread far and wide, and usually operate in isolation. They learn to depend on themselves more than others. Survival in a harsh world also demands great fortitude and mastery of certain fighting and survival skills. Members of the Enclave who dedicate themselves to helping others survive the perils of the wilderness are more social than others who are charged with defending sacred glades and preserving the natural balance.</w:t>
      </w:r>
    </w:p>
    <w:p w14:paraId="45D7A64A" w14:textId="77777777" w:rsidR="00FB040F" w:rsidRPr="00272528" w:rsidRDefault="00FB040F" w:rsidP="00FB040F">
      <w:pPr>
        <w:pStyle w:val="myTitle"/>
        <w:rPr>
          <w:rStyle w:val="myNormal"/>
          <w:szCs w:val="20"/>
        </w:rPr>
      </w:pPr>
    </w:p>
    <w:p w14:paraId="7DB9C3BC" w14:textId="77777777" w:rsidR="00FB040F" w:rsidRPr="00CC6AAE" w:rsidRDefault="00FB040F" w:rsidP="00FB040F">
      <w:pPr>
        <w:pStyle w:val="myTitle"/>
        <w:rPr>
          <w:rStyle w:val="myNormal"/>
          <w:rFonts w:ascii="Lucida Blackletter" w:hAnsi="Lucida Blackletter"/>
          <w:sz w:val="24"/>
          <w:szCs w:val="24"/>
        </w:rPr>
      </w:pPr>
      <w:r w:rsidRPr="00CC6AAE">
        <w:rPr>
          <w:rStyle w:val="myNormal"/>
          <w:rFonts w:ascii="Lucida Blackletter" w:hAnsi="Lucida Blackletter"/>
          <w:sz w:val="24"/>
          <w:szCs w:val="24"/>
        </w:rPr>
        <w:t>Motto:</w:t>
      </w:r>
    </w:p>
    <w:p w14:paraId="5A97005A" w14:textId="7C5F7D3E" w:rsidR="00FB040F" w:rsidRDefault="00FB040F" w:rsidP="00FB040F">
      <w:pPr>
        <w:pStyle w:val="myTitle"/>
        <w:rPr>
          <w:rStyle w:val="myNormal"/>
          <w:szCs w:val="20"/>
        </w:rPr>
      </w:pPr>
      <w:r w:rsidRPr="00FB040F">
        <w:rPr>
          <w:rStyle w:val="myNormal"/>
          <w:szCs w:val="20"/>
        </w:rPr>
        <w:t>"The natural order must be respected and preserved.</w:t>
      </w:r>
      <w:r>
        <w:rPr>
          <w:rStyle w:val="myNormal"/>
          <w:szCs w:val="20"/>
        </w:rPr>
        <w:t>”</w:t>
      </w:r>
    </w:p>
    <w:p w14:paraId="6DF55CAD" w14:textId="77777777" w:rsidR="00FB040F" w:rsidRPr="0041038F" w:rsidRDefault="00FB040F" w:rsidP="00FB040F">
      <w:pPr>
        <w:pStyle w:val="myTitle"/>
        <w:rPr>
          <w:rStyle w:val="myNormal"/>
          <w:rFonts w:ascii="Lucida Blackletter" w:hAnsi="Lucida Blackletter"/>
          <w:szCs w:val="20"/>
        </w:rPr>
      </w:pPr>
    </w:p>
    <w:p w14:paraId="78F14CD5" w14:textId="77777777" w:rsidR="00FB040F" w:rsidRPr="00CC6AAE" w:rsidRDefault="00FB040F" w:rsidP="00FB040F">
      <w:pPr>
        <w:pStyle w:val="myTitle"/>
        <w:rPr>
          <w:rStyle w:val="myNormal"/>
          <w:rFonts w:ascii="Lucida Blackletter" w:hAnsi="Lucida Blackletter"/>
          <w:sz w:val="24"/>
          <w:szCs w:val="24"/>
        </w:rPr>
      </w:pPr>
      <w:r w:rsidRPr="00CC6AAE">
        <w:rPr>
          <w:rStyle w:val="myNormal"/>
          <w:rFonts w:ascii="Lucida Blackletter" w:hAnsi="Lucida Blackletter"/>
          <w:sz w:val="24"/>
          <w:szCs w:val="24"/>
        </w:rPr>
        <w:t>Beliefs:</w:t>
      </w:r>
    </w:p>
    <w:p w14:paraId="7AE54EB9" w14:textId="77777777" w:rsidR="00FB040F" w:rsidRPr="00FB040F" w:rsidRDefault="00FB040F" w:rsidP="00FB040F">
      <w:pPr>
        <w:pStyle w:val="myTitle"/>
        <w:rPr>
          <w:rStyle w:val="myNormal"/>
          <w:szCs w:val="20"/>
        </w:rPr>
      </w:pPr>
      <w:r w:rsidRPr="00FB040F">
        <w:rPr>
          <w:rStyle w:val="myNormal"/>
          <w:szCs w:val="20"/>
        </w:rPr>
        <w:t>The natural order must be respected and preserved.</w:t>
      </w:r>
    </w:p>
    <w:p w14:paraId="4A0A19E6" w14:textId="77777777" w:rsidR="00FB040F" w:rsidRPr="00FB040F" w:rsidRDefault="00FB040F" w:rsidP="00FB040F">
      <w:pPr>
        <w:pStyle w:val="myTitle"/>
        <w:rPr>
          <w:rStyle w:val="myNormal"/>
          <w:szCs w:val="20"/>
        </w:rPr>
      </w:pPr>
      <w:r w:rsidRPr="00FB040F">
        <w:rPr>
          <w:rStyle w:val="myNormal"/>
          <w:szCs w:val="20"/>
        </w:rPr>
        <w:t>Forces that seek to upset the natural balance must be destroyed.</w:t>
      </w:r>
    </w:p>
    <w:p w14:paraId="2898EFAD" w14:textId="00906ECA" w:rsidR="00FB040F" w:rsidRDefault="00FB040F" w:rsidP="00FB040F">
      <w:pPr>
        <w:pStyle w:val="myTitle"/>
        <w:rPr>
          <w:rStyle w:val="myNormal"/>
          <w:szCs w:val="20"/>
        </w:rPr>
      </w:pPr>
      <w:r w:rsidRPr="00FB040F">
        <w:rPr>
          <w:rStyle w:val="myNormal"/>
          <w:szCs w:val="20"/>
        </w:rPr>
        <w:t>The wilderness can be harsh. Not everyone can survive in it without assistance.</w:t>
      </w:r>
    </w:p>
    <w:p w14:paraId="0E2F8635" w14:textId="77777777" w:rsidR="00FB040F" w:rsidRPr="0041038F" w:rsidRDefault="00FB040F" w:rsidP="00FB040F">
      <w:pPr>
        <w:pStyle w:val="myTitle"/>
        <w:rPr>
          <w:rStyle w:val="myNormal"/>
          <w:rFonts w:ascii="Lucida Blackletter" w:hAnsi="Lucida Blackletter"/>
          <w:szCs w:val="20"/>
        </w:rPr>
      </w:pPr>
    </w:p>
    <w:p w14:paraId="503C683C" w14:textId="77777777" w:rsidR="00FB040F" w:rsidRPr="00CC6AAE" w:rsidRDefault="00FB040F" w:rsidP="00FB040F">
      <w:pPr>
        <w:pStyle w:val="myTitle"/>
        <w:rPr>
          <w:rStyle w:val="myNormal"/>
          <w:rFonts w:ascii="Lucida Blackletter" w:hAnsi="Lucida Blackletter"/>
          <w:sz w:val="24"/>
          <w:szCs w:val="24"/>
        </w:rPr>
      </w:pPr>
      <w:r w:rsidRPr="00CC6AAE">
        <w:rPr>
          <w:rStyle w:val="myNormal"/>
          <w:rFonts w:ascii="Lucida Blackletter" w:hAnsi="Lucida Blackletter"/>
          <w:sz w:val="24"/>
          <w:szCs w:val="24"/>
        </w:rPr>
        <w:t>Goals:</w:t>
      </w:r>
    </w:p>
    <w:p w14:paraId="5FBB4751" w14:textId="0B3D0D9D" w:rsidR="00FB040F" w:rsidRDefault="003D55E6" w:rsidP="00FB040F">
      <w:pPr>
        <w:pStyle w:val="myTitle"/>
        <w:rPr>
          <w:rStyle w:val="myNormal"/>
          <w:szCs w:val="20"/>
        </w:rPr>
      </w:pPr>
      <w:r w:rsidRPr="003D55E6">
        <w:rPr>
          <w:rStyle w:val="myNormal"/>
          <w:szCs w:val="20"/>
        </w:rPr>
        <w:t>To restore and preserve the natural order, keep the elemental forces of the world in check, keep civilization and the wilderness from destroying one another, and help others survive the perils of the wilderness.</w:t>
      </w:r>
    </w:p>
    <w:p w14:paraId="037D88AE" w14:textId="77777777" w:rsidR="00FB040F" w:rsidRDefault="00FB040F" w:rsidP="003F621A">
      <w:pPr>
        <w:pStyle w:val="myTitle"/>
        <w:rPr>
          <w:rStyle w:val="myNormal"/>
          <w:szCs w:val="20"/>
        </w:rPr>
      </w:pPr>
    </w:p>
    <w:p w14:paraId="01F13403" w14:textId="77777777" w:rsidR="00FB040F" w:rsidRDefault="00FB040F" w:rsidP="00FB040F">
      <w:pPr>
        <w:pStyle w:val="myTitle"/>
        <w:rPr>
          <w:rStyle w:val="myNormal"/>
          <w:rFonts w:ascii="Lucida Blackletter" w:hAnsi="Lucida Blackletter"/>
          <w:sz w:val="24"/>
          <w:szCs w:val="24"/>
        </w:rPr>
      </w:pPr>
      <w:r w:rsidRPr="00143768">
        <w:rPr>
          <w:rStyle w:val="myNormal"/>
          <w:rFonts w:ascii="Lucida Blackletter" w:hAnsi="Lucida Blackletter"/>
          <w:sz w:val="24"/>
          <w:szCs w:val="24"/>
        </w:rPr>
        <w:t>References:</w:t>
      </w:r>
    </w:p>
    <w:p w14:paraId="0A840A97" w14:textId="77BA9A42" w:rsidR="003F621A" w:rsidRDefault="00D357F9" w:rsidP="003F621A">
      <w:pPr>
        <w:jc w:val="center"/>
        <w:rPr>
          <w:rStyle w:val="Hyperlink"/>
        </w:rPr>
      </w:pPr>
      <w:hyperlink r:id="rId11" w:history="1">
        <w:r w:rsidR="003D55E6">
          <w:rPr>
            <w:rStyle w:val="Hyperlink"/>
          </w:rPr>
          <w:t>http://forgottenrealms.wikia.com/wiki/Emerald_Enclave</w:t>
        </w:r>
      </w:hyperlink>
      <w:bookmarkEnd w:id="30"/>
      <w:bookmarkEnd w:id="31"/>
    </w:p>
    <w:p w14:paraId="4CBCD7D4" w14:textId="77777777" w:rsidR="003F621A" w:rsidRDefault="003F621A">
      <w:pPr>
        <w:rPr>
          <w:rStyle w:val="Hyperlink"/>
        </w:rPr>
      </w:pPr>
      <w:r>
        <w:rPr>
          <w:rStyle w:val="Hyperlink"/>
        </w:rPr>
        <w:br w:type="page"/>
      </w:r>
      <w:bookmarkStart w:id="32" w:name="_GoBack"/>
      <w:bookmarkEnd w:id="32"/>
    </w:p>
    <w:p w14:paraId="16269CE7" w14:textId="68CB04D6" w:rsidR="003F621A" w:rsidRPr="0041038F" w:rsidRDefault="006229EF" w:rsidP="00D650D3">
      <w:pPr>
        <w:pStyle w:val="myTitle"/>
        <w:outlineLvl w:val="0"/>
      </w:pPr>
      <w:bookmarkStart w:id="33" w:name="OLE_LINK68"/>
      <w:bookmarkStart w:id="34" w:name="OLE_LINK69"/>
      <w:r>
        <w:rPr>
          <w:rStyle w:val="myNormal"/>
          <w:rFonts w:ascii="Lucida Blackletter" w:hAnsi="Lucida Blackletter"/>
          <w:sz w:val="44"/>
        </w:rPr>
        <w:lastRenderedPageBreak/>
        <w:t>The Lords’ Alliance</w:t>
      </w:r>
    </w:p>
    <w:p w14:paraId="625E190B" w14:textId="77777777" w:rsidR="003F621A" w:rsidRPr="00272528" w:rsidRDefault="003F621A" w:rsidP="003F621A">
      <w:pPr>
        <w:pStyle w:val="myTitle"/>
        <w:rPr>
          <w:rStyle w:val="myNormal"/>
          <w:rFonts w:ascii="Lucida Blackletter" w:hAnsi="Lucida Blackletter"/>
          <w:szCs w:val="20"/>
        </w:rPr>
      </w:pPr>
    </w:p>
    <w:p w14:paraId="4EF3A4A5" w14:textId="77777777" w:rsidR="003F621A" w:rsidRDefault="003F621A" w:rsidP="003F621A">
      <w:pPr>
        <w:pStyle w:val="myTitle"/>
        <w:rPr>
          <w:rStyle w:val="myNormal"/>
          <w:szCs w:val="20"/>
        </w:rPr>
      </w:pPr>
      <w:r>
        <w:rPr>
          <w:rStyle w:val="myNormal"/>
          <w:rFonts w:ascii="Lucida Blackletter" w:hAnsi="Lucida Blackletter"/>
          <w:sz w:val="24"/>
          <w:szCs w:val="24"/>
        </w:rPr>
        <w:t>Overview:</w:t>
      </w:r>
    </w:p>
    <w:p w14:paraId="0F6C12C2" w14:textId="77777777" w:rsidR="006229EF" w:rsidRPr="006229EF" w:rsidRDefault="006229EF" w:rsidP="006229EF">
      <w:pPr>
        <w:pStyle w:val="myTitle"/>
        <w:rPr>
          <w:rStyle w:val="myNormal"/>
          <w:szCs w:val="20"/>
        </w:rPr>
      </w:pPr>
      <w:r w:rsidRPr="006229EF">
        <w:rPr>
          <w:rStyle w:val="myNormal"/>
          <w:szCs w:val="20"/>
        </w:rPr>
        <w:t xml:space="preserve">The Lords’ Alliance is a coalition of rulers from cities and towns across </w:t>
      </w:r>
      <w:proofErr w:type="spellStart"/>
      <w:r w:rsidRPr="006229EF">
        <w:rPr>
          <w:rStyle w:val="myNormal"/>
          <w:szCs w:val="20"/>
        </w:rPr>
        <w:t>Faerûn</w:t>
      </w:r>
      <w:proofErr w:type="spellEnd"/>
      <w:r w:rsidRPr="006229EF">
        <w:rPr>
          <w:rStyle w:val="myNormal"/>
          <w:szCs w:val="20"/>
        </w:rPr>
        <w:t xml:space="preserve"> (primarily in the North), who collectively agree that some solidarity is needed to keep evil at bay. The rulers of </w:t>
      </w:r>
      <w:proofErr w:type="spellStart"/>
      <w:r w:rsidRPr="006229EF">
        <w:rPr>
          <w:rStyle w:val="myNormal"/>
          <w:szCs w:val="20"/>
        </w:rPr>
        <w:t>Waterdeep</w:t>
      </w:r>
      <w:proofErr w:type="spellEnd"/>
      <w:r w:rsidRPr="006229EF">
        <w:rPr>
          <w:rStyle w:val="myNormal"/>
          <w:szCs w:val="20"/>
        </w:rPr>
        <w:t xml:space="preserve">, </w:t>
      </w:r>
      <w:proofErr w:type="spellStart"/>
      <w:r w:rsidRPr="006229EF">
        <w:rPr>
          <w:rStyle w:val="myNormal"/>
          <w:szCs w:val="20"/>
        </w:rPr>
        <w:t>Silverymoon</w:t>
      </w:r>
      <w:proofErr w:type="spellEnd"/>
      <w:r w:rsidRPr="006229EF">
        <w:rPr>
          <w:rStyle w:val="myNormal"/>
          <w:szCs w:val="20"/>
        </w:rPr>
        <w:t xml:space="preserve">, </w:t>
      </w:r>
      <w:proofErr w:type="spellStart"/>
      <w:r w:rsidRPr="006229EF">
        <w:rPr>
          <w:rStyle w:val="myNormal"/>
          <w:szCs w:val="20"/>
        </w:rPr>
        <w:t>Neverwinter</w:t>
      </w:r>
      <w:proofErr w:type="spellEnd"/>
      <w:r w:rsidRPr="006229EF">
        <w:rPr>
          <w:rStyle w:val="myNormal"/>
          <w:szCs w:val="20"/>
        </w:rPr>
        <w:t xml:space="preserve">, and other free cities in the region dominate the Alliance, and every lord in the Alliance works for the fate and fortune of his or her own settlement above all others. The agents of the Alliance include sophisticated bards, zealous paladins, talented mages, and grizzled warriors. They are chosen primarily for their loyalty, and are trained in observation, stealth, innuendo, and combat. Backed by the wealthy and the privileged, they carry quality equipment (often disguised to appear common), and </w:t>
      </w:r>
      <w:proofErr w:type="spellStart"/>
      <w:r w:rsidRPr="006229EF">
        <w:rPr>
          <w:rStyle w:val="myNormal"/>
          <w:szCs w:val="20"/>
        </w:rPr>
        <w:t>spellcasters</w:t>
      </w:r>
      <w:proofErr w:type="spellEnd"/>
      <w:r w:rsidRPr="006229EF">
        <w:rPr>
          <w:rStyle w:val="myNormal"/>
          <w:szCs w:val="20"/>
        </w:rPr>
        <w:t xml:space="preserve"> tend to have a large number of scrolls with communication spells.</w:t>
      </w:r>
    </w:p>
    <w:p w14:paraId="40184DEE" w14:textId="77777777" w:rsidR="006229EF" w:rsidRPr="006229EF" w:rsidRDefault="006229EF" w:rsidP="006229EF">
      <w:pPr>
        <w:pStyle w:val="myTitle"/>
        <w:rPr>
          <w:rStyle w:val="myNormal"/>
          <w:szCs w:val="20"/>
        </w:rPr>
      </w:pPr>
    </w:p>
    <w:p w14:paraId="22646E45" w14:textId="7F7278CD" w:rsidR="003F621A" w:rsidRDefault="006229EF" w:rsidP="006229EF">
      <w:pPr>
        <w:pStyle w:val="myTitle"/>
        <w:rPr>
          <w:rStyle w:val="myNormal"/>
          <w:szCs w:val="20"/>
        </w:rPr>
      </w:pPr>
      <w:r w:rsidRPr="006229EF">
        <w:rPr>
          <w:rStyle w:val="myNormal"/>
          <w:szCs w:val="20"/>
        </w:rPr>
        <w:t>To seek out and destroy threats to their homelands, agents of the Lords’ Alliance must be highly trained at what they do. Few can compare to their skills in the field. They fight for the glory and the security of their people and for the lords who rule over them, and they do so with pride. However, the Lords’ Alliance can only survive if its members “play nice” with one another, which requires a certain measure of diplomacy. Rogue agents within the Lords’ Alliance are rare, but defections have been known to occur.</w:t>
      </w:r>
    </w:p>
    <w:p w14:paraId="65914C67" w14:textId="77777777" w:rsidR="006229EF" w:rsidRPr="00272528" w:rsidRDefault="006229EF" w:rsidP="006229EF">
      <w:pPr>
        <w:pStyle w:val="myTitle"/>
        <w:rPr>
          <w:rStyle w:val="myNormal"/>
          <w:szCs w:val="20"/>
        </w:rPr>
      </w:pPr>
    </w:p>
    <w:p w14:paraId="01E70C63" w14:textId="77777777" w:rsidR="003F621A" w:rsidRPr="00CC6AAE" w:rsidRDefault="003F621A" w:rsidP="003F621A">
      <w:pPr>
        <w:pStyle w:val="myTitle"/>
        <w:rPr>
          <w:rStyle w:val="myNormal"/>
          <w:rFonts w:ascii="Lucida Blackletter" w:hAnsi="Lucida Blackletter"/>
          <w:sz w:val="24"/>
          <w:szCs w:val="24"/>
        </w:rPr>
      </w:pPr>
      <w:r w:rsidRPr="00CC6AAE">
        <w:rPr>
          <w:rStyle w:val="myNormal"/>
          <w:rFonts w:ascii="Lucida Blackletter" w:hAnsi="Lucida Blackletter"/>
          <w:sz w:val="24"/>
          <w:szCs w:val="24"/>
        </w:rPr>
        <w:t>Motto:</w:t>
      </w:r>
    </w:p>
    <w:p w14:paraId="0DC4F3BE" w14:textId="4CE8F3E4" w:rsidR="003F621A" w:rsidRDefault="006229EF" w:rsidP="003F621A">
      <w:pPr>
        <w:pStyle w:val="myTitle"/>
        <w:rPr>
          <w:rStyle w:val="myNormal"/>
          <w:szCs w:val="20"/>
        </w:rPr>
      </w:pPr>
      <w:r w:rsidRPr="006229EF">
        <w:rPr>
          <w:rStyle w:val="myNormal"/>
          <w:szCs w:val="20"/>
        </w:rPr>
        <w:t>“Threats to home must be terminated without prejudice. Fight for the security and glory of your people!”</w:t>
      </w:r>
    </w:p>
    <w:p w14:paraId="1FE162F9" w14:textId="77777777" w:rsidR="006229EF" w:rsidRPr="0041038F" w:rsidRDefault="006229EF" w:rsidP="003F621A">
      <w:pPr>
        <w:pStyle w:val="myTitle"/>
        <w:rPr>
          <w:rStyle w:val="myNormal"/>
          <w:rFonts w:ascii="Lucida Blackletter" w:hAnsi="Lucida Blackletter"/>
          <w:szCs w:val="20"/>
        </w:rPr>
      </w:pPr>
    </w:p>
    <w:p w14:paraId="57C76D5B" w14:textId="77777777" w:rsidR="003F621A" w:rsidRPr="00CC6AAE" w:rsidRDefault="003F621A" w:rsidP="003F621A">
      <w:pPr>
        <w:pStyle w:val="myTitle"/>
        <w:rPr>
          <w:rStyle w:val="myNormal"/>
          <w:rFonts w:ascii="Lucida Blackletter" w:hAnsi="Lucida Blackletter"/>
          <w:sz w:val="24"/>
          <w:szCs w:val="24"/>
        </w:rPr>
      </w:pPr>
      <w:r w:rsidRPr="00CC6AAE">
        <w:rPr>
          <w:rStyle w:val="myNormal"/>
          <w:rFonts w:ascii="Lucida Blackletter" w:hAnsi="Lucida Blackletter"/>
          <w:sz w:val="24"/>
          <w:szCs w:val="24"/>
        </w:rPr>
        <w:t>Beliefs:</w:t>
      </w:r>
    </w:p>
    <w:p w14:paraId="13D26066" w14:textId="77777777" w:rsidR="006229EF" w:rsidRPr="006229EF" w:rsidRDefault="006229EF" w:rsidP="006229EF">
      <w:pPr>
        <w:pStyle w:val="myTitle"/>
        <w:rPr>
          <w:rStyle w:val="myNormal"/>
          <w:szCs w:val="20"/>
        </w:rPr>
      </w:pPr>
      <w:r w:rsidRPr="006229EF">
        <w:rPr>
          <w:rStyle w:val="myNormal"/>
          <w:szCs w:val="20"/>
        </w:rPr>
        <w:t>If civilization is to survive, all must unite against the dark forces that threaten it.</w:t>
      </w:r>
    </w:p>
    <w:p w14:paraId="08C8DA49" w14:textId="77777777" w:rsidR="006229EF" w:rsidRPr="006229EF" w:rsidRDefault="006229EF" w:rsidP="006229EF">
      <w:pPr>
        <w:pStyle w:val="myTitle"/>
        <w:rPr>
          <w:rStyle w:val="myNormal"/>
          <w:szCs w:val="20"/>
        </w:rPr>
      </w:pPr>
      <w:r w:rsidRPr="006229EF">
        <w:rPr>
          <w:rStyle w:val="myNormal"/>
          <w:szCs w:val="20"/>
        </w:rPr>
        <w:t>Glory comes from protecting one’s home and honoring its leaders.</w:t>
      </w:r>
    </w:p>
    <w:p w14:paraId="1A1D1DF1" w14:textId="1C6AE2F6" w:rsidR="003F621A" w:rsidRDefault="006229EF" w:rsidP="006229EF">
      <w:pPr>
        <w:pStyle w:val="myTitle"/>
        <w:rPr>
          <w:rStyle w:val="myNormal"/>
          <w:szCs w:val="20"/>
        </w:rPr>
      </w:pPr>
      <w:r w:rsidRPr="006229EF">
        <w:rPr>
          <w:rStyle w:val="myNormal"/>
          <w:szCs w:val="20"/>
        </w:rPr>
        <w:t>The best defense is a strong offense.</w:t>
      </w:r>
    </w:p>
    <w:p w14:paraId="4B91B2EF" w14:textId="77777777" w:rsidR="006229EF" w:rsidRPr="0041038F" w:rsidRDefault="006229EF" w:rsidP="006229EF">
      <w:pPr>
        <w:pStyle w:val="myTitle"/>
        <w:rPr>
          <w:rStyle w:val="myNormal"/>
          <w:rFonts w:ascii="Lucida Blackletter" w:hAnsi="Lucida Blackletter"/>
          <w:szCs w:val="20"/>
        </w:rPr>
      </w:pPr>
    </w:p>
    <w:p w14:paraId="6A12742D" w14:textId="77777777" w:rsidR="003F621A" w:rsidRPr="00CC6AAE" w:rsidRDefault="003F621A" w:rsidP="003F621A">
      <w:pPr>
        <w:pStyle w:val="myTitle"/>
        <w:rPr>
          <w:rStyle w:val="myNormal"/>
          <w:rFonts w:ascii="Lucida Blackletter" w:hAnsi="Lucida Blackletter"/>
          <w:sz w:val="24"/>
          <w:szCs w:val="24"/>
        </w:rPr>
      </w:pPr>
      <w:r w:rsidRPr="00CC6AAE">
        <w:rPr>
          <w:rStyle w:val="myNormal"/>
          <w:rFonts w:ascii="Lucida Blackletter" w:hAnsi="Lucida Blackletter"/>
          <w:sz w:val="24"/>
          <w:szCs w:val="24"/>
        </w:rPr>
        <w:t>Goals:</w:t>
      </w:r>
    </w:p>
    <w:p w14:paraId="4EEBC336" w14:textId="4A521ADC" w:rsidR="003F621A" w:rsidRDefault="006229EF" w:rsidP="003F621A">
      <w:pPr>
        <w:pStyle w:val="myTitle"/>
        <w:rPr>
          <w:rStyle w:val="myNormal"/>
          <w:szCs w:val="20"/>
        </w:rPr>
      </w:pPr>
      <w:r w:rsidRPr="006229EF">
        <w:rPr>
          <w:rStyle w:val="myNormal"/>
          <w:szCs w:val="20"/>
        </w:rPr>
        <w:t xml:space="preserve">To ensure the safety and prosperity of the cities and other settlements of </w:t>
      </w:r>
      <w:proofErr w:type="spellStart"/>
      <w:r w:rsidRPr="006229EF">
        <w:rPr>
          <w:rStyle w:val="myNormal"/>
          <w:szCs w:val="20"/>
        </w:rPr>
        <w:t>Faerûn</w:t>
      </w:r>
      <w:proofErr w:type="spellEnd"/>
      <w:r w:rsidRPr="006229EF">
        <w:rPr>
          <w:rStyle w:val="myNormal"/>
          <w:szCs w:val="20"/>
        </w:rPr>
        <w:t xml:space="preserve"> by forming a strong coalition against the forces that threaten all, eliminate such threats by any means necessary whenever and wherever they arise, and be champions of the people.</w:t>
      </w:r>
    </w:p>
    <w:p w14:paraId="2E187725" w14:textId="77777777" w:rsidR="003F621A" w:rsidRDefault="003F621A" w:rsidP="00D05BA5">
      <w:pPr>
        <w:pStyle w:val="myTitle"/>
        <w:rPr>
          <w:rStyle w:val="myNormal"/>
          <w:szCs w:val="20"/>
        </w:rPr>
      </w:pPr>
    </w:p>
    <w:p w14:paraId="7B9F9244" w14:textId="77777777" w:rsidR="003F621A" w:rsidRDefault="003F621A" w:rsidP="003F621A">
      <w:pPr>
        <w:pStyle w:val="myTitle"/>
        <w:rPr>
          <w:rStyle w:val="myNormal"/>
          <w:rFonts w:ascii="Lucida Blackletter" w:hAnsi="Lucida Blackletter"/>
          <w:sz w:val="24"/>
          <w:szCs w:val="24"/>
        </w:rPr>
      </w:pPr>
      <w:r w:rsidRPr="00143768">
        <w:rPr>
          <w:rStyle w:val="myNormal"/>
          <w:rFonts w:ascii="Lucida Blackletter" w:hAnsi="Lucida Blackletter"/>
          <w:sz w:val="24"/>
          <w:szCs w:val="24"/>
        </w:rPr>
        <w:t>References:</w:t>
      </w:r>
    </w:p>
    <w:p w14:paraId="52C8ADA6" w14:textId="7722B11F" w:rsidR="00D05BA5" w:rsidRDefault="00D357F9" w:rsidP="003F621A">
      <w:pPr>
        <w:jc w:val="center"/>
        <w:rPr>
          <w:rStyle w:val="Hyperlink"/>
        </w:rPr>
      </w:pPr>
      <w:hyperlink r:id="rId12" w:history="1">
        <w:r w:rsidR="006229EF" w:rsidRPr="006229EF">
          <w:rPr>
            <w:rStyle w:val="Hyperlink"/>
          </w:rPr>
          <w:t>http://forgottenrealms.wikia.com/wiki/Lords'_Alliance</w:t>
        </w:r>
      </w:hyperlink>
    </w:p>
    <w:p w14:paraId="08F1DD0A" w14:textId="77777777" w:rsidR="00D05BA5" w:rsidRDefault="00D05BA5">
      <w:pPr>
        <w:rPr>
          <w:rStyle w:val="Hyperlink"/>
        </w:rPr>
      </w:pPr>
      <w:r>
        <w:rPr>
          <w:rStyle w:val="Hyperlink"/>
        </w:rPr>
        <w:br w:type="page"/>
      </w:r>
    </w:p>
    <w:p w14:paraId="0FCF3870" w14:textId="08102412" w:rsidR="00D05BA5" w:rsidRPr="0041038F" w:rsidRDefault="00D05BA5" w:rsidP="00D650D3">
      <w:pPr>
        <w:pStyle w:val="myTitle"/>
        <w:outlineLvl w:val="0"/>
      </w:pPr>
      <w:r>
        <w:rPr>
          <w:rStyle w:val="myNormal"/>
          <w:rFonts w:ascii="Lucida Blackletter" w:hAnsi="Lucida Blackletter"/>
          <w:sz w:val="44"/>
        </w:rPr>
        <w:lastRenderedPageBreak/>
        <w:t xml:space="preserve">The </w:t>
      </w:r>
      <w:proofErr w:type="spellStart"/>
      <w:r w:rsidR="00A27BD9">
        <w:rPr>
          <w:rStyle w:val="myNormal"/>
          <w:rFonts w:ascii="Lucida Blackletter" w:hAnsi="Lucida Blackletter"/>
          <w:sz w:val="44"/>
        </w:rPr>
        <w:t>Zhentarim</w:t>
      </w:r>
      <w:proofErr w:type="spellEnd"/>
    </w:p>
    <w:p w14:paraId="1BB4D657" w14:textId="77777777" w:rsidR="00D05BA5" w:rsidRPr="00272528" w:rsidRDefault="00D05BA5" w:rsidP="00D05BA5">
      <w:pPr>
        <w:pStyle w:val="myTitle"/>
        <w:rPr>
          <w:rStyle w:val="myNormal"/>
          <w:rFonts w:ascii="Lucida Blackletter" w:hAnsi="Lucida Blackletter"/>
          <w:szCs w:val="20"/>
        </w:rPr>
      </w:pPr>
    </w:p>
    <w:p w14:paraId="038F7D2F" w14:textId="77777777" w:rsidR="00D05BA5" w:rsidRDefault="00D05BA5" w:rsidP="00D05BA5">
      <w:pPr>
        <w:pStyle w:val="myTitle"/>
        <w:rPr>
          <w:rStyle w:val="myNormal"/>
          <w:szCs w:val="20"/>
        </w:rPr>
      </w:pPr>
      <w:r>
        <w:rPr>
          <w:rStyle w:val="myNormal"/>
          <w:rFonts w:ascii="Lucida Blackletter" w:hAnsi="Lucida Blackletter"/>
          <w:sz w:val="24"/>
          <w:szCs w:val="24"/>
        </w:rPr>
        <w:t>Overview:</w:t>
      </w:r>
    </w:p>
    <w:p w14:paraId="535C6524" w14:textId="77777777" w:rsidR="00D05BA5" w:rsidRPr="00D05BA5" w:rsidRDefault="00D05BA5" w:rsidP="00D05BA5">
      <w:pPr>
        <w:pStyle w:val="myTitle"/>
        <w:rPr>
          <w:rStyle w:val="myNormal"/>
          <w:szCs w:val="20"/>
        </w:rPr>
      </w:pPr>
      <w:r w:rsidRPr="00D05BA5">
        <w:rPr>
          <w:rStyle w:val="myNormal"/>
          <w:szCs w:val="20"/>
        </w:rPr>
        <w:t xml:space="preserve">The </w:t>
      </w:r>
      <w:proofErr w:type="spellStart"/>
      <w:r w:rsidRPr="00D05BA5">
        <w:rPr>
          <w:rStyle w:val="myNormal"/>
          <w:szCs w:val="20"/>
        </w:rPr>
        <w:t>Zhentarim</w:t>
      </w:r>
      <w:proofErr w:type="spellEnd"/>
      <w:r w:rsidRPr="00D05BA5">
        <w:rPr>
          <w:rStyle w:val="myNormal"/>
          <w:szCs w:val="20"/>
        </w:rPr>
        <w:t xml:space="preserve"> seeks to become omnipresent and inescapable, more wealthy and powerful, and most importantly, untouchable. The public face of the organization appears much more benign, offering the best mercenaries money can buy. When a merchant needs an escort for his caravan, when </w:t>
      </w:r>
      <w:proofErr w:type="gramStart"/>
      <w:r w:rsidRPr="00D05BA5">
        <w:rPr>
          <w:rStyle w:val="myNormal"/>
          <w:szCs w:val="20"/>
        </w:rPr>
        <w:t>a noble needs bodyguards</w:t>
      </w:r>
      <w:proofErr w:type="gramEnd"/>
      <w:r w:rsidRPr="00D05BA5">
        <w:rPr>
          <w:rStyle w:val="myNormal"/>
          <w:szCs w:val="20"/>
        </w:rPr>
        <w:t xml:space="preserve"> to protect her holdings, or when a city needs trained soldiers to defend its honor, the </w:t>
      </w:r>
      <w:proofErr w:type="spellStart"/>
      <w:r w:rsidRPr="00D05BA5">
        <w:rPr>
          <w:rStyle w:val="myNormal"/>
          <w:szCs w:val="20"/>
        </w:rPr>
        <w:t>Zhentarim</w:t>
      </w:r>
      <w:proofErr w:type="spellEnd"/>
      <w:r w:rsidRPr="00D05BA5">
        <w:rPr>
          <w:rStyle w:val="myNormal"/>
          <w:szCs w:val="20"/>
        </w:rPr>
        <w:t xml:space="preserve"> provides the best-trained fighting men and women money can buy. However, the cost of doing business with the Black Network can be high.</w:t>
      </w:r>
    </w:p>
    <w:p w14:paraId="1AA0F624" w14:textId="77777777" w:rsidR="00D05BA5" w:rsidRPr="00D05BA5" w:rsidRDefault="00D05BA5" w:rsidP="00D05BA5">
      <w:pPr>
        <w:pStyle w:val="myTitle"/>
        <w:rPr>
          <w:rStyle w:val="myNormal"/>
          <w:szCs w:val="20"/>
        </w:rPr>
      </w:pPr>
    </w:p>
    <w:p w14:paraId="2C0F714F" w14:textId="77777777" w:rsidR="00D05BA5" w:rsidRPr="00D05BA5" w:rsidRDefault="00D05BA5" w:rsidP="00D05BA5">
      <w:pPr>
        <w:pStyle w:val="myTitle"/>
        <w:rPr>
          <w:rStyle w:val="myNormal"/>
          <w:szCs w:val="20"/>
        </w:rPr>
      </w:pPr>
      <w:r w:rsidRPr="00D05BA5">
        <w:rPr>
          <w:rStyle w:val="myNormal"/>
          <w:szCs w:val="20"/>
        </w:rPr>
        <w:t>The Black Network wants to make it necessary</w:t>
      </w:r>
      <w:r w:rsidRPr="00D05BA5">
        <w:rPr>
          <w:rStyle w:val="myNormal"/>
          <w:rFonts w:ascii="Calibri" w:eastAsia="Calibri" w:hAnsi="Calibri" w:cs="Calibri"/>
          <w:szCs w:val="20"/>
        </w:rPr>
        <w:t>—</w:t>
      </w:r>
      <w:r w:rsidRPr="00D05BA5">
        <w:rPr>
          <w:rStyle w:val="myNormal"/>
          <w:szCs w:val="20"/>
        </w:rPr>
        <w:t>and preferable, even</w:t>
      </w:r>
      <w:r w:rsidRPr="00D05BA5">
        <w:rPr>
          <w:rStyle w:val="myNormal"/>
          <w:rFonts w:ascii="Calibri" w:eastAsia="Calibri" w:hAnsi="Calibri" w:cs="Calibri"/>
          <w:szCs w:val="20"/>
        </w:rPr>
        <w:t>—</w:t>
      </w:r>
      <w:r w:rsidRPr="00D05BA5">
        <w:rPr>
          <w:rStyle w:val="myNormal"/>
          <w:szCs w:val="20"/>
        </w:rPr>
        <w:t>to deal with its members. It wants to secure, over time, an iron-fisted monopoly. Members must be the best</w:t>
      </w:r>
      <w:r w:rsidRPr="00D05BA5">
        <w:rPr>
          <w:rStyle w:val="myNormal"/>
          <w:rFonts w:ascii="Calibri" w:eastAsia="Calibri" w:hAnsi="Calibri" w:cs="Calibri"/>
          <w:szCs w:val="20"/>
        </w:rPr>
        <w:t>—</w:t>
      </w:r>
      <w:r w:rsidRPr="00D05BA5">
        <w:rPr>
          <w:rStyle w:val="myNormal"/>
          <w:szCs w:val="20"/>
        </w:rPr>
        <w:t>the cheapest, the fastest, and the most secure</w:t>
      </w:r>
      <w:r w:rsidRPr="00D05BA5">
        <w:rPr>
          <w:rStyle w:val="myNormal"/>
          <w:rFonts w:ascii="Calibri" w:eastAsia="Calibri" w:hAnsi="Calibri" w:cs="Calibri"/>
          <w:szCs w:val="20"/>
        </w:rPr>
        <w:t>—</w:t>
      </w:r>
      <w:r w:rsidRPr="00D05BA5">
        <w:rPr>
          <w:rStyle w:val="myNormal"/>
          <w:szCs w:val="20"/>
        </w:rPr>
        <w:t>at providing services and goods both legal and illicit, willing to lose coin if it means destroying a competitor, and securing profits from everyone they deal with, except when to do so would work against the Black Network's ultimate goal: to make everyone dependent on it.</w:t>
      </w:r>
    </w:p>
    <w:p w14:paraId="677AC04F" w14:textId="77777777" w:rsidR="00D05BA5" w:rsidRPr="00D05BA5" w:rsidRDefault="00D05BA5" w:rsidP="00D05BA5">
      <w:pPr>
        <w:pStyle w:val="myTitle"/>
        <w:rPr>
          <w:rStyle w:val="myNormal"/>
          <w:szCs w:val="20"/>
        </w:rPr>
      </w:pPr>
    </w:p>
    <w:p w14:paraId="61B4CC2C" w14:textId="6B308404" w:rsidR="00D05BA5" w:rsidRDefault="00D05BA5" w:rsidP="00D05BA5">
      <w:pPr>
        <w:pStyle w:val="myTitle"/>
        <w:rPr>
          <w:rStyle w:val="myNormal"/>
          <w:szCs w:val="20"/>
        </w:rPr>
      </w:pPr>
      <w:r w:rsidRPr="00D05BA5">
        <w:rPr>
          <w:rStyle w:val="myNormal"/>
          <w:szCs w:val="20"/>
        </w:rPr>
        <w:t xml:space="preserve">A member of the </w:t>
      </w:r>
      <w:proofErr w:type="spellStart"/>
      <w:r w:rsidRPr="00D05BA5">
        <w:rPr>
          <w:rStyle w:val="myNormal"/>
          <w:szCs w:val="20"/>
        </w:rPr>
        <w:t>Zhentarim</w:t>
      </w:r>
      <w:proofErr w:type="spellEnd"/>
      <w:r w:rsidRPr="00D05BA5">
        <w:rPr>
          <w:rStyle w:val="myNormal"/>
          <w:szCs w:val="20"/>
        </w:rPr>
        <w:t xml:space="preserve"> thinks of himself or herself as a member of a very large family and relies on the Black Network for resources and security. However, members are granted enough autonomy to pursue their own interests and gain some measure of personal power or influence.</w:t>
      </w:r>
    </w:p>
    <w:p w14:paraId="3F458E2E" w14:textId="77777777" w:rsidR="00D05BA5" w:rsidRPr="00272528" w:rsidRDefault="00D05BA5" w:rsidP="00D05BA5">
      <w:pPr>
        <w:pStyle w:val="myTitle"/>
        <w:rPr>
          <w:rStyle w:val="myNormal"/>
          <w:szCs w:val="20"/>
        </w:rPr>
      </w:pPr>
    </w:p>
    <w:p w14:paraId="7009A4D3" w14:textId="77777777" w:rsidR="00D05BA5" w:rsidRPr="00CC6AAE" w:rsidRDefault="00D05BA5" w:rsidP="00D05BA5">
      <w:pPr>
        <w:pStyle w:val="myTitle"/>
        <w:rPr>
          <w:rStyle w:val="myNormal"/>
          <w:rFonts w:ascii="Lucida Blackletter" w:hAnsi="Lucida Blackletter"/>
          <w:sz w:val="24"/>
          <w:szCs w:val="24"/>
        </w:rPr>
      </w:pPr>
      <w:r w:rsidRPr="00CC6AAE">
        <w:rPr>
          <w:rStyle w:val="myNormal"/>
          <w:rFonts w:ascii="Lucida Blackletter" w:hAnsi="Lucida Blackletter"/>
          <w:sz w:val="24"/>
          <w:szCs w:val="24"/>
        </w:rPr>
        <w:t>Motto:</w:t>
      </w:r>
    </w:p>
    <w:p w14:paraId="08E7AB0E" w14:textId="59CF6F24" w:rsidR="00D05BA5" w:rsidRDefault="00D05BA5" w:rsidP="00D05BA5">
      <w:pPr>
        <w:pStyle w:val="myTitle"/>
        <w:rPr>
          <w:rStyle w:val="myNormal"/>
          <w:szCs w:val="20"/>
        </w:rPr>
      </w:pPr>
      <w:r w:rsidRPr="00D05BA5">
        <w:rPr>
          <w:rStyle w:val="myNormal"/>
          <w:szCs w:val="20"/>
        </w:rPr>
        <w:t>“Join us and prosper. Oppose us and suffer.”</w:t>
      </w:r>
    </w:p>
    <w:p w14:paraId="05E79B5D" w14:textId="77777777" w:rsidR="00D05BA5" w:rsidRPr="0041038F" w:rsidRDefault="00D05BA5" w:rsidP="00D05BA5">
      <w:pPr>
        <w:pStyle w:val="myTitle"/>
        <w:rPr>
          <w:rStyle w:val="myNormal"/>
          <w:rFonts w:ascii="Lucida Blackletter" w:hAnsi="Lucida Blackletter"/>
          <w:szCs w:val="20"/>
        </w:rPr>
      </w:pPr>
    </w:p>
    <w:p w14:paraId="3A99E6D8" w14:textId="77777777" w:rsidR="00D05BA5" w:rsidRPr="00CC6AAE" w:rsidRDefault="00D05BA5" w:rsidP="00D05BA5">
      <w:pPr>
        <w:pStyle w:val="myTitle"/>
        <w:rPr>
          <w:rStyle w:val="myNormal"/>
          <w:rFonts w:ascii="Lucida Blackletter" w:hAnsi="Lucida Blackletter"/>
          <w:sz w:val="24"/>
          <w:szCs w:val="24"/>
        </w:rPr>
      </w:pPr>
      <w:r w:rsidRPr="00CC6AAE">
        <w:rPr>
          <w:rStyle w:val="myNormal"/>
          <w:rFonts w:ascii="Lucida Blackletter" w:hAnsi="Lucida Blackletter"/>
          <w:sz w:val="24"/>
          <w:szCs w:val="24"/>
        </w:rPr>
        <w:t>Beliefs:</w:t>
      </w:r>
    </w:p>
    <w:p w14:paraId="6A188524" w14:textId="77777777" w:rsidR="00D05BA5" w:rsidRPr="00D05BA5" w:rsidRDefault="00D05BA5" w:rsidP="00D05BA5">
      <w:pPr>
        <w:pStyle w:val="myTitle"/>
        <w:rPr>
          <w:rStyle w:val="myNormal"/>
          <w:szCs w:val="20"/>
        </w:rPr>
      </w:pPr>
      <w:r w:rsidRPr="00D05BA5">
        <w:rPr>
          <w:rStyle w:val="myNormal"/>
          <w:szCs w:val="20"/>
        </w:rPr>
        <w:t xml:space="preserve">The </w:t>
      </w:r>
      <w:proofErr w:type="spellStart"/>
      <w:r w:rsidRPr="00D05BA5">
        <w:rPr>
          <w:rStyle w:val="myNormal"/>
          <w:szCs w:val="20"/>
        </w:rPr>
        <w:t>Zhentarim</w:t>
      </w:r>
      <w:proofErr w:type="spellEnd"/>
      <w:r w:rsidRPr="00D05BA5">
        <w:rPr>
          <w:rStyle w:val="myNormal"/>
          <w:szCs w:val="20"/>
        </w:rPr>
        <w:t xml:space="preserve"> is your family. You watch out for it, and it watches out for you.</w:t>
      </w:r>
    </w:p>
    <w:p w14:paraId="49B89E9A" w14:textId="77777777" w:rsidR="00D05BA5" w:rsidRPr="00D05BA5" w:rsidRDefault="00D05BA5" w:rsidP="00D05BA5">
      <w:pPr>
        <w:pStyle w:val="myTitle"/>
        <w:rPr>
          <w:rStyle w:val="myNormal"/>
          <w:szCs w:val="20"/>
        </w:rPr>
      </w:pPr>
      <w:r w:rsidRPr="00D05BA5">
        <w:rPr>
          <w:rStyle w:val="myNormal"/>
          <w:szCs w:val="20"/>
        </w:rPr>
        <w:t>You are the master of your own destiny. Never be less than what you deserve to be.</w:t>
      </w:r>
    </w:p>
    <w:p w14:paraId="7E2F8F03" w14:textId="4AA962B2" w:rsidR="00D05BA5" w:rsidRDefault="00D05BA5" w:rsidP="00D05BA5">
      <w:pPr>
        <w:pStyle w:val="myTitle"/>
        <w:rPr>
          <w:rStyle w:val="myNormal"/>
          <w:szCs w:val="20"/>
        </w:rPr>
      </w:pPr>
      <w:r w:rsidRPr="00D05BA5">
        <w:rPr>
          <w:rStyle w:val="myNormal"/>
          <w:szCs w:val="20"/>
        </w:rPr>
        <w:t>Everything</w:t>
      </w:r>
      <w:r w:rsidRPr="00D05BA5">
        <w:rPr>
          <w:rStyle w:val="myNormal"/>
          <w:rFonts w:ascii="Calibri" w:eastAsia="Calibri" w:hAnsi="Calibri" w:cs="Calibri"/>
          <w:szCs w:val="20"/>
        </w:rPr>
        <w:t>—</w:t>
      </w:r>
      <w:r w:rsidRPr="00D05BA5">
        <w:rPr>
          <w:rStyle w:val="myNormal"/>
          <w:szCs w:val="20"/>
        </w:rPr>
        <w:t>and everyone</w:t>
      </w:r>
      <w:r w:rsidRPr="00D05BA5">
        <w:rPr>
          <w:rStyle w:val="myNormal"/>
          <w:rFonts w:ascii="Calibri" w:eastAsia="Calibri" w:hAnsi="Calibri" w:cs="Calibri"/>
          <w:szCs w:val="20"/>
        </w:rPr>
        <w:t>—</w:t>
      </w:r>
      <w:r w:rsidRPr="00D05BA5">
        <w:rPr>
          <w:rStyle w:val="myNormal"/>
          <w:szCs w:val="20"/>
        </w:rPr>
        <w:t>has a price.</w:t>
      </w:r>
    </w:p>
    <w:p w14:paraId="5F3C1DF4" w14:textId="77777777" w:rsidR="00D05BA5" w:rsidRPr="0041038F" w:rsidRDefault="00D05BA5" w:rsidP="00D05BA5">
      <w:pPr>
        <w:pStyle w:val="myTitle"/>
        <w:rPr>
          <w:rStyle w:val="myNormal"/>
          <w:rFonts w:ascii="Lucida Blackletter" w:hAnsi="Lucida Blackletter"/>
          <w:szCs w:val="20"/>
        </w:rPr>
      </w:pPr>
    </w:p>
    <w:p w14:paraId="018E5237" w14:textId="77777777" w:rsidR="00D05BA5" w:rsidRPr="00CC6AAE" w:rsidRDefault="00D05BA5" w:rsidP="00D05BA5">
      <w:pPr>
        <w:pStyle w:val="myTitle"/>
        <w:rPr>
          <w:rStyle w:val="myNormal"/>
          <w:rFonts w:ascii="Lucida Blackletter" w:hAnsi="Lucida Blackletter"/>
          <w:sz w:val="24"/>
          <w:szCs w:val="24"/>
        </w:rPr>
      </w:pPr>
      <w:r w:rsidRPr="00CC6AAE">
        <w:rPr>
          <w:rStyle w:val="myNormal"/>
          <w:rFonts w:ascii="Lucida Blackletter" w:hAnsi="Lucida Blackletter"/>
          <w:sz w:val="24"/>
          <w:szCs w:val="24"/>
        </w:rPr>
        <w:t>Goals:</w:t>
      </w:r>
    </w:p>
    <w:p w14:paraId="076941F0" w14:textId="3DCD684C" w:rsidR="00D05BA5" w:rsidRDefault="00D05BA5" w:rsidP="00D05BA5">
      <w:pPr>
        <w:pStyle w:val="myTitle"/>
        <w:rPr>
          <w:rStyle w:val="myNormal"/>
          <w:szCs w:val="20"/>
        </w:rPr>
      </w:pPr>
      <w:r w:rsidRPr="00D05BA5">
        <w:rPr>
          <w:rStyle w:val="myNormal"/>
          <w:szCs w:val="20"/>
        </w:rPr>
        <w:t>To amass wealth, power, and influence.</w:t>
      </w:r>
    </w:p>
    <w:p w14:paraId="0C270D65" w14:textId="77777777" w:rsidR="00D05BA5" w:rsidRDefault="00D05BA5" w:rsidP="00D05BA5">
      <w:pPr>
        <w:pStyle w:val="myTitle"/>
        <w:rPr>
          <w:rStyle w:val="myNormal"/>
          <w:szCs w:val="20"/>
        </w:rPr>
      </w:pPr>
    </w:p>
    <w:p w14:paraId="6C135213" w14:textId="77777777" w:rsidR="00D05BA5" w:rsidRDefault="00D05BA5" w:rsidP="00D05BA5">
      <w:pPr>
        <w:pStyle w:val="myTitle"/>
        <w:rPr>
          <w:rStyle w:val="myNormal"/>
          <w:rFonts w:ascii="Lucida Blackletter" w:hAnsi="Lucida Blackletter"/>
          <w:sz w:val="24"/>
          <w:szCs w:val="24"/>
        </w:rPr>
      </w:pPr>
      <w:r w:rsidRPr="00143768">
        <w:rPr>
          <w:rStyle w:val="myNormal"/>
          <w:rFonts w:ascii="Lucida Blackletter" w:hAnsi="Lucida Blackletter"/>
          <w:sz w:val="24"/>
          <w:szCs w:val="24"/>
        </w:rPr>
        <w:t>References:</w:t>
      </w:r>
    </w:p>
    <w:p w14:paraId="0DEA78A3" w14:textId="4C7BC202" w:rsidR="00CC6AAE" w:rsidRPr="003F621A" w:rsidRDefault="00D357F9" w:rsidP="003F621A">
      <w:pPr>
        <w:jc w:val="center"/>
        <w:rPr>
          <w:rStyle w:val="myNormal"/>
          <w:color w:val="0563C1" w:themeColor="hyperlink"/>
          <w:u w:val="single"/>
        </w:rPr>
      </w:pPr>
      <w:hyperlink r:id="rId13" w:history="1">
        <w:r w:rsidR="00D05BA5" w:rsidRPr="00D05BA5">
          <w:rPr>
            <w:rStyle w:val="Hyperlink"/>
          </w:rPr>
          <w:t>http://forgottenrealms.wikia.com/wiki/Zhentarim</w:t>
        </w:r>
      </w:hyperlink>
    </w:p>
    <w:bookmarkEnd w:id="2"/>
    <w:bookmarkEnd w:id="3"/>
    <w:bookmarkEnd w:id="12"/>
    <w:bookmarkEnd w:id="13"/>
    <w:bookmarkEnd w:id="33"/>
    <w:bookmarkEnd w:id="34"/>
    <w:sectPr w:rsidR="00CC6AAE" w:rsidRPr="003F621A" w:rsidSect="00C67394">
      <w:footerReference w:type="default" r:id="rId14"/>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9AA1B" w14:textId="77777777" w:rsidR="00D357F9" w:rsidRDefault="00D357F9" w:rsidP="006865C0">
      <w:r>
        <w:separator/>
      </w:r>
    </w:p>
  </w:endnote>
  <w:endnote w:type="continuationSeparator" w:id="0">
    <w:p w14:paraId="3428EF45" w14:textId="77777777" w:rsidR="00D357F9" w:rsidRDefault="00D357F9" w:rsidP="00686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consolata Medium">
    <w:panose1 w:val="020B0609030003000000"/>
    <w:charset w:val="00"/>
    <w:family w:val="auto"/>
    <w:pitch w:val="variable"/>
    <w:sig w:usb0="8000002F" w:usb1="0000016B" w:usb2="00000000" w:usb3="00000000" w:csb0="00000013" w:csb1="00000000"/>
  </w:font>
  <w:font w:name="Lucida Blackletter">
    <w:panose1 w:val="00000000000000000000"/>
    <w:charset w:val="00"/>
    <w:family w:val="auto"/>
    <w:pitch w:val="variable"/>
    <w:sig w:usb0="00000003" w:usb1="00000000" w:usb2="00000000" w:usb3="00000000" w:csb0="00000001"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76F16" w14:textId="1FE5FBE7" w:rsidR="00C51976" w:rsidRPr="004F6EA9" w:rsidRDefault="00C51976" w:rsidP="004F6EA9">
    <w:pPr>
      <w:pStyle w:val="Footer"/>
    </w:pPr>
    <w:r>
      <w:tab/>
    </w:r>
    <w:fldSimple w:instr=" FILENAME  \* MERGEFORMAT ">
      <w:r w:rsidR="00664017">
        <w:rPr>
          <w:noProof/>
        </w:rPr>
        <w:t>D&amp;D House Rules Factions v1.docx</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7D76B" w14:textId="77777777" w:rsidR="00D357F9" w:rsidRDefault="00D357F9" w:rsidP="006865C0">
      <w:r>
        <w:separator/>
      </w:r>
    </w:p>
  </w:footnote>
  <w:footnote w:type="continuationSeparator" w:id="0">
    <w:p w14:paraId="61CB78F9" w14:textId="77777777" w:rsidR="00D357F9" w:rsidRDefault="00D357F9" w:rsidP="006865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BA6559"/>
    <w:multiLevelType w:val="hybridMultilevel"/>
    <w:tmpl w:val="C6064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43ECB"/>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EC40B04"/>
    <w:multiLevelType w:val="hybridMultilevel"/>
    <w:tmpl w:val="A510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F11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4A504BB"/>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55B007D6"/>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64875D0E"/>
    <w:multiLevelType w:val="hybridMultilevel"/>
    <w:tmpl w:val="6DE21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081592"/>
    <w:multiLevelType w:val="hybridMultilevel"/>
    <w:tmpl w:val="8EDE3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7"/>
  </w:num>
  <w:num w:numId="6">
    <w:abstractNumId w:val="6"/>
  </w:num>
  <w:num w:numId="7">
    <w:abstractNumId w:val="4"/>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attachedTemplate r:id="rId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07"/>
    <w:rsid w:val="00003798"/>
    <w:rsid w:val="000272F9"/>
    <w:rsid w:val="000A191B"/>
    <w:rsid w:val="000B762A"/>
    <w:rsid w:val="000C6D07"/>
    <w:rsid w:val="000E018F"/>
    <w:rsid w:val="000E2572"/>
    <w:rsid w:val="00102A8B"/>
    <w:rsid w:val="00110C4F"/>
    <w:rsid w:val="0012745A"/>
    <w:rsid w:val="00135634"/>
    <w:rsid w:val="00143768"/>
    <w:rsid w:val="001540E8"/>
    <w:rsid w:val="00180E56"/>
    <w:rsid w:val="001923CC"/>
    <w:rsid w:val="00195D44"/>
    <w:rsid w:val="001A29BA"/>
    <w:rsid w:val="001A7079"/>
    <w:rsid w:val="001B023F"/>
    <w:rsid w:val="001C1CB4"/>
    <w:rsid w:val="001E3E4A"/>
    <w:rsid w:val="001E6A68"/>
    <w:rsid w:val="00240EEA"/>
    <w:rsid w:val="00243DC7"/>
    <w:rsid w:val="00244837"/>
    <w:rsid w:val="00272528"/>
    <w:rsid w:val="002813E3"/>
    <w:rsid w:val="00285C6C"/>
    <w:rsid w:val="002B3D5B"/>
    <w:rsid w:val="002C6C52"/>
    <w:rsid w:val="002E3810"/>
    <w:rsid w:val="00336714"/>
    <w:rsid w:val="003675D6"/>
    <w:rsid w:val="00370929"/>
    <w:rsid w:val="003B4CF5"/>
    <w:rsid w:val="003D55E6"/>
    <w:rsid w:val="003F621A"/>
    <w:rsid w:val="0041038F"/>
    <w:rsid w:val="00426432"/>
    <w:rsid w:val="004410AE"/>
    <w:rsid w:val="0044272D"/>
    <w:rsid w:val="0048140E"/>
    <w:rsid w:val="0049442A"/>
    <w:rsid w:val="004B6E33"/>
    <w:rsid w:val="004D327E"/>
    <w:rsid w:val="004F65CD"/>
    <w:rsid w:val="004F6EA9"/>
    <w:rsid w:val="00555EEB"/>
    <w:rsid w:val="0055719E"/>
    <w:rsid w:val="00573293"/>
    <w:rsid w:val="005751EA"/>
    <w:rsid w:val="0059177B"/>
    <w:rsid w:val="005D5A36"/>
    <w:rsid w:val="005F04AE"/>
    <w:rsid w:val="00605246"/>
    <w:rsid w:val="006122DA"/>
    <w:rsid w:val="00617E82"/>
    <w:rsid w:val="006229EF"/>
    <w:rsid w:val="006422A7"/>
    <w:rsid w:val="00664017"/>
    <w:rsid w:val="00671E2B"/>
    <w:rsid w:val="006865C0"/>
    <w:rsid w:val="006A6F6B"/>
    <w:rsid w:val="006D3987"/>
    <w:rsid w:val="00711BF6"/>
    <w:rsid w:val="00732560"/>
    <w:rsid w:val="00747947"/>
    <w:rsid w:val="00756B3C"/>
    <w:rsid w:val="00774C74"/>
    <w:rsid w:val="00812625"/>
    <w:rsid w:val="00857881"/>
    <w:rsid w:val="00861194"/>
    <w:rsid w:val="008923BF"/>
    <w:rsid w:val="008D2D3C"/>
    <w:rsid w:val="008F5BA6"/>
    <w:rsid w:val="00904CE4"/>
    <w:rsid w:val="0095326C"/>
    <w:rsid w:val="00980A1F"/>
    <w:rsid w:val="009D0F81"/>
    <w:rsid w:val="009F1C62"/>
    <w:rsid w:val="009F2E4D"/>
    <w:rsid w:val="00A22630"/>
    <w:rsid w:val="00A253FE"/>
    <w:rsid w:val="00A27BD9"/>
    <w:rsid w:val="00A31FE4"/>
    <w:rsid w:val="00A32863"/>
    <w:rsid w:val="00A57471"/>
    <w:rsid w:val="00A9052E"/>
    <w:rsid w:val="00AC4838"/>
    <w:rsid w:val="00AC74D8"/>
    <w:rsid w:val="00AD462C"/>
    <w:rsid w:val="00AE489A"/>
    <w:rsid w:val="00B12118"/>
    <w:rsid w:val="00B2674F"/>
    <w:rsid w:val="00B3231C"/>
    <w:rsid w:val="00BA112D"/>
    <w:rsid w:val="00BA18B2"/>
    <w:rsid w:val="00BB021A"/>
    <w:rsid w:val="00BB5363"/>
    <w:rsid w:val="00BD1049"/>
    <w:rsid w:val="00BD1E32"/>
    <w:rsid w:val="00BE2D2E"/>
    <w:rsid w:val="00C11F6B"/>
    <w:rsid w:val="00C51976"/>
    <w:rsid w:val="00C67394"/>
    <w:rsid w:val="00C77780"/>
    <w:rsid w:val="00CC4A9D"/>
    <w:rsid w:val="00CC6AAE"/>
    <w:rsid w:val="00CD2AB4"/>
    <w:rsid w:val="00CE406B"/>
    <w:rsid w:val="00D0251C"/>
    <w:rsid w:val="00D05BA5"/>
    <w:rsid w:val="00D16F6D"/>
    <w:rsid w:val="00D357F9"/>
    <w:rsid w:val="00D35C3F"/>
    <w:rsid w:val="00D650D3"/>
    <w:rsid w:val="00D76D65"/>
    <w:rsid w:val="00D86EFD"/>
    <w:rsid w:val="00DA01B5"/>
    <w:rsid w:val="00DB0CE0"/>
    <w:rsid w:val="00DD4692"/>
    <w:rsid w:val="00E03E1F"/>
    <w:rsid w:val="00E80F61"/>
    <w:rsid w:val="00F10533"/>
    <w:rsid w:val="00F7069E"/>
    <w:rsid w:val="00FB040F"/>
    <w:rsid w:val="00FE2B01"/>
    <w:rsid w:val="00FE40E1"/>
    <w:rsid w:val="00FF4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35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040F"/>
    <w:rPr>
      <w:rFonts w:ascii="Inconsolata Medium" w:hAnsi="Inconsolata Medium"/>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180E56"/>
    <w:pPr>
      <w:jc w:val="center"/>
    </w:pPr>
    <w:rPr>
      <w:rFonts w:ascii="Lucida Blackletter" w:hAnsi="Lucida Blackletter"/>
      <w:sz w:val="44"/>
      <w:szCs w:val="44"/>
    </w:rPr>
  </w:style>
  <w:style w:type="character" w:customStyle="1" w:styleId="TitleChar">
    <w:name w:val="Title Char"/>
    <w:basedOn w:val="DefaultParagraphFont"/>
    <w:link w:val="Title"/>
    <w:uiPriority w:val="10"/>
    <w:rsid w:val="00180E56"/>
    <w:rPr>
      <w:rFonts w:ascii="Lucida Blackletter" w:hAnsi="Lucida Blackletter"/>
      <w:b/>
      <w:sz w:val="44"/>
      <w:szCs w:val="44"/>
    </w:rPr>
  </w:style>
  <w:style w:type="table" w:styleId="TableGrid">
    <w:name w:val="Table Grid"/>
    <w:basedOn w:val="TableNormal"/>
    <w:uiPriority w:val="39"/>
    <w:rsid w:val="009F1C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
    <w:name w:val="Grid Table 2"/>
    <w:basedOn w:val="TableNormal"/>
    <w:uiPriority w:val="47"/>
    <w:rsid w:val="009F1C62"/>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11"/>
    <w:rsid w:val="00180E56"/>
    <w:pPr>
      <w:spacing w:line="360" w:lineRule="auto"/>
      <w:jc w:val="center"/>
    </w:pPr>
    <w:rPr>
      <w:color w:val="767171" w:themeColor="background2" w:themeShade="80"/>
    </w:rPr>
  </w:style>
  <w:style w:type="character" w:customStyle="1" w:styleId="SubtitleChar">
    <w:name w:val="Subtitle Char"/>
    <w:basedOn w:val="DefaultParagraphFont"/>
    <w:link w:val="Subtitle"/>
    <w:uiPriority w:val="11"/>
    <w:rsid w:val="00180E56"/>
    <w:rPr>
      <w:rFonts w:ascii="Inconsolata Medium" w:hAnsi="Inconsolata Medium"/>
      <w:b/>
      <w:color w:val="767171" w:themeColor="background2" w:themeShade="80"/>
      <w:sz w:val="20"/>
      <w:szCs w:val="20"/>
    </w:rPr>
  </w:style>
  <w:style w:type="character" w:styleId="Strong">
    <w:name w:val="Strong"/>
    <w:uiPriority w:val="22"/>
    <w:qFormat/>
    <w:rsid w:val="00180E56"/>
  </w:style>
  <w:style w:type="paragraph" w:styleId="NoSpacing">
    <w:name w:val="No Spacing"/>
    <w:uiPriority w:val="1"/>
    <w:rsid w:val="00180E56"/>
    <w:rPr>
      <w:bCs/>
    </w:rPr>
  </w:style>
  <w:style w:type="character" w:customStyle="1" w:styleId="myNormal">
    <w:name w:val="myNormal"/>
    <w:basedOn w:val="DefaultParagraphFont"/>
    <w:uiPriority w:val="1"/>
    <w:qFormat/>
    <w:rsid w:val="009F2E4D"/>
    <w:rPr>
      <w:rFonts w:ascii="Inconsolata Medium" w:hAnsi="Inconsolata Medium"/>
      <w:sz w:val="20"/>
    </w:rPr>
  </w:style>
  <w:style w:type="character" w:customStyle="1" w:styleId="myStrong">
    <w:name w:val="myStrong"/>
    <w:basedOn w:val="myNormal"/>
    <w:uiPriority w:val="1"/>
    <w:qFormat/>
    <w:rsid w:val="009F2E4D"/>
    <w:rPr>
      <w:rFonts w:ascii="Inconsolata Medium" w:hAnsi="Inconsolata Medium"/>
      <w:b/>
      <w:sz w:val="20"/>
    </w:rPr>
  </w:style>
  <w:style w:type="paragraph" w:customStyle="1" w:styleId="myTitle">
    <w:name w:val="myTitle"/>
    <w:basedOn w:val="Title"/>
    <w:qFormat/>
    <w:rsid w:val="0048140E"/>
  </w:style>
  <w:style w:type="paragraph" w:customStyle="1" w:styleId="mySubtitle">
    <w:name w:val="mySubtitle"/>
    <w:basedOn w:val="myTitle"/>
    <w:qFormat/>
    <w:rsid w:val="006865C0"/>
    <w:pPr>
      <w:spacing w:line="480" w:lineRule="auto"/>
    </w:pPr>
    <w:rPr>
      <w:rFonts w:ascii="Inconsolata Medium" w:hAnsi="Inconsolata Medium"/>
      <w:color w:val="767171" w:themeColor="background2" w:themeShade="80"/>
      <w:sz w:val="20"/>
    </w:rPr>
  </w:style>
  <w:style w:type="table" w:customStyle="1" w:styleId="myTable1">
    <w:name w:val="myTable1"/>
    <w:basedOn w:val="TableNormal"/>
    <w:uiPriority w:val="99"/>
    <w:rsid w:val="0048140E"/>
    <w:rPr>
      <w:rFonts w:ascii="Inconsolata Medium" w:hAnsi="Inconsolata Medium"/>
      <w:sz w:val="20"/>
    </w:rPr>
    <w:tblPr>
      <w:tblInd w:w="0" w:type="dxa"/>
      <w:tblBorders>
        <w:insideH w:val="single" w:sz="12" w:space="0" w:color="auto"/>
      </w:tblBorders>
      <w:tblCellMar>
        <w:top w:w="0" w:type="dxa"/>
        <w:left w:w="108" w:type="dxa"/>
        <w:bottom w:w="0" w:type="dxa"/>
        <w:right w:w="108" w:type="dxa"/>
      </w:tblCellMar>
    </w:tblPr>
    <w:tblStylePr w:type="firstRow">
      <w:rPr>
        <w:rFonts w:ascii="Inconsolata Medium" w:hAnsi="Inconsolata Medium"/>
        <w:b/>
        <w:sz w:val="20"/>
      </w:rPr>
      <w:tblPr/>
      <w:tcPr>
        <w:tcBorders>
          <w:top w:val="nil"/>
          <w:left w:val="nil"/>
          <w:bottom w:val="nil"/>
          <w:right w:val="nil"/>
        </w:tcBorders>
      </w:tcPr>
    </w:tblStylePr>
    <w:tblStylePr w:type="firstCol">
      <w:rPr>
        <w:rFonts w:ascii="Inconsolata Medium" w:hAnsi="Inconsolata Medium"/>
        <w:b/>
        <w:sz w:val="20"/>
      </w:rPr>
    </w:tblStylePr>
  </w:style>
  <w:style w:type="table" w:customStyle="1" w:styleId="myTable2">
    <w:name w:val="myTable2"/>
    <w:basedOn w:val="myTable1"/>
    <w:uiPriority w:val="99"/>
    <w:rsid w:val="004410AE"/>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Inconsolata Medium" w:hAnsi="Inconsolata Medium"/>
        <w:b w:val="0"/>
        <w:sz w:val="20"/>
      </w:rPr>
      <w:tblPr/>
      <w:tcPr>
        <w:tcBorders>
          <w:top w:val="nil"/>
          <w:left w:val="nil"/>
          <w:bottom w:val="nil"/>
          <w:right w:val="nil"/>
        </w:tcBorders>
      </w:tcPr>
    </w:tblStylePr>
    <w:tblStylePr w:type="firstCol">
      <w:rPr>
        <w:rFonts w:ascii="Inconsolata Medium" w:hAnsi="Inconsolata Medium"/>
        <w:b/>
        <w:sz w:val="20"/>
      </w:rPr>
    </w:tblStylePr>
  </w:style>
  <w:style w:type="paragraph" w:styleId="DocumentMap">
    <w:name w:val="Document Map"/>
    <w:basedOn w:val="Normal"/>
    <w:link w:val="DocumentMapChar"/>
    <w:uiPriority w:val="99"/>
    <w:semiHidden/>
    <w:unhideWhenUsed/>
    <w:rsid w:val="00426432"/>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426432"/>
    <w:rPr>
      <w:rFonts w:ascii="Times New Roman" w:hAnsi="Times New Roman" w:cs="Times New Roman"/>
    </w:rPr>
  </w:style>
  <w:style w:type="paragraph" w:styleId="Header">
    <w:name w:val="header"/>
    <w:basedOn w:val="Normal"/>
    <w:link w:val="HeaderChar"/>
    <w:uiPriority w:val="99"/>
    <w:unhideWhenUsed/>
    <w:rsid w:val="006865C0"/>
    <w:pPr>
      <w:tabs>
        <w:tab w:val="center" w:pos="4680"/>
        <w:tab w:val="right" w:pos="9360"/>
      </w:tabs>
    </w:pPr>
  </w:style>
  <w:style w:type="character" w:customStyle="1" w:styleId="HeaderChar">
    <w:name w:val="Header Char"/>
    <w:basedOn w:val="DefaultParagraphFont"/>
    <w:link w:val="Header"/>
    <w:uiPriority w:val="99"/>
    <w:rsid w:val="006865C0"/>
    <w:rPr>
      <w:rFonts w:ascii="Inconsolata Medium" w:hAnsi="Inconsolata Medium"/>
      <w:sz w:val="20"/>
      <w:szCs w:val="20"/>
    </w:rPr>
  </w:style>
  <w:style w:type="paragraph" w:styleId="Footer">
    <w:name w:val="footer"/>
    <w:basedOn w:val="Normal"/>
    <w:link w:val="FooterChar"/>
    <w:uiPriority w:val="99"/>
    <w:unhideWhenUsed/>
    <w:rsid w:val="006865C0"/>
    <w:pPr>
      <w:tabs>
        <w:tab w:val="center" w:pos="4680"/>
        <w:tab w:val="right" w:pos="9360"/>
      </w:tabs>
    </w:pPr>
  </w:style>
  <w:style w:type="character" w:customStyle="1" w:styleId="FooterChar">
    <w:name w:val="Footer Char"/>
    <w:basedOn w:val="DefaultParagraphFont"/>
    <w:link w:val="Footer"/>
    <w:uiPriority w:val="99"/>
    <w:rsid w:val="006865C0"/>
    <w:rPr>
      <w:rFonts w:ascii="Inconsolata Medium" w:hAnsi="Inconsolata Medium"/>
      <w:sz w:val="20"/>
      <w:szCs w:val="20"/>
    </w:rPr>
  </w:style>
  <w:style w:type="paragraph" w:styleId="FootnoteText">
    <w:name w:val="footnote text"/>
    <w:basedOn w:val="Normal"/>
    <w:link w:val="FootnoteTextChar"/>
    <w:uiPriority w:val="99"/>
    <w:unhideWhenUsed/>
    <w:rsid w:val="00B3231C"/>
    <w:rPr>
      <w:sz w:val="24"/>
      <w:szCs w:val="24"/>
    </w:rPr>
  </w:style>
  <w:style w:type="character" w:customStyle="1" w:styleId="FootnoteTextChar">
    <w:name w:val="Footnote Text Char"/>
    <w:basedOn w:val="DefaultParagraphFont"/>
    <w:link w:val="FootnoteText"/>
    <w:uiPriority w:val="99"/>
    <w:rsid w:val="00B3231C"/>
    <w:rPr>
      <w:rFonts w:ascii="Inconsolata Medium" w:hAnsi="Inconsolata Medium"/>
    </w:rPr>
  </w:style>
  <w:style w:type="character" w:styleId="FootnoteReference">
    <w:name w:val="footnote reference"/>
    <w:basedOn w:val="DefaultParagraphFont"/>
    <w:uiPriority w:val="99"/>
    <w:unhideWhenUsed/>
    <w:rsid w:val="00B3231C"/>
    <w:rPr>
      <w:vertAlign w:val="superscript"/>
    </w:rPr>
  </w:style>
  <w:style w:type="paragraph" w:styleId="ListParagraph">
    <w:name w:val="List Paragraph"/>
    <w:basedOn w:val="Normal"/>
    <w:uiPriority w:val="34"/>
    <w:qFormat/>
    <w:rsid w:val="0044272D"/>
    <w:pPr>
      <w:ind w:left="720"/>
      <w:contextualSpacing/>
    </w:pPr>
  </w:style>
  <w:style w:type="character" w:styleId="Hyperlink">
    <w:name w:val="Hyperlink"/>
    <w:basedOn w:val="DefaultParagraphFont"/>
    <w:uiPriority w:val="99"/>
    <w:unhideWhenUsed/>
    <w:rsid w:val="00143768"/>
    <w:rPr>
      <w:color w:val="0563C1" w:themeColor="hyperlink"/>
      <w:u w:val="single"/>
    </w:rPr>
  </w:style>
  <w:style w:type="character" w:styleId="FollowedHyperlink">
    <w:name w:val="FollowedHyperlink"/>
    <w:basedOn w:val="DefaultParagraphFont"/>
    <w:uiPriority w:val="99"/>
    <w:semiHidden/>
    <w:unhideWhenUsed/>
    <w:rsid w:val="00573293"/>
    <w:rPr>
      <w:color w:val="954F72" w:themeColor="followedHyperlink"/>
      <w:u w:val="single"/>
    </w:rPr>
  </w:style>
  <w:style w:type="paragraph" w:styleId="Revision">
    <w:name w:val="Revision"/>
    <w:hidden/>
    <w:uiPriority w:val="99"/>
    <w:semiHidden/>
    <w:rsid w:val="00D650D3"/>
    <w:rPr>
      <w:rFonts w:ascii="Inconsolata Medium" w:hAnsi="Inconsolata Medium"/>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forgottenrealms.wikia.com/wiki/Emerald_Enclave" TargetMode="External"/><Relationship Id="rId12" Type="http://schemas.openxmlformats.org/officeDocument/2006/relationships/hyperlink" Target="http://forgottenrealms.wikia.com/wiki/Lords'_Alliance" TargetMode="External"/><Relationship Id="rId13" Type="http://schemas.openxmlformats.org/officeDocument/2006/relationships/hyperlink" Target="http://forgottenrealms.wikia.com/wiki/Zhentarim"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forgottenrealms.wikia.com/wiki/Harpers"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ericlambert/UserArchive/Reference/My%20DnD%20Campaign/Spells/SpellDescriptio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F99228-1D47-E944-8D46-7869AE6E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SpellDescriptionTemplate.dotx</Template>
  <TotalTime>394</TotalTime>
  <Pages>1</Pages>
  <Words>1875</Words>
  <Characters>10690</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D&amp;D House Rules Spell Descriptions</vt:lpstr>
    </vt:vector>
  </TitlesOfParts>
  <Manager/>
  <Company/>
  <LinksUpToDate>false</LinksUpToDate>
  <CharactersWithSpaces>12540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D&amp;D House Rules Spell Descriptions</dc:title>
  <dc:subject/>
  <dc:creator>Eric Lambert</dc:creator>
  <cp:keywords/>
  <dc:description>v1
</dc:description>
  <cp:lastModifiedBy>Eric Lambert</cp:lastModifiedBy>
  <cp:revision>32</cp:revision>
  <cp:lastPrinted>2016-04-19T05:55:00Z</cp:lastPrinted>
  <dcterms:created xsi:type="dcterms:W3CDTF">2016-03-05T21:12:00Z</dcterms:created>
  <dcterms:modified xsi:type="dcterms:W3CDTF">2016-09-12T02:07:00Z</dcterms:modified>
  <cp:category/>
</cp:coreProperties>
</file>